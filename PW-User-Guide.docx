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14:paraId="1EEFCCFC" w14:textId="306A4544" w:rsidR="001C118F" w:rsidRDefault="001F3C06" w:rsidP="00CC12D0">
          <w:pPr>
            <w:pStyle w:val="Logo"/>
          </w:pPr>
          <w:sdt>
            <w:sdtPr>
              <w:alias w:val="Click icon at right to replace logo"/>
              <w:tag w:val="Click icon at right to replace logo"/>
              <w:id w:val="-2090688503"/>
              <w:picture/>
            </w:sdtPr>
            <w:sdtContent>
              <w:r w:rsidRPr="001F3C06">
                <w:drawing>
                  <wp:inline distT="0" distB="0" distL="0" distR="0" wp14:anchorId="724F8FE4" wp14:editId="78ACE95C">
                    <wp:extent cx="4206239" cy="6400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239" cy="640080"/>
                            </a:xfrm>
                            <a:prstGeom prst="rect">
                              <a:avLst/>
                            </a:prstGeom>
                          </pic:spPr>
                        </pic:pic>
                      </a:graphicData>
                    </a:graphic>
                  </wp:inline>
                </w:drawing>
              </w:r>
            </w:sdtContent>
          </w:sdt>
          <w:bookmarkStart w:id="0" w:name="_Toc13649487"/>
          <w:r w:rsidR="001C118F">
            <w:rPr>
              <w:noProof/>
            </w:rPr>
            <mc:AlternateContent>
              <mc:Choice Requires="wps">
                <w:drawing>
                  <wp:anchor distT="0" distB="0" distL="114300" distR="114300" simplePos="0" relativeHeight="251659264" behindDoc="0" locked="0" layoutInCell="1" allowOverlap="1" wp14:anchorId="7D4642C2" wp14:editId="6A5CBF1D">
                    <wp:simplePos x="0" y="0"/>
                    <wp:positionH relativeFrom="margin">
                      <wp:align>left</wp:align>
                    </wp:positionH>
                    <wp:positionV relativeFrom="margin">
                      <wp:align>center</wp:align>
                    </wp:positionV>
                    <wp:extent cx="6144768" cy="795528"/>
                    <wp:effectExtent l="0" t="0" r="8890" b="952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144768"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0D730" w14:textId="226FD509" w:rsidR="001F3C06" w:rsidRDefault="001F3C06" w:rsidP="001C118F">
                                <w:pPr>
                                  <w:pStyle w:val="Title"/>
                                  <w:spacing w:after="0"/>
                                </w:pPr>
                                <w:sdt>
                                  <w:sdtPr>
                                    <w:rPr>
                                      <w:rFonts w:ascii="Book Antiqua" w:hAnsi="Book Antiqua"/>
                                      <w:color w:val="093CA3"/>
                                      <w:sz w:val="72"/>
                                      <w:szCs w:val="72"/>
                                    </w:rPr>
                                    <w:alias w:val="Title"/>
                                    <w:tag w:val=""/>
                                    <w:id w:val="1462073512"/>
                                    <w:placeholder>
                                      <w:docPart w:val="F7D8CF7D3EDA463C81BAEFC74BAA18D7"/>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Pr="001F3C06">
                                      <w:rPr>
                                        <w:rFonts w:ascii="Book Antiqua" w:hAnsi="Book Antiqua"/>
                                        <w:color w:val="093CA3"/>
                                        <w:sz w:val="72"/>
                                        <w:szCs w:val="72"/>
                                      </w:rPr>
                                      <w:t>User Guide</w:t>
                                    </w:r>
                                  </w:sdtContent>
                                </w:sdt>
                              </w:p>
                              <w:p w14:paraId="369BFE6A" w14:textId="65F7FAA6" w:rsidR="001F3C06" w:rsidRPr="001F3C06" w:rsidRDefault="001F3C06">
                                <w:pPr>
                                  <w:pStyle w:val="Subtitle"/>
                                  <w:rPr>
                                    <w:rFonts w:ascii="Verdana" w:hAnsi="Verdana"/>
                                    <w:color w:val="5BA206"/>
                                    <w:spacing w:val="20"/>
                                    <w:sz w:val="28"/>
                                    <w:szCs w:val="28"/>
                                  </w:rPr>
                                </w:pPr>
                                <w:sdt>
                                  <w:sdtPr>
                                    <w:rPr>
                                      <w:rFonts w:ascii="Verdana" w:hAnsi="Verdana"/>
                                      <w:color w:val="5BA206"/>
                                      <w:spacing w:val="20"/>
                                      <w:sz w:val="28"/>
                                      <w:szCs w:val="28"/>
                                    </w:rPr>
                                    <w:alias w:val="Subtitle"/>
                                    <w:tag w:val=""/>
                                    <w:id w:val="783854512"/>
                                    <w:placeholder>
                                      <w:docPart w:val="67A90506656B4550A7028F39DC1C5B22"/>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Verdana" w:hAnsi="Verdana"/>
                                        <w:color w:val="5BA206"/>
                                        <w:spacing w:val="20"/>
                                        <w:sz w:val="28"/>
                                        <w:szCs w:val="28"/>
                                      </w:rPr>
                                      <w:t>ADMINISTRATOR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4642C2"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83.85pt;height:62.65pt;z-index:251659264;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" filled="f" stroked="f" strokeweight=".5pt">
                    <v:textbox style="mso-fit-shape-to-text:t" inset="0,0,0,0">
                      <w:txbxContent>
                        <w:p w14:paraId="1390D730" w14:textId="226FD509" w:rsidR="001F3C06" w:rsidRDefault="001F3C06" w:rsidP="001C118F">
                          <w:pPr>
                            <w:pStyle w:val="Title"/>
                            <w:spacing w:after="0"/>
                          </w:pPr>
                          <w:sdt>
                            <w:sdtPr>
                              <w:rPr>
                                <w:rFonts w:ascii="Book Antiqua" w:hAnsi="Book Antiqua"/>
                                <w:color w:val="093CA3"/>
                                <w:sz w:val="72"/>
                                <w:szCs w:val="72"/>
                              </w:rPr>
                              <w:alias w:val="Title"/>
                              <w:tag w:val=""/>
                              <w:id w:val="1462073512"/>
                              <w:placeholder>
                                <w:docPart w:val="F7D8CF7D3EDA463C81BAEFC74BAA18D7"/>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Pr="001F3C06">
                                <w:rPr>
                                  <w:rFonts w:ascii="Book Antiqua" w:hAnsi="Book Antiqua"/>
                                  <w:color w:val="093CA3"/>
                                  <w:sz w:val="72"/>
                                  <w:szCs w:val="72"/>
                                </w:rPr>
                                <w:t>User Guide</w:t>
                              </w:r>
                            </w:sdtContent>
                          </w:sdt>
                        </w:p>
                        <w:p w14:paraId="369BFE6A" w14:textId="65F7FAA6" w:rsidR="001F3C06" w:rsidRPr="001F3C06" w:rsidRDefault="001F3C06">
                          <w:pPr>
                            <w:pStyle w:val="Subtitle"/>
                            <w:rPr>
                              <w:rFonts w:ascii="Verdana" w:hAnsi="Verdana"/>
                              <w:color w:val="5BA206"/>
                              <w:spacing w:val="20"/>
                              <w:sz w:val="28"/>
                              <w:szCs w:val="28"/>
                            </w:rPr>
                          </w:pPr>
                          <w:sdt>
                            <w:sdtPr>
                              <w:rPr>
                                <w:rFonts w:ascii="Verdana" w:hAnsi="Verdana"/>
                                <w:color w:val="5BA206"/>
                                <w:spacing w:val="20"/>
                                <w:sz w:val="28"/>
                                <w:szCs w:val="28"/>
                              </w:rPr>
                              <w:alias w:val="Subtitle"/>
                              <w:tag w:val=""/>
                              <w:id w:val="783854512"/>
                              <w:placeholder>
                                <w:docPart w:val="67A90506656B4550A7028F39DC1C5B22"/>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Verdana" w:hAnsi="Verdana"/>
                                  <w:color w:val="5BA206"/>
                                  <w:spacing w:val="20"/>
                                  <w:sz w:val="28"/>
                                  <w:szCs w:val="28"/>
                                </w:rPr>
                                <w:t>ADMINISTRATOR</w:t>
                              </w:r>
                            </w:sdtContent>
                          </w:sdt>
                        </w:p>
                      </w:txbxContent>
                    </v:textbox>
                    <w10:wrap type="topAndBottom" anchorx="margin" anchory="margin"/>
                  </v:shape>
                </w:pict>
              </mc:Fallback>
            </mc:AlternateContent>
          </w:r>
          <w:bookmarkEnd w:id="0"/>
          <w:r w:rsidR="003C7981">
            <w:br w:type="page"/>
          </w:r>
        </w:p>
        <w:p w14:paraId="70979A70" w14:textId="77777777" w:rsidR="003A35D9" w:rsidRPr="001C118F" w:rsidRDefault="001F3C06" w:rsidP="001C118F"/>
      </w:sdtContent>
    </w:sdt>
    <w:sdt>
      <w:sdtPr>
        <w:rPr>
          <w:rFonts w:asciiTheme="minorHAnsi" w:eastAsiaTheme="minorEastAsia" w:hAnsiTheme="minorHAnsi" w:cstheme="minorBidi"/>
          <w:color w:val="093CA3"/>
          <w:sz w:val="20"/>
          <w:szCs w:val="20"/>
        </w:rPr>
        <w:id w:val="1250242059"/>
        <w:docPartObj>
          <w:docPartGallery w:val="Table of Contents"/>
          <w:docPartUnique/>
        </w:docPartObj>
      </w:sdtPr>
      <w:sdtEndPr>
        <w:rPr>
          <w:b/>
          <w:bCs/>
          <w:noProof/>
          <w:color w:val="4C483D" w:themeColor="text2"/>
        </w:rPr>
      </w:sdtEndPr>
      <w:sdtContent>
        <w:p w14:paraId="030CB20D" w14:textId="77777777" w:rsidR="003A35D9" w:rsidRPr="001F3C06" w:rsidRDefault="003C7981" w:rsidP="00FF001E">
          <w:pPr>
            <w:pStyle w:val="TOCHeading"/>
            <w:rPr>
              <w:color w:val="093CA3"/>
            </w:rPr>
          </w:pPr>
          <w:r w:rsidRPr="001F3C06">
            <w:rPr>
              <w:color w:val="093CA3"/>
            </w:rPr>
            <w:t>Table of Contents</w:t>
          </w:r>
        </w:p>
        <w:p w14:paraId="74776E45" w14:textId="3AD94888" w:rsidR="00CC12D0" w:rsidRDefault="003C7981">
          <w:pPr>
            <w:pStyle w:val="TOC1"/>
            <w:rPr>
              <w:rFonts w:asciiTheme="minorHAnsi" w:hAnsiTheme="minorHAnsi"/>
              <w:b w:val="0"/>
              <w:bCs w:val="0"/>
              <w:color w:val="auto"/>
              <w:lang w:eastAsia="en-US"/>
            </w:rPr>
          </w:pPr>
          <w:r w:rsidRPr="001C118F">
            <w:rPr>
              <w:color w:val="CEBBA1"/>
            </w:rPr>
            <w:fldChar w:fldCharType="begin"/>
          </w:r>
          <w:r w:rsidRPr="001C118F">
            <w:instrText xml:space="preserve"> TOC \o "1-2" \n "2-2" \h \z \u </w:instrText>
          </w:r>
          <w:r w:rsidRPr="001C118F">
            <w:rPr>
              <w:color w:val="CEBBA1"/>
            </w:rPr>
            <w:fldChar w:fldCharType="separate"/>
          </w:r>
          <w:hyperlink w:anchor="_Toc13649602" w:history="1">
            <w:r w:rsidR="00CC12D0" w:rsidRPr="00073238">
              <w:rPr>
                <w:rStyle w:val="Hyperlink"/>
              </w:rPr>
              <w:t>Introduction</w:t>
            </w:r>
            <w:r w:rsidR="00CC12D0">
              <w:rPr>
                <w:webHidden/>
              </w:rPr>
              <w:tab/>
            </w:r>
            <w:r w:rsidR="00CC12D0">
              <w:rPr>
                <w:webHidden/>
              </w:rPr>
              <w:fldChar w:fldCharType="begin"/>
            </w:r>
            <w:r w:rsidR="00CC12D0">
              <w:rPr>
                <w:webHidden/>
              </w:rPr>
              <w:instrText xml:space="preserve"> PAGEREF _Toc13649602 \h </w:instrText>
            </w:r>
            <w:r w:rsidR="00CC12D0">
              <w:rPr>
                <w:webHidden/>
              </w:rPr>
            </w:r>
            <w:r w:rsidR="00CC12D0">
              <w:rPr>
                <w:webHidden/>
              </w:rPr>
              <w:fldChar w:fldCharType="separate"/>
            </w:r>
            <w:r w:rsidR="00CC12D0">
              <w:rPr>
                <w:webHidden/>
              </w:rPr>
              <w:t>2</w:t>
            </w:r>
            <w:r w:rsidR="00CC12D0">
              <w:rPr>
                <w:webHidden/>
              </w:rPr>
              <w:fldChar w:fldCharType="end"/>
            </w:r>
          </w:hyperlink>
        </w:p>
        <w:p w14:paraId="24CE40AF" w14:textId="381742D0" w:rsidR="00CC12D0" w:rsidRDefault="00CC12D0">
          <w:pPr>
            <w:pStyle w:val="TOC2"/>
            <w:rPr>
              <w:noProof/>
              <w:color w:val="auto"/>
              <w:lang w:eastAsia="en-US"/>
            </w:rPr>
          </w:pPr>
          <w:hyperlink w:anchor="_Toc13649603" w:history="1">
            <w:r w:rsidRPr="00073238">
              <w:rPr>
                <w:rStyle w:val="Hyperlink"/>
                <w:noProof/>
              </w:rPr>
              <w:t>What is PatientWeb?</w:t>
            </w:r>
          </w:hyperlink>
        </w:p>
        <w:p w14:paraId="1794378B" w14:textId="784D7325" w:rsidR="00CC12D0" w:rsidRDefault="00CC12D0">
          <w:pPr>
            <w:pStyle w:val="TOC2"/>
            <w:rPr>
              <w:noProof/>
              <w:color w:val="auto"/>
              <w:lang w:eastAsia="en-US"/>
            </w:rPr>
          </w:pPr>
          <w:hyperlink w:anchor="_Toc13649604" w:history="1">
            <w:r w:rsidRPr="00073238">
              <w:rPr>
                <w:rStyle w:val="Hyperlink"/>
                <w:noProof/>
              </w:rPr>
              <w:t>Objectives</w:t>
            </w:r>
          </w:hyperlink>
        </w:p>
        <w:p w14:paraId="2C238B4A" w14:textId="20C19B1F" w:rsidR="00CC12D0" w:rsidRDefault="00CC12D0">
          <w:pPr>
            <w:pStyle w:val="TOC2"/>
            <w:rPr>
              <w:noProof/>
              <w:color w:val="auto"/>
              <w:lang w:eastAsia="en-US"/>
            </w:rPr>
          </w:pPr>
          <w:hyperlink w:anchor="_Toc13649605" w:history="1">
            <w:r w:rsidRPr="00073238">
              <w:rPr>
                <w:rStyle w:val="Hyperlink"/>
                <w:noProof/>
              </w:rPr>
              <w:t>Mission Statement</w:t>
            </w:r>
          </w:hyperlink>
        </w:p>
        <w:p w14:paraId="6AA36DC5" w14:textId="53E30232" w:rsidR="00CC12D0" w:rsidRDefault="00CC12D0">
          <w:pPr>
            <w:pStyle w:val="TOC2"/>
            <w:rPr>
              <w:noProof/>
              <w:color w:val="auto"/>
              <w:lang w:eastAsia="en-US"/>
            </w:rPr>
          </w:pPr>
          <w:hyperlink w:anchor="_Toc13649606" w:history="1">
            <w:r w:rsidRPr="00073238">
              <w:rPr>
                <w:rStyle w:val="Hyperlink"/>
                <w:noProof/>
              </w:rPr>
              <w:t>Keys to Success</w:t>
            </w:r>
          </w:hyperlink>
        </w:p>
        <w:p w14:paraId="1AB7213E" w14:textId="58CFEF9B" w:rsidR="00CC12D0" w:rsidRDefault="00CC12D0">
          <w:pPr>
            <w:pStyle w:val="TOC1"/>
            <w:rPr>
              <w:rFonts w:asciiTheme="minorHAnsi" w:hAnsiTheme="minorHAnsi"/>
              <w:b w:val="0"/>
              <w:bCs w:val="0"/>
              <w:color w:val="auto"/>
              <w:lang w:eastAsia="en-US"/>
            </w:rPr>
          </w:pPr>
          <w:hyperlink w:anchor="_Toc13649607" w:history="1">
            <w:r w:rsidRPr="00073238">
              <w:rPr>
                <w:rStyle w:val="Hyperlink"/>
              </w:rPr>
              <w:t>Getting Started</w:t>
            </w:r>
            <w:r>
              <w:rPr>
                <w:webHidden/>
              </w:rPr>
              <w:tab/>
            </w:r>
            <w:r>
              <w:rPr>
                <w:webHidden/>
              </w:rPr>
              <w:fldChar w:fldCharType="begin"/>
            </w:r>
            <w:r>
              <w:rPr>
                <w:webHidden/>
              </w:rPr>
              <w:instrText xml:space="preserve"> PAGEREF _Toc13649607 \h </w:instrText>
            </w:r>
            <w:r>
              <w:rPr>
                <w:webHidden/>
              </w:rPr>
            </w:r>
            <w:r>
              <w:rPr>
                <w:webHidden/>
              </w:rPr>
              <w:fldChar w:fldCharType="separate"/>
            </w:r>
            <w:r>
              <w:rPr>
                <w:webHidden/>
              </w:rPr>
              <w:t>2</w:t>
            </w:r>
            <w:r>
              <w:rPr>
                <w:webHidden/>
              </w:rPr>
              <w:fldChar w:fldCharType="end"/>
            </w:r>
          </w:hyperlink>
        </w:p>
        <w:p w14:paraId="7E8318F8" w14:textId="65BE01BA" w:rsidR="00CC12D0" w:rsidRDefault="00CC12D0">
          <w:pPr>
            <w:pStyle w:val="TOC2"/>
            <w:rPr>
              <w:noProof/>
              <w:color w:val="auto"/>
              <w:lang w:eastAsia="en-US"/>
            </w:rPr>
          </w:pPr>
          <w:hyperlink w:anchor="_Toc13649608" w:history="1">
            <w:r w:rsidRPr="00073238">
              <w:rPr>
                <w:rStyle w:val="Hyperlink"/>
                <w:noProof/>
              </w:rPr>
              <w:t>Company Ownership/Legal Entity</w:t>
            </w:r>
          </w:hyperlink>
        </w:p>
        <w:p w14:paraId="0661CCF2" w14:textId="7100D57F" w:rsidR="00CC12D0" w:rsidRDefault="00CC12D0">
          <w:pPr>
            <w:pStyle w:val="TOC2"/>
            <w:rPr>
              <w:noProof/>
              <w:color w:val="auto"/>
              <w:lang w:eastAsia="en-US"/>
            </w:rPr>
          </w:pPr>
          <w:hyperlink w:anchor="_Toc13649609" w:history="1">
            <w:r w:rsidRPr="00073238">
              <w:rPr>
                <w:rStyle w:val="Hyperlink"/>
                <w:noProof/>
              </w:rPr>
              <w:t>Location</w:t>
            </w:r>
          </w:hyperlink>
        </w:p>
        <w:p w14:paraId="71001449" w14:textId="781748E2" w:rsidR="00CC12D0" w:rsidRDefault="00CC12D0">
          <w:pPr>
            <w:pStyle w:val="TOC2"/>
            <w:rPr>
              <w:noProof/>
              <w:color w:val="auto"/>
              <w:lang w:eastAsia="en-US"/>
            </w:rPr>
          </w:pPr>
          <w:hyperlink w:anchor="_Toc13649610" w:history="1">
            <w:r w:rsidRPr="00073238">
              <w:rPr>
                <w:rStyle w:val="Hyperlink"/>
                <w:noProof/>
              </w:rPr>
              <w:t>Interior</w:t>
            </w:r>
          </w:hyperlink>
        </w:p>
        <w:p w14:paraId="2B173373" w14:textId="2400FECF" w:rsidR="00CC12D0" w:rsidRDefault="00CC12D0">
          <w:pPr>
            <w:pStyle w:val="TOC2"/>
            <w:rPr>
              <w:noProof/>
              <w:color w:val="auto"/>
              <w:lang w:eastAsia="en-US"/>
            </w:rPr>
          </w:pPr>
          <w:hyperlink w:anchor="_Toc13649611" w:history="1">
            <w:r w:rsidRPr="00073238">
              <w:rPr>
                <w:rStyle w:val="Hyperlink"/>
                <w:noProof/>
              </w:rPr>
              <w:t>Hours of Operation</w:t>
            </w:r>
          </w:hyperlink>
        </w:p>
        <w:p w14:paraId="341D913A" w14:textId="7DADF617" w:rsidR="00CC12D0" w:rsidRDefault="00CC12D0">
          <w:pPr>
            <w:pStyle w:val="TOC2"/>
            <w:rPr>
              <w:noProof/>
              <w:color w:val="auto"/>
              <w:lang w:eastAsia="en-US"/>
            </w:rPr>
          </w:pPr>
          <w:hyperlink w:anchor="_Toc13649612" w:history="1">
            <w:r w:rsidRPr="00073238">
              <w:rPr>
                <w:rStyle w:val="Hyperlink"/>
                <w:noProof/>
              </w:rPr>
              <w:t>Products and Services</w:t>
            </w:r>
          </w:hyperlink>
        </w:p>
        <w:p w14:paraId="6D593EBA" w14:textId="03EBD5C7" w:rsidR="00CC12D0" w:rsidRDefault="00CC12D0">
          <w:pPr>
            <w:pStyle w:val="TOC2"/>
            <w:rPr>
              <w:noProof/>
              <w:color w:val="auto"/>
              <w:lang w:eastAsia="en-US"/>
            </w:rPr>
          </w:pPr>
          <w:hyperlink w:anchor="_Toc13649613" w:history="1">
            <w:r w:rsidRPr="00073238">
              <w:rPr>
                <w:rStyle w:val="Hyperlink"/>
                <w:noProof/>
              </w:rPr>
              <w:t>Suppliers</w:t>
            </w:r>
          </w:hyperlink>
        </w:p>
        <w:p w14:paraId="13C84B8D" w14:textId="62EB9A93" w:rsidR="00CC12D0" w:rsidRDefault="00CC12D0">
          <w:pPr>
            <w:pStyle w:val="TOC2"/>
            <w:rPr>
              <w:noProof/>
              <w:color w:val="auto"/>
              <w:lang w:eastAsia="en-US"/>
            </w:rPr>
          </w:pPr>
          <w:hyperlink w:anchor="_Toc13649614" w:history="1">
            <w:r w:rsidRPr="00073238">
              <w:rPr>
                <w:rStyle w:val="Hyperlink"/>
                <w:noProof/>
              </w:rPr>
              <w:t>Service</w:t>
            </w:r>
          </w:hyperlink>
        </w:p>
        <w:p w14:paraId="06071BF2" w14:textId="29EEF3FE" w:rsidR="00CC12D0" w:rsidRDefault="00CC12D0">
          <w:pPr>
            <w:pStyle w:val="TOC2"/>
            <w:rPr>
              <w:noProof/>
              <w:color w:val="auto"/>
              <w:lang w:eastAsia="en-US"/>
            </w:rPr>
          </w:pPr>
          <w:hyperlink w:anchor="_Toc13649615" w:history="1">
            <w:r w:rsidRPr="00073238">
              <w:rPr>
                <w:rStyle w:val="Hyperlink"/>
                <w:noProof/>
              </w:rPr>
              <w:t>Manufacturing</w:t>
            </w:r>
          </w:hyperlink>
        </w:p>
        <w:p w14:paraId="59C7BD79" w14:textId="2D0B25D3" w:rsidR="00CC12D0" w:rsidRDefault="00CC12D0">
          <w:pPr>
            <w:pStyle w:val="TOC2"/>
            <w:rPr>
              <w:noProof/>
              <w:color w:val="auto"/>
              <w:lang w:eastAsia="en-US"/>
            </w:rPr>
          </w:pPr>
          <w:hyperlink w:anchor="_Toc13649616" w:history="1">
            <w:r w:rsidRPr="00073238">
              <w:rPr>
                <w:rStyle w:val="Hyperlink"/>
                <w:noProof/>
              </w:rPr>
              <w:t>Management</w:t>
            </w:r>
          </w:hyperlink>
        </w:p>
        <w:p w14:paraId="5EBCAB63" w14:textId="42237241" w:rsidR="00CC12D0" w:rsidRDefault="00CC12D0">
          <w:pPr>
            <w:pStyle w:val="TOC2"/>
            <w:rPr>
              <w:noProof/>
              <w:color w:val="auto"/>
              <w:lang w:eastAsia="en-US"/>
            </w:rPr>
          </w:pPr>
          <w:hyperlink w:anchor="_Toc13649617" w:history="1">
            <w:r w:rsidRPr="00073238">
              <w:rPr>
                <w:rStyle w:val="Hyperlink"/>
                <w:noProof/>
              </w:rPr>
              <w:t>Financial Management</w:t>
            </w:r>
          </w:hyperlink>
        </w:p>
        <w:p w14:paraId="0707EC68" w14:textId="73C4306C" w:rsidR="00CC12D0" w:rsidRDefault="00CC12D0">
          <w:pPr>
            <w:pStyle w:val="TOC2"/>
            <w:rPr>
              <w:noProof/>
              <w:color w:val="auto"/>
              <w:lang w:eastAsia="en-US"/>
            </w:rPr>
          </w:pPr>
          <w:hyperlink w:anchor="_Toc13649618" w:history="1">
            <w:r w:rsidRPr="00073238">
              <w:rPr>
                <w:rStyle w:val="Hyperlink"/>
                <w:noProof/>
              </w:rPr>
              <w:t>Start-Up/Acquisition Summary</w:t>
            </w:r>
          </w:hyperlink>
        </w:p>
        <w:p w14:paraId="5604F36C" w14:textId="19AEAD0A" w:rsidR="00CC12D0" w:rsidRDefault="00CC12D0">
          <w:pPr>
            <w:pStyle w:val="TOC1"/>
            <w:rPr>
              <w:rFonts w:asciiTheme="minorHAnsi" w:hAnsiTheme="minorHAnsi"/>
              <w:b w:val="0"/>
              <w:bCs w:val="0"/>
              <w:color w:val="auto"/>
              <w:lang w:eastAsia="en-US"/>
            </w:rPr>
          </w:pPr>
          <w:hyperlink w:anchor="_Toc13649619" w:history="1">
            <w:r w:rsidRPr="00073238">
              <w:rPr>
                <w:rStyle w:val="Hyperlink"/>
              </w:rPr>
              <w:t>Marketing</w:t>
            </w:r>
            <w:r>
              <w:rPr>
                <w:webHidden/>
              </w:rPr>
              <w:tab/>
            </w:r>
            <w:r>
              <w:rPr>
                <w:webHidden/>
              </w:rPr>
              <w:fldChar w:fldCharType="begin"/>
            </w:r>
            <w:r>
              <w:rPr>
                <w:webHidden/>
              </w:rPr>
              <w:instrText xml:space="preserve"> PAGEREF _Toc13649619 \h </w:instrText>
            </w:r>
            <w:r>
              <w:rPr>
                <w:webHidden/>
              </w:rPr>
            </w:r>
            <w:r>
              <w:rPr>
                <w:webHidden/>
              </w:rPr>
              <w:fldChar w:fldCharType="separate"/>
            </w:r>
            <w:r>
              <w:rPr>
                <w:webHidden/>
              </w:rPr>
              <w:t>6</w:t>
            </w:r>
            <w:r>
              <w:rPr>
                <w:webHidden/>
              </w:rPr>
              <w:fldChar w:fldCharType="end"/>
            </w:r>
          </w:hyperlink>
        </w:p>
        <w:p w14:paraId="16FB656E" w14:textId="40733FC5" w:rsidR="00CC12D0" w:rsidRDefault="00CC12D0">
          <w:pPr>
            <w:pStyle w:val="TOC2"/>
            <w:rPr>
              <w:noProof/>
              <w:color w:val="auto"/>
              <w:lang w:eastAsia="en-US"/>
            </w:rPr>
          </w:pPr>
          <w:hyperlink w:anchor="_Toc13649620" w:history="1">
            <w:r w:rsidRPr="00073238">
              <w:rPr>
                <w:rStyle w:val="Hyperlink"/>
                <w:noProof/>
              </w:rPr>
              <w:t>Market Analysis</w:t>
            </w:r>
          </w:hyperlink>
        </w:p>
        <w:p w14:paraId="456EF5B7" w14:textId="769A0A6E" w:rsidR="00CC12D0" w:rsidRDefault="00CC12D0">
          <w:pPr>
            <w:pStyle w:val="TOC2"/>
            <w:rPr>
              <w:noProof/>
              <w:color w:val="auto"/>
              <w:lang w:eastAsia="en-US"/>
            </w:rPr>
          </w:pPr>
          <w:hyperlink w:anchor="_Toc13649621" w:history="1">
            <w:r w:rsidRPr="00073238">
              <w:rPr>
                <w:rStyle w:val="Hyperlink"/>
                <w:noProof/>
              </w:rPr>
              <w:t>Market Segmentation</w:t>
            </w:r>
          </w:hyperlink>
        </w:p>
        <w:p w14:paraId="4CD555A1" w14:textId="22C18BCD" w:rsidR="00CC12D0" w:rsidRDefault="00CC12D0">
          <w:pPr>
            <w:pStyle w:val="TOC2"/>
            <w:rPr>
              <w:noProof/>
              <w:color w:val="auto"/>
              <w:lang w:eastAsia="en-US"/>
            </w:rPr>
          </w:pPr>
          <w:hyperlink w:anchor="_Toc13649622" w:history="1">
            <w:r w:rsidRPr="00073238">
              <w:rPr>
                <w:rStyle w:val="Hyperlink"/>
                <w:noProof/>
              </w:rPr>
              <w:t>Competition</w:t>
            </w:r>
          </w:hyperlink>
        </w:p>
        <w:p w14:paraId="2F42EDC3" w14:textId="5128BE86" w:rsidR="00CC12D0" w:rsidRDefault="00CC12D0">
          <w:pPr>
            <w:pStyle w:val="TOC2"/>
            <w:rPr>
              <w:noProof/>
              <w:color w:val="auto"/>
              <w:lang w:eastAsia="en-US"/>
            </w:rPr>
          </w:pPr>
          <w:hyperlink w:anchor="_Toc13649623" w:history="1">
            <w:r w:rsidRPr="00073238">
              <w:rPr>
                <w:rStyle w:val="Hyperlink"/>
                <w:noProof/>
              </w:rPr>
              <w:t>Pricing</w:t>
            </w:r>
          </w:hyperlink>
        </w:p>
        <w:p w14:paraId="35A81760" w14:textId="431DA6E1" w:rsidR="00CC12D0" w:rsidRDefault="00CC12D0">
          <w:pPr>
            <w:pStyle w:val="TOC1"/>
            <w:rPr>
              <w:rFonts w:asciiTheme="minorHAnsi" w:hAnsiTheme="minorHAnsi"/>
              <w:b w:val="0"/>
              <w:bCs w:val="0"/>
              <w:color w:val="auto"/>
              <w:lang w:eastAsia="en-US"/>
            </w:rPr>
          </w:pPr>
          <w:hyperlink w:anchor="_Toc13649624" w:history="1">
            <w:r w:rsidRPr="00073238">
              <w:rPr>
                <w:rStyle w:val="Hyperlink"/>
              </w:rPr>
              <w:t>Appendix</w:t>
            </w:r>
            <w:r>
              <w:rPr>
                <w:webHidden/>
              </w:rPr>
              <w:tab/>
            </w:r>
            <w:r>
              <w:rPr>
                <w:webHidden/>
              </w:rPr>
              <w:fldChar w:fldCharType="begin"/>
            </w:r>
            <w:r>
              <w:rPr>
                <w:webHidden/>
              </w:rPr>
              <w:instrText xml:space="preserve"> PAGEREF _Toc13649624 \h </w:instrText>
            </w:r>
            <w:r>
              <w:rPr>
                <w:webHidden/>
              </w:rPr>
            </w:r>
            <w:r>
              <w:rPr>
                <w:webHidden/>
              </w:rPr>
              <w:fldChar w:fldCharType="separate"/>
            </w:r>
            <w:r>
              <w:rPr>
                <w:webHidden/>
              </w:rPr>
              <w:t>8</w:t>
            </w:r>
            <w:r>
              <w:rPr>
                <w:webHidden/>
              </w:rPr>
              <w:fldChar w:fldCharType="end"/>
            </w:r>
          </w:hyperlink>
        </w:p>
        <w:p w14:paraId="0C9586EF" w14:textId="53357046" w:rsidR="00CC12D0" w:rsidRDefault="00CC12D0">
          <w:pPr>
            <w:pStyle w:val="TOC2"/>
            <w:rPr>
              <w:noProof/>
              <w:color w:val="auto"/>
              <w:lang w:eastAsia="en-US"/>
            </w:rPr>
          </w:pPr>
          <w:hyperlink w:anchor="_Toc13649625" w:history="1">
            <w:r w:rsidRPr="00073238">
              <w:rPr>
                <w:rStyle w:val="Hyperlink"/>
                <w:noProof/>
              </w:rPr>
              <w:t>Start-Up Expenses</w:t>
            </w:r>
          </w:hyperlink>
        </w:p>
        <w:p w14:paraId="5F66361F" w14:textId="44E6B3CB" w:rsidR="00CC12D0" w:rsidRDefault="00CC12D0">
          <w:pPr>
            <w:pStyle w:val="TOC2"/>
            <w:rPr>
              <w:noProof/>
              <w:color w:val="auto"/>
              <w:lang w:eastAsia="en-US"/>
            </w:rPr>
          </w:pPr>
          <w:hyperlink w:anchor="_Toc13649626" w:history="1">
            <w:r w:rsidRPr="00073238">
              <w:rPr>
                <w:rStyle w:val="Hyperlink"/>
                <w:noProof/>
              </w:rPr>
              <w:t>Determining Start-Up Capital</w:t>
            </w:r>
          </w:hyperlink>
        </w:p>
        <w:p w14:paraId="6F371F0C" w14:textId="6100AA08" w:rsidR="00CC12D0" w:rsidRDefault="00CC12D0">
          <w:pPr>
            <w:pStyle w:val="TOC2"/>
            <w:rPr>
              <w:noProof/>
              <w:color w:val="auto"/>
              <w:lang w:eastAsia="en-US"/>
            </w:rPr>
          </w:pPr>
          <w:hyperlink w:anchor="_Toc13649627" w:history="1">
            <w:r w:rsidRPr="00073238">
              <w:rPr>
                <w:rStyle w:val="Hyperlink"/>
                <w:noProof/>
              </w:rPr>
              <w:t>Cash Flow</w:t>
            </w:r>
          </w:hyperlink>
        </w:p>
        <w:p w14:paraId="30AEFCC2" w14:textId="01D6E9C7" w:rsidR="00CC12D0" w:rsidRDefault="00CC12D0">
          <w:pPr>
            <w:pStyle w:val="TOC2"/>
            <w:rPr>
              <w:noProof/>
              <w:color w:val="auto"/>
              <w:lang w:eastAsia="en-US"/>
            </w:rPr>
          </w:pPr>
          <w:hyperlink w:anchor="_Toc13649628" w:history="1">
            <w:r w:rsidRPr="00073238">
              <w:rPr>
                <w:rStyle w:val="Hyperlink"/>
                <w:noProof/>
              </w:rPr>
              <w:t>Income Projection Statement</w:t>
            </w:r>
          </w:hyperlink>
        </w:p>
        <w:p w14:paraId="44235972" w14:textId="3D86C8F2" w:rsidR="00CC12D0" w:rsidRDefault="00CC12D0">
          <w:pPr>
            <w:pStyle w:val="TOC2"/>
            <w:rPr>
              <w:noProof/>
              <w:color w:val="auto"/>
              <w:lang w:eastAsia="en-US"/>
            </w:rPr>
          </w:pPr>
          <w:hyperlink w:anchor="_Toc13649629" w:history="1">
            <w:r w:rsidRPr="00073238">
              <w:rPr>
                <w:rStyle w:val="Hyperlink"/>
                <w:noProof/>
              </w:rPr>
              <w:t>Profit and Loss Statement</w:t>
            </w:r>
          </w:hyperlink>
        </w:p>
        <w:p w14:paraId="1B2B4262" w14:textId="4F17EB4B" w:rsidR="00CC12D0" w:rsidRDefault="00CC12D0">
          <w:pPr>
            <w:pStyle w:val="TOC2"/>
            <w:rPr>
              <w:noProof/>
              <w:color w:val="auto"/>
              <w:lang w:eastAsia="en-US"/>
            </w:rPr>
          </w:pPr>
          <w:hyperlink w:anchor="_Toc13649630" w:history="1">
            <w:r w:rsidRPr="00073238">
              <w:rPr>
                <w:rStyle w:val="Hyperlink"/>
                <w:noProof/>
              </w:rPr>
              <w:t>Balance Sheet</w:t>
            </w:r>
          </w:hyperlink>
        </w:p>
        <w:p w14:paraId="659E6684" w14:textId="1E0535B8" w:rsidR="00CC12D0" w:rsidRDefault="00CC12D0">
          <w:pPr>
            <w:pStyle w:val="TOC2"/>
            <w:rPr>
              <w:noProof/>
              <w:color w:val="auto"/>
              <w:lang w:eastAsia="en-US"/>
            </w:rPr>
          </w:pPr>
          <w:hyperlink w:anchor="_Toc13649631" w:history="1">
            <w:r w:rsidRPr="00073238">
              <w:rPr>
                <w:rStyle w:val="Hyperlink"/>
                <w:noProof/>
              </w:rPr>
              <w:t>Sales Forecast</w:t>
            </w:r>
          </w:hyperlink>
        </w:p>
        <w:p w14:paraId="08CFC9A5" w14:textId="689B235B" w:rsidR="00CC12D0" w:rsidRDefault="00CC12D0">
          <w:pPr>
            <w:pStyle w:val="TOC2"/>
            <w:rPr>
              <w:noProof/>
              <w:color w:val="auto"/>
              <w:lang w:eastAsia="en-US"/>
            </w:rPr>
          </w:pPr>
          <w:hyperlink w:anchor="_Toc13649632" w:history="1">
            <w:r w:rsidRPr="00073238">
              <w:rPr>
                <w:rStyle w:val="Hyperlink"/>
                <w:noProof/>
              </w:rPr>
              <w:t>Milestones</w:t>
            </w:r>
          </w:hyperlink>
        </w:p>
        <w:p w14:paraId="267783CD" w14:textId="2C377512" w:rsidR="00CC12D0" w:rsidRDefault="00CC12D0">
          <w:pPr>
            <w:pStyle w:val="TOC2"/>
            <w:rPr>
              <w:noProof/>
              <w:color w:val="auto"/>
              <w:lang w:eastAsia="en-US"/>
            </w:rPr>
          </w:pPr>
          <w:hyperlink w:anchor="_Toc13649633" w:history="1">
            <w:r w:rsidRPr="00073238">
              <w:rPr>
                <w:rStyle w:val="Hyperlink"/>
                <w:noProof/>
              </w:rPr>
              <w:t>Break-Even Analysis</w:t>
            </w:r>
          </w:hyperlink>
        </w:p>
        <w:p w14:paraId="5208268A" w14:textId="2F2DB9AD" w:rsidR="00CC12D0" w:rsidRDefault="00CC12D0">
          <w:pPr>
            <w:pStyle w:val="TOC2"/>
            <w:rPr>
              <w:noProof/>
              <w:color w:val="auto"/>
              <w:lang w:eastAsia="en-US"/>
            </w:rPr>
          </w:pPr>
          <w:hyperlink w:anchor="_Toc13649634" w:history="1">
            <w:r w:rsidRPr="00073238">
              <w:rPr>
                <w:rStyle w:val="Hyperlink"/>
                <w:noProof/>
              </w:rPr>
              <w:t>Miscellaneous Documents</w:t>
            </w:r>
          </w:hyperlink>
        </w:p>
        <w:p w14:paraId="36BC6D06" w14:textId="6D085A27" w:rsidR="003A35D9" w:rsidRDefault="003C7981">
          <w:pPr>
            <w:sectPr w:rsidR="003A35D9" w:rsidSect="00EA385B">
              <w:pgSz w:w="12240" w:h="15840" w:code="1"/>
              <w:pgMar w:top="540" w:right="1440" w:bottom="1080" w:left="1440" w:header="720" w:footer="576" w:gutter="0"/>
              <w:pgNumType w:start="0"/>
              <w:cols w:space="720"/>
              <w:titlePg/>
              <w:docGrid w:linePitch="360"/>
            </w:sectPr>
          </w:pPr>
          <w:r w:rsidRPr="001C118F">
            <w:rPr>
              <w:rFonts w:ascii="Verdana" w:hAnsi="Verdana"/>
              <w:b/>
              <w:bCs/>
              <w:color w:val="181F55"/>
              <w:sz w:val="22"/>
              <w:szCs w:val="22"/>
            </w:rPr>
            <w:fldChar w:fldCharType="end"/>
          </w:r>
        </w:p>
      </w:sdtContent>
    </w:sdt>
    <w:p w14:paraId="75AF4CCD" w14:textId="07E0584E" w:rsidR="003A35D9" w:rsidRPr="00FF001E" w:rsidRDefault="00CC12D0" w:rsidP="001F3C06">
      <w:pPr>
        <w:pStyle w:val="Heading1"/>
      </w:pPr>
      <w:bookmarkStart w:id="1" w:name="_Toc13649602"/>
      <w:r>
        <w:lastRenderedPageBreak/>
        <w:t>Introduction</w:t>
      </w:r>
      <w:bookmarkEnd w:id="1"/>
    </w:p>
    <w:p w14:paraId="775B166A" w14:textId="0B1E5E29" w:rsidR="003A35D9" w:rsidRDefault="00CC12D0">
      <w:pPr>
        <w:pStyle w:val="Heading2"/>
      </w:pPr>
      <w:bookmarkStart w:id="2" w:name="_Toc13649603"/>
      <w:r>
        <w:t>What is PatientWeb?</w:t>
      </w:r>
      <w:bookmarkEnd w:id="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67DC0F1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C77C56F" w14:textId="77777777" w:rsidR="007C5380" w:rsidRDefault="007C5380" w:rsidP="003C7981">
            <w:pPr>
              <w:pStyle w:val="Icon"/>
            </w:pPr>
            <w:r>
              <w:rPr>
                <w:noProof/>
              </w:rPr>
              <mc:AlternateContent>
                <mc:Choice Requires="wpg">
                  <w:drawing>
                    <wp:inline distT="0" distB="0" distL="0" distR="0" wp14:anchorId="26D4A47E" wp14:editId="4BC27F61">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rgbClr val="093CA3"/>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0D847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AABaQQTwUAAEERAAAOAAAAAAAAAAAAAAAAAC4CAABkcnMv&#10;ZTJvRG9jLnhtbFBLAQItABQABgAIAAAAIQD4DCmZ2AAAAAMBAAAPAAAAAAAAAAAAAAAAAKkHAABk&#10;cnMvZG93bnJldi54bWxQSwUGAAAAAAQABADzAAAArgg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" fillcolor="#093ca3"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301278858"/>
            <w:placeholder>
              <w:docPart w:val="7739FECA4AC3403FADA674BF9ED26EAF"/>
            </w:placeholder>
            <w:temporary/>
            <w:showingPlcHdr/>
            <w15:appearance w15:val="hidden"/>
          </w:sdtPr>
          <w:sdtContent>
            <w:tc>
              <w:tcPr>
                <w:tcW w:w="4655" w:type="pct"/>
                <w:shd w:val="clear" w:color="auto" w:fill="E4E3E2" w:themeFill="background2"/>
              </w:tcPr>
              <w:p w14:paraId="19DE26F1"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Summarize key business highlights. For example, you might include a chart showing sales, expenses and net profit for several years.</w:t>
                </w:r>
              </w:p>
              <w:p w14:paraId="7A88A983" w14:textId="77777777" w:rsid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Note: to replace the sample chart data with your own, right-click the chart and then click Edit Data.</w:t>
                </w:r>
              </w:p>
            </w:tc>
          </w:sdtContent>
        </w:sdt>
      </w:tr>
    </w:tbl>
    <w:p w14:paraId="2B9C6ADE" w14:textId="0838E2F7" w:rsidR="003A35D9" w:rsidRDefault="003A35D9"/>
    <w:p w14:paraId="2ABC8FDB" w14:textId="77777777" w:rsidR="003A35D9" w:rsidRDefault="003C7981">
      <w:pPr>
        <w:pStyle w:val="Heading2"/>
      </w:pPr>
      <w:bookmarkStart w:id="3" w:name="_Toc13649604"/>
      <w:r>
        <w:t>Objectives</w:t>
      </w:r>
      <w:bookmarkEnd w:id="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04E6E40A"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EE7982E" w14:textId="77777777" w:rsidR="007C5380" w:rsidRDefault="007C5380" w:rsidP="003C7981">
            <w:pPr>
              <w:pStyle w:val="NoSpacing"/>
              <w:spacing w:before="40"/>
            </w:pPr>
            <w:r>
              <w:rPr>
                <w:noProof/>
              </w:rPr>
              <mc:AlternateContent>
                <mc:Choice Requires="wpg">
                  <w:drawing>
                    <wp:inline distT="0" distB="0" distL="0" distR="0" wp14:anchorId="3F873F6B" wp14:editId="4298CD21">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D2A80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1/VAUAADw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CfwXX9UBQAAPBEAAA4AAAAAAAAAAAAAAAAALgIA&#10;AGRycy9lMm9Eb2MueG1sUEsBAi0AFAAGAAgAAAAhAPgMKZnYAAAAAwEAAA8AAAAAAAAAAAAAAAAA&#10;rgcAAGRycy9kb3ducmV2LnhtbFBLBQYAAAAABAAEAPMAAACzCA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324930251"/>
            <w:placeholder>
              <w:docPart w:val="41161195DA9044B78DFFF22E4B520F2E"/>
            </w:placeholder>
            <w:temporary/>
            <w:showingPlcHdr/>
            <w15:appearance w15:val="hidden"/>
          </w:sdtPr>
          <w:sdtContent>
            <w:tc>
              <w:tcPr>
                <w:tcW w:w="4655" w:type="pct"/>
                <w:shd w:val="clear" w:color="auto" w:fill="E4E3E2" w:themeFill="background2"/>
                <w:vAlign w:val="center"/>
              </w:tcPr>
              <w:p w14:paraId="35C5EB76"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For example, include a timeline of the goals you hope you to achieve.</w:t>
                </w:r>
              </w:p>
            </w:tc>
          </w:sdtContent>
        </w:sdt>
      </w:tr>
    </w:tbl>
    <w:p w14:paraId="28C702C4" w14:textId="77777777" w:rsidR="007C5380" w:rsidRPr="007C5380" w:rsidRDefault="007C5380" w:rsidP="007C5380"/>
    <w:p w14:paraId="75C1D657" w14:textId="77777777" w:rsidR="003A35D9" w:rsidRDefault="003C7981">
      <w:pPr>
        <w:pStyle w:val="Heading2"/>
      </w:pPr>
      <w:bookmarkStart w:id="4" w:name="_Toc13649605"/>
      <w:r>
        <w:t>Mission Statement</w:t>
      </w:r>
      <w:bookmarkEnd w:id="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0FBF7508"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848D034" w14:textId="77777777" w:rsidR="007C5380" w:rsidRDefault="007C5380" w:rsidP="003C7981">
            <w:pPr>
              <w:pStyle w:val="Icon"/>
            </w:pPr>
            <w:r>
              <w:rPr>
                <w:noProof/>
              </w:rPr>
              <mc:AlternateContent>
                <mc:Choice Requires="wpg">
                  <w:drawing>
                    <wp:inline distT="0" distB="0" distL="0" distR="0" wp14:anchorId="7B023BFC" wp14:editId="1FC419F3">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8E059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EHh1UgUAAD4RAAAOAAAAAAAAAAAAAAAAAC4CAABk&#10;cnMvZTJvRG9jLnhtbFBLAQItABQABgAIAAAAIQD4DCmZ2AAAAAMBAAAPAAAAAAAAAAAAAAAAAKwH&#10;AABkcnMvZG93bnJldi54bWxQSwUGAAAAAAQABADzAAAAsQ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" fillcolor="#f24f4f"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2094618010"/>
            <w:placeholder>
              <w:docPart w:val="D7D22766B09A4157969444B65D653692"/>
            </w:placeholder>
            <w:temporary/>
            <w:showingPlcHdr/>
            <w15:appearance w15:val="hidden"/>
          </w:sdtPr>
          <w:sdtContent>
            <w:tc>
              <w:tcPr>
                <w:tcW w:w="4655" w:type="pct"/>
                <w:shd w:val="clear" w:color="auto" w:fill="E4E3E2" w:themeFill="background2"/>
              </w:tcPr>
              <w:p w14:paraId="0C681377"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you have a mission statement, include it here. Also include any essential points about your business that are not covered elsewhere in the executive summary.</w:t>
                </w:r>
              </w:p>
            </w:tc>
          </w:sdtContent>
        </w:sdt>
      </w:tr>
    </w:tbl>
    <w:p w14:paraId="3EF95B3E" w14:textId="77777777" w:rsidR="007C5380" w:rsidRPr="007C5380" w:rsidRDefault="007C5380" w:rsidP="007C5380"/>
    <w:p w14:paraId="7F2E4138" w14:textId="77777777" w:rsidR="003A35D9" w:rsidRDefault="003C7981">
      <w:pPr>
        <w:pStyle w:val="Heading2"/>
      </w:pPr>
      <w:bookmarkStart w:id="5" w:name="_Toc13649606"/>
      <w:r>
        <w:t>Keys to Success</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7E04B9C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C891089" w14:textId="77777777" w:rsidR="007C5380" w:rsidRDefault="007C5380" w:rsidP="003C7981">
            <w:pPr>
              <w:pStyle w:val="NoSpacing"/>
              <w:spacing w:before="40"/>
            </w:pPr>
            <w:r>
              <w:rPr>
                <w:noProof/>
              </w:rPr>
              <mc:AlternateContent>
                <mc:Choice Requires="wpg">
                  <w:drawing>
                    <wp:inline distT="0" distB="0" distL="0" distR="0" wp14:anchorId="41244C3B" wp14:editId="288D3BD1">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6AA5EB"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BvY5TeUgUAAEERAAAOAAAAAAAAAAAAAAAAAC4CAABk&#10;cnMvZTJvRG9jLnhtbFBLAQItABQABgAIAAAAIQD4DCmZ2AAAAAMBAAAPAAAAAAAAAAAAAAAAAKwH&#10;AABkcnMvZG93bnJldi54bWxQSwUGAAAAAAQABADzAAAAsQg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" fillcolor="#f24f4f"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452869611"/>
            <w:placeholder>
              <w:docPart w:val="4836099F28D5433E85F8CD5A68211322"/>
            </w:placeholder>
            <w:temporary/>
            <w:showingPlcHdr/>
            <w15:appearance w15:val="hidden"/>
          </w:sdtPr>
          <w:sdtContent>
            <w:tc>
              <w:tcPr>
                <w:tcW w:w="4655" w:type="pct"/>
                <w:shd w:val="clear" w:color="auto" w:fill="E4E3E2" w:themeFill="background2"/>
                <w:vAlign w:val="center"/>
              </w:tcPr>
              <w:p w14:paraId="214C0FBE"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Describe unique or distinguishing factors that will help your business plan succeed.</w:t>
                </w:r>
              </w:p>
            </w:tc>
          </w:sdtContent>
        </w:sdt>
      </w:tr>
    </w:tbl>
    <w:p w14:paraId="1658B5C8" w14:textId="77777777" w:rsidR="007C5380" w:rsidRPr="007C5380" w:rsidRDefault="007C5380" w:rsidP="007C5380"/>
    <w:p w14:paraId="64427812" w14:textId="07FBE744" w:rsidR="003A35D9" w:rsidRPr="00FF001E" w:rsidRDefault="00CC12D0" w:rsidP="00FF001E">
      <w:pPr>
        <w:pStyle w:val="Heading1"/>
      </w:pPr>
      <w:bookmarkStart w:id="6" w:name="_Toc13649607"/>
      <w:r>
        <w:t>Getting Started</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1D47AADF"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5053024" w14:textId="77777777" w:rsidR="007C5380" w:rsidRDefault="007C5380" w:rsidP="003C7981">
            <w:pPr>
              <w:pStyle w:val="Icon"/>
            </w:pPr>
            <w:r>
              <w:rPr>
                <w:noProof/>
              </w:rPr>
              <mc:AlternateContent>
                <mc:Choice Requires="wpg">
                  <w:drawing>
                    <wp:inline distT="0" distB="0" distL="0" distR="0" wp14:anchorId="4D3C863C" wp14:editId="25F68650">
                      <wp:extent cx="228600" cy="228600"/>
                      <wp:effectExtent l="0" t="0" r="0" b="0"/>
                      <wp:docPr id="6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7"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EA99F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d1WQ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IZ83dVkFAABBEQAADgAAAAAAAAAAAAAA&#10;AAAuAgAAZHJzL2Uyb0RvYy54bWxQSwECLQAUAAYACAAAACEA+AwpmdgAAAADAQAADwAAAAAAAAAA&#10;AAAAAACzBwAAZHJzL2Rvd25yZXYueG1sUEsFBgAAAAAEAAQA8wAAALgIAAAAAA==&#10;">
                      <v:oval id="Oval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207872989"/>
            <w:placeholder>
              <w:docPart w:val="64983882F7F4476BA68E9BA180D34160"/>
            </w:placeholder>
            <w:temporary/>
            <w:showingPlcHdr/>
            <w15:appearance w15:val="hidden"/>
          </w:sdtPr>
          <w:sdtContent>
            <w:tc>
              <w:tcPr>
                <w:tcW w:w="4655" w:type="pct"/>
                <w:shd w:val="clear" w:color="auto" w:fill="E4E3E2" w:themeFill="background2"/>
              </w:tcPr>
              <w:p w14:paraId="1314BA9C"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Give a positive, concise, and fact-based description of your business: what it does, and what is going to make it unique, competitive and successful. Describe special features that will make your business attractive to potential customers and identify your company’s primary goals and objectives.</w:t>
                </w:r>
              </w:p>
            </w:tc>
          </w:sdtContent>
        </w:sdt>
      </w:tr>
    </w:tbl>
    <w:p w14:paraId="6172E954" w14:textId="77777777" w:rsidR="007C5380" w:rsidRDefault="007C5380"/>
    <w:p w14:paraId="106E1DD3" w14:textId="31B23E85" w:rsidR="003A35D9" w:rsidRDefault="00EA385B">
      <w:pPr>
        <w:pStyle w:val="Heading2"/>
      </w:pPr>
      <w:r>
        <w:t>Account Sign Up</w:t>
      </w:r>
    </w:p>
    <w:tbl>
      <w:tblPr>
        <w:tblStyle w:val="TipTable"/>
        <w:tblW w:w="4668" w:type="pct"/>
        <w:shd w:val="clear" w:color="auto" w:fill="F2F2F2" w:themeFill="background1" w:themeFillShade="F2"/>
        <w:tblCellMar>
          <w:top w:w="115" w:type="dxa"/>
          <w:left w:w="115" w:type="dxa"/>
          <w:bottom w:w="115" w:type="dxa"/>
          <w:right w:w="115" w:type="dxa"/>
        </w:tblCellMar>
        <w:tblLook w:val="04A0" w:firstRow="1" w:lastRow="0" w:firstColumn="1" w:lastColumn="0" w:noHBand="0" w:noVBand="1"/>
      </w:tblPr>
      <w:tblGrid>
        <w:gridCol w:w="8738"/>
      </w:tblGrid>
      <w:tr w:rsidR="00EA385B" w14:paraId="5B7EEA9C" w14:textId="77777777" w:rsidTr="00EA385B">
        <w:tc>
          <w:tcPr>
            <w:cnfStyle w:val="001000000000" w:firstRow="0" w:lastRow="0" w:firstColumn="1" w:lastColumn="0" w:oddVBand="0" w:evenVBand="0" w:oddHBand="0" w:evenHBand="0" w:firstRowFirstColumn="0" w:firstRowLastColumn="0" w:lastRowFirstColumn="0" w:lastRowLastColumn="0"/>
            <w:tcW w:w="5000" w:type="pct"/>
            <w:shd w:val="clear" w:color="auto" w:fill="F2F2F2" w:themeFill="background1" w:themeFillShade="F2"/>
          </w:tcPr>
          <w:p w14:paraId="3E8B7D82" w14:textId="77777777" w:rsidR="00EA385B" w:rsidRPr="00EA385B" w:rsidRDefault="00EA385B" w:rsidP="00EA385B">
            <w:pPr>
              <w:pStyle w:val="TipText"/>
              <w:jc w:val="left"/>
              <w:rPr>
                <w:sz w:val="18"/>
                <w:szCs w:val="18"/>
              </w:rPr>
            </w:pPr>
            <w:r w:rsidRPr="00EA385B">
              <w:rPr>
                <w:sz w:val="18"/>
                <w:szCs w:val="18"/>
              </w:rPr>
              <w:t>There are 2 ways to sign up for an account.</w:t>
            </w:r>
          </w:p>
          <w:p w14:paraId="22B02B6E" w14:textId="49AE800D" w:rsidR="00EA385B" w:rsidRPr="00EA385B" w:rsidRDefault="00EA385B" w:rsidP="00EA385B">
            <w:pPr>
              <w:pStyle w:val="TipText"/>
              <w:numPr>
                <w:ilvl w:val="0"/>
                <w:numId w:val="4"/>
              </w:numPr>
              <w:jc w:val="left"/>
              <w:rPr>
                <w:sz w:val="18"/>
                <w:szCs w:val="18"/>
              </w:rPr>
            </w:pPr>
            <w:r w:rsidRPr="00EA385B">
              <w:rPr>
                <w:sz w:val="18"/>
                <w:szCs w:val="18"/>
              </w:rPr>
              <w:t xml:space="preserve">Go to </w:t>
            </w:r>
            <w:hyperlink r:id="rId13" w:history="1">
              <w:r w:rsidRPr="00EA385B">
                <w:rPr>
                  <w:rStyle w:val="Hyperlink"/>
                  <w:sz w:val="18"/>
                  <w:szCs w:val="18"/>
                </w:rPr>
                <w:t>https://</w:t>
              </w:r>
              <w:r w:rsidRPr="00EA385B">
                <w:rPr>
                  <w:rStyle w:val="Hyperlink"/>
                  <w:sz w:val="18"/>
                  <w:szCs w:val="18"/>
                </w:rPr>
                <w:t>www.</w:t>
              </w:r>
              <w:r w:rsidRPr="00EA385B">
                <w:rPr>
                  <w:rStyle w:val="Hyperlink"/>
                  <w:sz w:val="18"/>
                  <w:szCs w:val="18"/>
                </w:rPr>
                <w:t>patientweb.com/</w:t>
              </w:r>
            </w:hyperlink>
            <w:r>
              <w:rPr>
                <w:sz w:val="18"/>
                <w:szCs w:val="18"/>
              </w:rPr>
              <w:t xml:space="preserve"> and click the Create Account button</w:t>
            </w:r>
            <w:bookmarkStart w:id="7" w:name="_GoBack"/>
            <w:bookmarkEnd w:id="7"/>
          </w:p>
        </w:tc>
      </w:tr>
    </w:tbl>
    <w:p w14:paraId="2EFB3FBC" w14:textId="77777777" w:rsidR="007C5380" w:rsidRDefault="007C5380"/>
    <w:p w14:paraId="77C8D9B3" w14:textId="77777777" w:rsidR="007C5380" w:rsidRDefault="003C7981">
      <w:pPr>
        <w:pStyle w:val="Heading2"/>
      </w:pPr>
      <w:bookmarkStart w:id="8" w:name="_Toc13649609"/>
      <w:r>
        <w:t>Location</w:t>
      </w:r>
      <w:bookmarkEnd w:id="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64E2F097"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F549006" w14:textId="77777777" w:rsidR="007C5380" w:rsidRDefault="007C5380" w:rsidP="003C7981">
            <w:pPr>
              <w:pStyle w:val="Icon"/>
            </w:pPr>
            <w:r>
              <w:rPr>
                <w:noProof/>
              </w:rPr>
              <mc:AlternateContent>
                <mc:Choice Requires="wpg">
                  <w:drawing>
                    <wp:inline distT="0" distB="0" distL="0" distR="0" wp14:anchorId="136D01C3" wp14:editId="57E94FD5">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AE2D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EKfiP1kFAABBEQAADgAAAAAAAAAAAAAA&#10;AAAuAgAAZHJzL2Uyb0RvYy54bWxQSwECLQAUAAYACAAAACEA+AwpmdgAAAADAQAADwAAAAAAAAAA&#10;AAAAAACzBwAAZHJzL2Rvd25yZXYueG1sUEsFBgAAAAAEAAQA8wAAALgI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" fillcolor="#f24f4f"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A263AE1" w14:textId="77777777" w:rsidR="007C5380" w:rsidRDefault="001F3C06" w:rsidP="007C5380">
            <w:pPr>
              <w:pStyle w:val="TipText"/>
              <w:cnfStyle w:val="000000000000" w:firstRow="0" w:lastRow="0" w:firstColumn="0" w:lastColumn="0" w:oddVBand="0" w:evenVBand="0" w:oddHBand="0" w:evenHBand="0" w:firstRowFirstColumn="0" w:firstRowLastColumn="0" w:lastRowFirstColumn="0" w:lastRowLastColumn="0"/>
            </w:pPr>
            <w:sdt>
              <w:sdtPr>
                <w:id w:val="515042753"/>
                <w:placeholder>
                  <w:docPart w:val="4B66A15D4F27430C8ADE0C57A049B4AB"/>
                </w:placeholder>
                <w:temporary/>
                <w:showingPlcHdr/>
                <w15:appearance w15:val="hidden"/>
              </w:sdtPr>
              <w:sdtContent>
                <w:r w:rsidR="007C5380" w:rsidRPr="007C5380">
                  <w:t>Remember that location is of paramount importance to some types of businesses, less so for others</w:t>
                </w:r>
              </w:sdtContent>
            </w:sdt>
            <w:r w:rsidR="007C5380" w:rsidRPr="007C5380">
              <w:t>.</w:t>
            </w:r>
          </w:p>
          <w:sdt>
            <w:sdtPr>
              <w:id w:val="1889523379"/>
              <w:placeholder>
                <w:docPart w:val="BF3DE48241204F28A6AD327584212ABA"/>
              </w:placeholder>
              <w:temporary/>
              <w:showingPlcHdr/>
              <w15:appearance w15:val="hidden"/>
            </w:sdtPr>
            <w:sdtContent>
              <w:p w14:paraId="47AD9797" w14:textId="77777777" w:rsidR="007C5380" w:rsidRPr="007C5380"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If your business doesn’t require specific location considerations, that could be an advantage and you should definitely note it here.</w:t>
                </w:r>
              </w:p>
              <w:p w14:paraId="699D4B21" w14:textId="77777777" w:rsidR="007C5380" w:rsidRPr="007C5380"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If you have already chosen your location, describe the highlights—you can use some of the factors outlined in the next bullet as a guide or other factors that are essential considerations for your business.</w:t>
                </w:r>
              </w:p>
              <w:p w14:paraId="52581192" w14:textId="77777777" w:rsidR="007C5380" w:rsidRPr="007C5380" w:rsidRDefault="007C5380" w:rsidP="003C7981">
                <w:pPr>
                  <w:pStyle w:val="TipTextBullet"/>
                  <w:cnfStyle w:val="000000000000" w:firstRow="0" w:lastRow="0" w:firstColumn="0" w:lastColumn="0" w:oddVBand="0" w:evenVBand="0" w:oddHBand="0" w:evenHBand="0" w:firstRowFirstColumn="0" w:firstRowLastColumn="0" w:lastRowFirstColumn="0" w:lastRowLastColumn="0"/>
                </w:pPr>
                <w:r w:rsidRPr="007C5380">
                  <w:t xml:space="preserve">If you don’t yet have a location, describe the key criteria for determining a suitable location for your business. </w:t>
                </w:r>
              </w:p>
            </w:sdtContent>
          </w:sdt>
          <w:sdt>
            <w:sdtPr>
              <w:id w:val="-543367947"/>
              <w:placeholder>
                <w:docPart w:val="FA11EDC6DABA4923A9850AFD44D1D6CD"/>
              </w:placeholder>
              <w:temporary/>
              <w:showingPlcHdr/>
              <w15:appearance w15:val="hidden"/>
            </w:sdtPr>
            <w:sdtContent>
              <w:p w14:paraId="17A6ED0D"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Consider the following examples (note that this is not an exhaustive list and you might have other considerations as well):</w:t>
                </w:r>
              </w:p>
              <w:p w14:paraId="79E0CB7C"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What kind of space are you seeking and where? Is there a particular area that would be especially desirable from a marketing viewpoint? Must you have a ground-floor location? If so, must your location be easily accessible to public transportation?</w:t>
                </w:r>
              </w:p>
              <w:p w14:paraId="3FEB43FD"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14:paraId="3F9C2923"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signage is appropriate for your business: Are there local ordinances concerning signs that might adversely affect you? What type of signage would best serve your needs? Have you included the cost of signage in your start-up figures?</w:t>
                </w:r>
              </w:p>
            </w:sdtContent>
          </w:sdt>
        </w:tc>
      </w:tr>
    </w:tbl>
    <w:p w14:paraId="7134B8A1" w14:textId="77777777" w:rsidR="003A35D9" w:rsidRDefault="003A35D9"/>
    <w:p w14:paraId="0E9BE849" w14:textId="77777777" w:rsidR="003A35D9" w:rsidRDefault="003C7981">
      <w:pPr>
        <w:pStyle w:val="Heading2"/>
      </w:pPr>
      <w:bookmarkStart w:id="9" w:name="_Toc13649610"/>
      <w:r>
        <w:t>Interior</w:t>
      </w:r>
      <w:bookmarkEnd w:id="9"/>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299144E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E2AEC4C" w14:textId="77777777" w:rsidR="007C5380" w:rsidRDefault="007C5380" w:rsidP="003C7981">
            <w:pPr>
              <w:pStyle w:val="Icon"/>
            </w:pPr>
            <w:r>
              <w:rPr>
                <w:noProof/>
              </w:rPr>
              <mc:AlternateContent>
                <mc:Choice Requires="wpg">
                  <w:drawing>
                    <wp:inline distT="0" distB="0" distL="0" distR="0" wp14:anchorId="2CA88ED9" wp14:editId="597CE6F5">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93FD6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ASwzcVUgUAAEERAAAOAAAAAAAAAAAAAAAAAC4CAABk&#10;cnMvZTJvRG9jLnhtbFBLAQItABQABgAIAAAAIQD4DCmZ2AAAAAMBAAAPAAAAAAAAAAAAAAAAAKwH&#10;AABkcnMvZG93bnJldi54bWxQSwUGAAAAAAQABADzAAAAs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" fillcolor="#f24f4f"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287278485"/>
            <w:placeholder>
              <w:docPart w:val="CA06AED3EC9C4C3DBCBA7D7782014EDA"/>
            </w:placeholder>
            <w:temporary/>
            <w:showingPlcHdr/>
            <w15:appearance w15:val="hidden"/>
          </w:sdtPr>
          <w:sdtContent>
            <w:tc>
              <w:tcPr>
                <w:tcW w:w="4655" w:type="pct"/>
                <w:shd w:val="clear" w:color="auto" w:fill="E4E3E2" w:themeFill="background2"/>
              </w:tcPr>
              <w:p w14:paraId="1FB7E6CB"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For some businesses, the interior of the business site is as important as the location. If that is the case for your business, describe what makes yours work well.</w:t>
                </w:r>
              </w:p>
              <w:p w14:paraId="6D1DC2A6"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How have you calculated the square footage you need? Have you done advance planning to ensure that you will get the most of your space, such as what will go where?</w:t>
                </w:r>
              </w:p>
              <w:p w14:paraId="29C15065"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Are there any special requirements/modifications to the space that you will have to construct or install? Do you need landlord or other permission to do so?</w:t>
                </w:r>
              </w:p>
              <w:p w14:paraId="7835F05B"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applicable, how will you display products? Does the layout have flow/features that contribute to the ambience and/or potentially help to increase sales?</w:t>
                </w:r>
              </w:p>
              <w:p w14:paraId="4852BFB4" w14:textId="77777777" w:rsid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Describe any special features of your business interior that you feel give you a competitive edge over similar businesses.</w:t>
                </w:r>
              </w:p>
            </w:tc>
          </w:sdtContent>
        </w:sdt>
      </w:tr>
    </w:tbl>
    <w:p w14:paraId="450DADC2" w14:textId="77777777" w:rsidR="003A35D9" w:rsidRDefault="003A35D9"/>
    <w:p w14:paraId="38CFC2C5" w14:textId="77777777" w:rsidR="003A35D9" w:rsidRDefault="003C7981">
      <w:pPr>
        <w:pStyle w:val="Heading2"/>
      </w:pPr>
      <w:bookmarkStart w:id="10" w:name="_Toc13649611"/>
      <w:r>
        <w:t>Hours of Operation</w:t>
      </w:r>
      <w:bookmarkEnd w:id="1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C7981" w14:paraId="4203B74A"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56FCA7F" w14:textId="77777777" w:rsidR="003C7981" w:rsidRDefault="003C7981" w:rsidP="003C7981">
            <w:pPr>
              <w:pStyle w:val="NoSpacing"/>
              <w:spacing w:before="40"/>
            </w:pPr>
            <w:r>
              <w:rPr>
                <w:noProof/>
              </w:rPr>
              <mc:AlternateContent>
                <mc:Choice Requires="wpg">
                  <w:drawing>
                    <wp:inline distT="0" distB="0" distL="0" distR="0" wp14:anchorId="27B533D3" wp14:editId="6D91F1ED">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4C2759"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MsbD1NUBQAAQREAAA4AAAAAAAAAAAAAAAAALgIA&#10;AGRycy9lMm9Eb2MueG1sUEsBAi0AFAAGAAgAAAAhAPgMKZnYAAAAAwEAAA8AAAAAAAAAAAAAAAAA&#10;rgcAAGRycy9kb3ducmV2LnhtbFBLBQYAAAAABAAEAPMAAACz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" fillcolor="#f24f4f"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065259766"/>
            <w:placeholder>
              <w:docPart w:val="75920DCA3D5345BFBB90B8EE157089E9"/>
            </w:placeholder>
            <w:temporary/>
            <w:showingPlcHdr/>
            <w15:appearance w15:val="hidden"/>
          </w:sdtPr>
          <w:sdtContent>
            <w:tc>
              <w:tcPr>
                <w:tcW w:w="4655" w:type="pct"/>
                <w:shd w:val="clear" w:color="auto" w:fill="E4E3E2" w:themeFill="background2"/>
                <w:vAlign w:val="center"/>
              </w:tcPr>
              <w:p w14:paraId="7CB83630" w14:textId="77777777" w:rsidR="003C7981" w:rsidRPr="003C7981" w:rsidRDefault="003C7981" w:rsidP="003C7981">
                <w:pPr>
                  <w:pStyle w:val="TipText"/>
                  <w:cnfStyle w:val="000000000000" w:firstRow="0" w:lastRow="0" w:firstColumn="0" w:lastColumn="0" w:oddVBand="0" w:evenVBand="0" w:oddHBand="0" w:evenHBand="0" w:firstRowFirstColumn="0" w:firstRowLastColumn="0" w:lastRowFirstColumn="0" w:lastRowLastColumn="0"/>
                </w:pPr>
                <w:r w:rsidRPr="003C7981">
                  <w:t>Self-explanatory, but important for such businesses as retail stores or seasonal ventures.</w:t>
                </w:r>
              </w:p>
            </w:tc>
          </w:sdtContent>
        </w:sdt>
      </w:tr>
    </w:tbl>
    <w:p w14:paraId="239B626F" w14:textId="77777777" w:rsidR="003A35D9" w:rsidRDefault="003A35D9"/>
    <w:p w14:paraId="1B1BF9EB" w14:textId="77777777" w:rsidR="003A35D9" w:rsidRDefault="003C7981">
      <w:pPr>
        <w:pStyle w:val="Heading2"/>
      </w:pPr>
      <w:bookmarkStart w:id="11" w:name="_Toc13649612"/>
      <w:r>
        <w:t>Products and Services</w:t>
      </w:r>
      <w:bookmarkEnd w:id="1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C7981" w14:paraId="1733BB0F"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B4F6BB0" w14:textId="77777777" w:rsidR="003C7981" w:rsidRDefault="003C7981" w:rsidP="003C7981">
            <w:pPr>
              <w:pStyle w:val="Icon"/>
            </w:pPr>
            <w:r>
              <w:rPr>
                <w:noProof/>
              </w:rPr>
              <mc:AlternateContent>
                <mc:Choice Requires="wpg">
                  <w:drawing>
                    <wp:inline distT="0" distB="0" distL="0" distR="0" wp14:anchorId="12FB0DDB" wp14:editId="444F4EAB">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4115E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BiFgDUWAUAAEERAAAOAAAAAAAAAAAAAAAA&#10;AC4CAABkcnMvZTJvRG9jLnhtbFBLAQItABQABgAIAAAAIQD4DCmZ2AAAAAMBAAAPAAAAAAAAAAAA&#10;AAAAALIHAABkcnMvZG93bnJldi54bWxQSwUGAAAAAAQABADzAAAAtwg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" fillcolor="#f24f4f"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097858836"/>
              <w:placeholder>
                <w:docPart w:val="549B8246FA174B07B4FD967AF20D2815"/>
              </w:placeholder>
              <w:temporary/>
              <w:showingPlcHdr/>
              <w15:appearance w15:val="hidden"/>
            </w:sdtPr>
            <w:sdtContent>
              <w:p w14:paraId="50E30512" w14:textId="77777777" w:rsidR="003C7981" w:rsidRPr="003C7981" w:rsidRDefault="003C7981" w:rsidP="003C7981">
                <w:pPr>
                  <w:pStyle w:val="TipText"/>
                  <w:cnfStyle w:val="000000000000" w:firstRow="0" w:lastRow="0" w:firstColumn="0" w:lastColumn="0" w:oddVBand="0" w:evenVBand="0" w:oddHBand="0" w:evenHBand="0" w:firstRowFirstColumn="0" w:firstRowLastColumn="0" w:lastRowFirstColumn="0" w:lastRowLastColumn="0"/>
                </w:pPr>
                <w:r w:rsidRPr="003C7981">
                  <w:t>Describe your products or services and why there is a demand for them.  What is the potential market? How do they benefit customers? What about your products or services gives you a competitive edge?</w:t>
                </w:r>
              </w:p>
              <w:p w14:paraId="30465DFB" w14:textId="77777777" w:rsidR="003C7981" w:rsidRPr="003C7981" w:rsidRDefault="003C7981" w:rsidP="003C7981">
                <w:pPr>
                  <w:pStyle w:val="TipText"/>
                  <w:cnfStyle w:val="000000000000" w:firstRow="0" w:lastRow="0" w:firstColumn="0" w:lastColumn="0" w:oddVBand="0" w:evenVBand="0" w:oddHBand="0" w:evenHBand="0" w:firstRowFirstColumn="0" w:firstRowLastColumn="0" w:lastRowFirstColumn="0" w:lastRowLastColumn="0"/>
                </w:pPr>
                <w:r w:rsidRPr="003C7981">
                  <w:t xml:space="preserve">If you are selling several lines of products or services, describe what’s included.  Why did you choose this balance of offerings?  How do you adjust this balance to respond to market demands? </w:t>
                </w:r>
              </w:p>
              <w:p w14:paraId="169022E1" w14:textId="77777777" w:rsidR="003C7981" w:rsidRPr="003C7981" w:rsidRDefault="003C7981" w:rsidP="003C7981">
                <w:pPr>
                  <w:pStyle w:val="TipText"/>
                  <w:cnfStyle w:val="000000000000" w:firstRow="0" w:lastRow="0" w:firstColumn="0" w:lastColumn="0" w:oddVBand="0" w:evenVBand="0" w:oddHBand="0" w:evenHBand="0" w:firstRowFirstColumn="0" w:firstRowLastColumn="0" w:lastRowFirstColumn="0" w:lastRowLastColumn="0"/>
                </w:pPr>
                <w:r w:rsidRPr="003C7981">
                  <w:lastRenderedPageBreak/>
                  <w:t>For product-based businesses, do you have or need inventory controls?  Do you have to consider “lead time” when reordering any items?  Do you need an audit or security system to protect inventory?</w:t>
                </w:r>
              </w:p>
              <w:p w14:paraId="3296CA29" w14:textId="77777777" w:rsidR="003C7981" w:rsidRPr="003C7981" w:rsidRDefault="003C7981" w:rsidP="003C7981">
                <w:pPr>
                  <w:pStyle w:val="TipText"/>
                  <w:cnfStyle w:val="000000000000" w:firstRow="0" w:lastRow="0" w:firstColumn="0" w:lastColumn="0" w:oddVBand="0" w:evenVBand="0" w:oddHBand="0" w:evenHBand="0" w:firstRowFirstColumn="0" w:firstRowLastColumn="0" w:lastRowFirstColumn="0" w:lastRowLastColumn="0"/>
                </w:pPr>
                <w:r w:rsidRPr="003C7981">
                  <w:t xml:space="preserve">Note: </w:t>
                </w:r>
              </w:p>
            </w:sdtContent>
          </w:sdt>
          <w:sdt>
            <w:sdtPr>
              <w:id w:val="1722013893"/>
              <w:placeholder>
                <w:docPart w:val="11CDBEFFE06E4802B31B209255C8D797"/>
              </w:placeholder>
              <w:temporary/>
              <w:showingPlcHdr/>
              <w15:appearance w15:val="hidden"/>
            </w:sdtPr>
            <w:sdtContent>
              <w:p w14:paraId="5DD6581E" w14:textId="77777777" w:rsidR="003C7981" w:rsidRPr="003C7981" w:rsidRDefault="003C7981" w:rsidP="003C7981">
                <w:pPr>
                  <w:pStyle w:val="TipTextBullet"/>
                  <w:cnfStyle w:val="000000000000" w:firstRow="0" w:lastRow="0" w:firstColumn="0" w:lastColumn="0" w:oddVBand="0" w:evenVBand="0" w:oddHBand="0" w:evenHBand="0" w:firstRowFirstColumn="0" w:firstRowLastColumn="0" w:lastRowFirstColumn="0" w:lastRowLastColumn="0"/>
                </w:pPr>
                <w:r w:rsidRPr="003C7981">
                  <w:t>If your products and/or services are more important than your location, move this topic before location and hours of business.</w:t>
                </w:r>
              </w:p>
              <w:p w14:paraId="02FF4CD8" w14:textId="77777777" w:rsidR="003C7981" w:rsidRDefault="003C7981" w:rsidP="003C7981">
                <w:pPr>
                  <w:pStyle w:val="TipTextBullet"/>
                  <w:cnfStyle w:val="000000000000" w:firstRow="0" w:lastRow="0" w:firstColumn="0" w:lastColumn="0" w:oddVBand="0" w:evenVBand="0" w:oddHBand="0" w:evenHBand="0" w:firstRowFirstColumn="0" w:firstRowLastColumn="0" w:lastRowFirstColumn="0" w:lastRowLastColumn="0"/>
                </w:pPr>
                <w:r w:rsidRPr="003C7981">
                  <w:t>If you are providing only products or only services, delete the part of this heading that is inappropriate.</w:t>
                </w:r>
              </w:p>
            </w:sdtContent>
          </w:sdt>
        </w:tc>
      </w:tr>
    </w:tbl>
    <w:p w14:paraId="369BF7F5" w14:textId="77777777" w:rsidR="003A35D9" w:rsidRDefault="003A35D9"/>
    <w:p w14:paraId="188443C1" w14:textId="77777777" w:rsidR="003A35D9" w:rsidRDefault="003C7981">
      <w:pPr>
        <w:pStyle w:val="Heading2"/>
      </w:pPr>
      <w:bookmarkStart w:id="12" w:name="_Toc13649613"/>
      <w:r>
        <w:t>Suppliers</w:t>
      </w:r>
      <w:bookmarkEnd w:id="1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C7981" w14:paraId="6AD9A0E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527FD1C" w14:textId="77777777" w:rsidR="003C7981" w:rsidRDefault="003C7981" w:rsidP="003C7981">
            <w:pPr>
              <w:pStyle w:val="Icon"/>
            </w:pPr>
            <w:r>
              <w:rPr>
                <w:noProof/>
              </w:rPr>
              <mc:AlternateContent>
                <mc:Choice Requires="wpg">
                  <w:drawing>
                    <wp:inline distT="0" distB="0" distL="0" distR="0" wp14:anchorId="3189D43B" wp14:editId="0F9FBAAC">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A7073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uoVw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LYeO6hXBQAAQREAAA4AAAAAAAAAAAAAAAAA&#10;LgIAAGRycy9lMm9Eb2MueG1sUEsBAi0AFAAGAAgAAAAhAPgMKZnYAAAAAwEAAA8AAAAAAAAAAAAA&#10;AAAAsQcAAGRycy9kb3ducmV2LnhtbFBLBQYAAAAABAAEAPMAAAC2CA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" fillcolor="#f24f4f"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69180986"/>
            <w:placeholder>
              <w:docPart w:val="0DF21AB904D3410881746002A810EE23"/>
            </w:placeholder>
            <w:temporary/>
            <w:showingPlcHdr/>
            <w15:appearance w15:val="hidden"/>
          </w:sdtPr>
          <w:sdtContent>
            <w:tc>
              <w:tcPr>
                <w:tcW w:w="4655" w:type="pct"/>
                <w:shd w:val="clear" w:color="auto" w:fill="E4E3E2" w:themeFill="background2"/>
              </w:tcPr>
              <w:p w14:paraId="0A25E548" w14:textId="77777777" w:rsidR="003C7981" w:rsidRPr="003C7981" w:rsidRDefault="003C7981" w:rsidP="003C7981">
                <w:pPr>
                  <w:pStyle w:val="TipText"/>
                  <w:cnfStyle w:val="000000000000" w:firstRow="0" w:lastRow="0" w:firstColumn="0" w:lastColumn="0" w:oddVBand="0" w:evenVBand="0" w:oddHBand="0" w:evenHBand="0" w:firstRowFirstColumn="0" w:firstRowLastColumn="0" w:lastRowFirstColumn="0" w:lastRowLastColumn="0"/>
                </w:pPr>
                <w:r w:rsidRPr="003C7981">
                  <w:t>If information about your suppliers—including your financial arrangements with them—plays an important part of your business, include the relevant information in this section.</w:t>
                </w:r>
              </w:p>
            </w:tc>
          </w:sdtContent>
        </w:sdt>
      </w:tr>
    </w:tbl>
    <w:p w14:paraId="39FF4631" w14:textId="77777777" w:rsidR="003A35D9" w:rsidRDefault="003A35D9"/>
    <w:p w14:paraId="11349228" w14:textId="77777777" w:rsidR="003A35D9" w:rsidRDefault="003C7981">
      <w:pPr>
        <w:pStyle w:val="Heading2"/>
      </w:pPr>
      <w:bookmarkStart w:id="13" w:name="_Toc13649614"/>
      <w:r>
        <w:t>Service</w:t>
      </w:r>
      <w:bookmarkEnd w:id="1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C7981" w14:paraId="55EE312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8D7BF88" w14:textId="77777777" w:rsidR="003C7981" w:rsidRDefault="003C7981" w:rsidP="003C7981">
            <w:pPr>
              <w:pStyle w:val="Icon"/>
            </w:pPr>
            <w:r>
              <w:rPr>
                <w:noProof/>
              </w:rPr>
              <mc:AlternateContent>
                <mc:Choice Requires="wpg">
                  <w:drawing>
                    <wp:inline distT="0" distB="0" distL="0" distR="0" wp14:anchorId="7DC906C9" wp14:editId="241656F7">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BE326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dgNiq00FAABBEQAADgAAAAAAAAAAAAAAAAAuAgAAZHJzL2Uy&#10;b0RvYy54bWxQSwECLQAUAAYACAAAACEA+AwpmdgAAAADAQAADwAAAAAAAAAAAAAAAACnBwAAZHJz&#10;L2Rvd25yZXYueG1sUEsFBgAAAAAEAAQA8wAAAKw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" fillcolor="#f24f4f"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402875289"/>
            <w:placeholder>
              <w:docPart w:val="C7DB0A6200F34545A6B679F5731A0D54"/>
            </w:placeholder>
            <w:temporary/>
            <w:showingPlcHdr/>
            <w15:appearance w15:val="hidden"/>
          </w:sdtPr>
          <w:sdtContent>
            <w:tc>
              <w:tcPr>
                <w:tcW w:w="4655" w:type="pct"/>
                <w:shd w:val="clear" w:color="auto" w:fill="E4E3E2" w:themeFill="background2"/>
              </w:tcPr>
              <w:p w14:paraId="77DB8451" w14:textId="77777777" w:rsidR="003C7981" w:rsidRPr="005533A4" w:rsidRDefault="003C7981" w:rsidP="005533A4">
                <w:pPr>
                  <w:pStyle w:val="TipText"/>
                  <w:cnfStyle w:val="000000000000" w:firstRow="0" w:lastRow="0" w:firstColumn="0" w:lastColumn="0" w:oddVBand="0" w:evenVBand="0" w:oddHBand="0" w:evenHBand="0" w:firstRowFirstColumn="0" w:firstRowLastColumn="0" w:lastRowFirstColumn="0" w:lastRowLastColumn="0"/>
                </w:pPr>
                <w:r w:rsidRPr="005533A4">
                  <w:t xml:space="preserve">Whether your business products or services, use this section to address the level and means of service that you provide to customers, before, during, and after the sale. </w:t>
                </w:r>
              </w:p>
              <w:p w14:paraId="3B70154E" w14:textId="77777777" w:rsidR="003C7981" w:rsidRDefault="003C7981" w:rsidP="005533A4">
                <w:pPr>
                  <w:pStyle w:val="TipText"/>
                  <w:cnfStyle w:val="000000000000" w:firstRow="0" w:lastRow="0" w:firstColumn="0" w:lastColumn="0" w:oddVBand="0" w:evenVBand="0" w:oddHBand="0" w:evenHBand="0" w:firstRowFirstColumn="0" w:firstRowLastColumn="0" w:lastRowFirstColumn="0" w:lastRowLastColumn="0"/>
                </w:pPr>
                <w:r w:rsidRPr="005533A4">
                  <w:t>How do you make your service(s) stand out against the competition?</w:t>
                </w:r>
              </w:p>
            </w:tc>
          </w:sdtContent>
        </w:sdt>
      </w:tr>
    </w:tbl>
    <w:p w14:paraId="2DE124AD" w14:textId="77777777" w:rsidR="003A35D9" w:rsidRDefault="003A35D9"/>
    <w:p w14:paraId="3148C376" w14:textId="77777777" w:rsidR="003A35D9" w:rsidRDefault="003C7981">
      <w:pPr>
        <w:pStyle w:val="Heading2"/>
      </w:pPr>
      <w:bookmarkStart w:id="14" w:name="_Toc13649615"/>
      <w:r>
        <w:t>Manufacturing</w:t>
      </w:r>
      <w:bookmarkEnd w:id="1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7FEEB38C"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F7F4BB3" w14:textId="77777777" w:rsidR="005533A4" w:rsidRDefault="005533A4" w:rsidP="001C118F">
            <w:pPr>
              <w:pStyle w:val="Icon"/>
            </w:pPr>
            <w:r>
              <w:rPr>
                <w:noProof/>
              </w:rPr>
              <mc:AlternateContent>
                <mc:Choice Requires="wpg">
                  <w:drawing>
                    <wp:inline distT="0" distB="0" distL="0" distR="0" wp14:anchorId="081304A5" wp14:editId="5CA5E948">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304E4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DadNFmWAUAAEERAAAOAAAAAAAAAAAAAAAA&#10;AC4CAABkcnMvZTJvRG9jLnhtbFBLAQItABQABgAIAAAAIQD4DCmZ2AAAAAMBAAAPAAAAAAAAAAAA&#10;AAAAALIHAABkcnMvZG93bnJldi54bWxQSwUGAAAAAAQABADzAAAAtwg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" fillcolor="#f24f4f"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429476121"/>
            <w:placeholder>
              <w:docPart w:val="1F9D9706A10A42AFAC39E31B8A13D9BC"/>
            </w:placeholder>
            <w:temporary/>
            <w:showingPlcHdr/>
            <w15:appearance w15:val="hidden"/>
          </w:sdtPr>
          <w:sdtContent>
            <w:tc>
              <w:tcPr>
                <w:tcW w:w="4655" w:type="pct"/>
                <w:shd w:val="clear" w:color="auto" w:fill="E4E3E2" w:themeFill="background2"/>
              </w:tcPr>
              <w:p w14:paraId="6187F6F4"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Does your business manufacture any products? If so, describe your facilities and any special machinery or equipment.</w:t>
                </w:r>
              </w:p>
              <w:p w14:paraId="3819E22E"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Without revealing any proprietary information, describe the manufacturing procedure.</w:t>
                </w:r>
              </w:p>
              <w:p w14:paraId="5406DBFF"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 xml:space="preserve">If not already covered in the Products and Services section, describe how will you sell the products you manufacture—Directly to the public? Through a wholesaler or distributor? Other? </w:t>
                </w:r>
              </w:p>
              <w:p w14:paraId="2632A4F3"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will you transport your products to market?</w:t>
                </w:r>
              </w:p>
            </w:tc>
          </w:sdtContent>
        </w:sdt>
      </w:tr>
    </w:tbl>
    <w:p w14:paraId="036B07AF" w14:textId="77777777" w:rsidR="003A35D9" w:rsidRDefault="003A35D9"/>
    <w:p w14:paraId="3C1287EF" w14:textId="77777777" w:rsidR="003A35D9" w:rsidRDefault="003C7981">
      <w:pPr>
        <w:pStyle w:val="Heading2"/>
      </w:pPr>
      <w:bookmarkStart w:id="15" w:name="_Toc13649616"/>
      <w:r>
        <w:t>Management</w:t>
      </w:r>
      <w:bookmarkEnd w:id="1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11689479"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DF5C0FB" w14:textId="77777777" w:rsidR="005533A4" w:rsidRDefault="005533A4" w:rsidP="001C118F">
            <w:pPr>
              <w:pStyle w:val="Icon"/>
            </w:pPr>
            <w:r>
              <w:rPr>
                <w:noProof/>
              </w:rPr>
              <mc:AlternateContent>
                <mc:Choice Requires="wpg">
                  <w:drawing>
                    <wp:inline distT="0" distB="0" distL="0" distR="0" wp14:anchorId="63F369F6" wp14:editId="0C34F769">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7F445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AcY7IyWAUAAEERAAAOAAAAAAAAAAAAAAAA&#10;AC4CAABkcnMvZTJvRG9jLnhtbFBLAQItABQABgAIAAAAIQD4DCmZ2AAAAAMBAAAPAAAAAAAAAAAA&#10;AAAAALIHAABkcnMvZG93bnJldi54bWxQSwUGAAAAAAQABADzAAAAtwg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" fillcolor="#f24f4f"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982395680"/>
              <w:placeholder>
                <w:docPart w:val="F693254EB29B412A96527731D76574AF"/>
              </w:placeholder>
              <w:temporary/>
              <w:showingPlcHdr/>
              <w15:appearance w15:val="hidden"/>
            </w:sdtPr>
            <w:sdtContent>
              <w:p w14:paraId="47F918E7" w14:textId="77777777" w:rsidR="009A22E6" w:rsidRPr="009A22E6" w:rsidRDefault="009A22E6" w:rsidP="009A22E6">
                <w:pPr>
                  <w:pStyle w:val="TipText"/>
                  <w:cnfStyle w:val="000000000000" w:firstRow="0" w:lastRow="0" w:firstColumn="0" w:lastColumn="0" w:oddVBand="0" w:evenVBand="0" w:oddHBand="0" w:evenHBand="0" w:firstRowFirstColumn="0" w:firstRowLastColumn="0" w:lastRowFirstColumn="0" w:lastRowLastColumn="0"/>
                </w:pPr>
                <w:r w:rsidRPr="009A22E6">
                  <w:t xml:space="preserve">How will your background or experience help you to make this business a success? How active will you be and what areas of management will you delegate to others? </w:t>
                </w:r>
              </w:p>
              <w:p w14:paraId="3A3D26D7" w14:textId="77777777" w:rsidR="009A22E6" w:rsidRPr="009A22E6" w:rsidRDefault="009A22E6" w:rsidP="009A22E6">
                <w:pPr>
                  <w:pStyle w:val="TipText"/>
                  <w:cnfStyle w:val="000000000000" w:firstRow="0" w:lastRow="0" w:firstColumn="0" w:lastColumn="0" w:oddVBand="0" w:evenVBand="0" w:oddHBand="0" w:evenHBand="0" w:firstRowFirstColumn="0" w:firstRowLastColumn="0" w:lastRowFirstColumn="0" w:lastRowLastColumn="0"/>
                </w:pPr>
                <w:r w:rsidRPr="009A22E6">
                  <w:t xml:space="preserve">Describe any other people who will be/are managing your business, including the following: </w:t>
                </w:r>
              </w:p>
            </w:sdtContent>
          </w:sdt>
          <w:sdt>
            <w:sdtPr>
              <w:id w:val="-1919091374"/>
              <w:placeholder>
                <w:docPart w:val="509250A67EAE438EA32BD238906D5BE6"/>
              </w:placeholder>
              <w:temporary/>
              <w:showingPlcHdr/>
              <w15:appearance w15:val="hidden"/>
            </w:sdtPr>
            <w:sdtContent>
              <w:p w14:paraId="5707E689" w14:textId="77777777" w:rsidR="005533A4" w:rsidRPr="005533A4"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5533A4">
                  <w:t xml:space="preserve">What are their qualifications and background? (Resumes can be included in an Appendix.) </w:t>
                </w:r>
              </w:p>
              <w:p w14:paraId="65240D34" w14:textId="77777777" w:rsidR="005533A4" w:rsidRPr="005533A4"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5533A4">
                  <w:t xml:space="preserve">What are their strengths or areas of expertise that support the success of your business? </w:t>
                </w:r>
              </w:p>
              <w:p w14:paraId="331B7243" w14:textId="77777777" w:rsidR="005533A4" w:rsidRPr="005533A4"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5533A4">
                  <w:t xml:space="preserve">What are their responsibilities and are those clearly defined (particularly important in partnership agreements)? </w:t>
                </w:r>
              </w:p>
              <w:p w14:paraId="3EFB3D2C" w14:textId="77777777" w:rsidR="005533A4"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5533A4">
                  <w:t>What skills does your management team lack that must be supplied by outside sources or by additional hiring?</w:t>
                </w:r>
              </w:p>
            </w:sdtContent>
          </w:sdt>
          <w:sdt>
            <w:sdtPr>
              <w:id w:val="-2030478124"/>
              <w:placeholder>
                <w:docPart w:val="293DE582B87C4D3FB28D145DBD75601B"/>
              </w:placeholder>
              <w:temporary/>
              <w:showingPlcHdr/>
              <w15:appearance w15:val="hidden"/>
            </w:sdtPr>
            <w:sdtContent>
              <w:p w14:paraId="476689BD"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If your business has employees, describe the chain of command. What training and support (such as a handbook of company policies) will you provide to employees? Will you provide any incentives to employees that will enhance the growth of your company?</w:t>
                </w:r>
              </w:p>
              <w:p w14:paraId="43BEFFD0"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If your business is a franchise, what type of assistance can you expect, and for how long? Include information about operating procedures and related guidance that has been provided to you by the franchiser.</w:t>
                </w:r>
              </w:p>
            </w:sdtContent>
          </w:sdt>
        </w:tc>
      </w:tr>
    </w:tbl>
    <w:p w14:paraId="7414AB7D" w14:textId="77777777" w:rsidR="003A35D9" w:rsidRDefault="003A35D9"/>
    <w:p w14:paraId="5803C9D4" w14:textId="77777777" w:rsidR="003A35D9" w:rsidRDefault="003C7981">
      <w:pPr>
        <w:pStyle w:val="Heading2"/>
      </w:pPr>
      <w:bookmarkStart w:id="16" w:name="_Toc13649617"/>
      <w:r>
        <w:t>Financial Management</w:t>
      </w:r>
      <w:bookmarkEnd w:id="1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0CE82ABF"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462A7C1" w14:textId="77777777" w:rsidR="005533A4" w:rsidRDefault="005533A4" w:rsidP="001C118F">
            <w:pPr>
              <w:pStyle w:val="Icon"/>
            </w:pPr>
            <w:r>
              <w:rPr>
                <w:noProof/>
              </w:rPr>
              <mc:AlternateContent>
                <mc:Choice Requires="wpg">
                  <w:drawing>
                    <wp:inline distT="0" distB="0" distL="0" distR="0" wp14:anchorId="67041FFA" wp14:editId="244BB9CD">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F149A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DlNTAgWAUAAEERAAAOAAAAAAAAAAAAAAAA&#10;AC4CAABkcnMvZTJvRG9jLnhtbFBLAQItABQABgAIAAAAIQD4DCmZ2AAAAAMBAAAPAAAAAAAAAAAA&#10;AAAAALIHAABkcnMvZG93bnJldi54bWxQSwUGAAAAAAQABADzAAAAtwg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" fillcolor="#f24f4f"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142687971"/>
              <w:placeholder>
                <w:docPart w:val="EB53E6A9FF854EE88B6091307D537583"/>
              </w:placeholder>
              <w:temporary/>
              <w:showingPlcHdr/>
              <w15:appearance w15:val="hidden"/>
            </w:sdtPr>
            <w:sdtContent>
              <w:p w14:paraId="77CA5381" w14:textId="77777777" w:rsidR="009A22E6" w:rsidRPr="009A22E6" w:rsidRDefault="009A22E6" w:rsidP="009A22E6">
                <w:pPr>
                  <w:pStyle w:val="TipText"/>
                  <w:cnfStyle w:val="000000000000" w:firstRow="0" w:lastRow="0" w:firstColumn="0" w:lastColumn="0" w:oddVBand="0" w:evenVBand="0" w:oddHBand="0" w:evenHBand="0" w:firstRowFirstColumn="0" w:firstRowLastColumn="0" w:lastRowFirstColumn="0" w:lastRowLastColumn="0"/>
                </w:pPr>
                <w:r w:rsidRPr="009A22E6">
                  <w:t xml:space="preserve">As you write this section, consider that the way company finances are managed can be the difference between success and failure. </w:t>
                </w:r>
              </w:p>
              <w:p w14:paraId="27F26524" w14:textId="77777777" w:rsidR="009A22E6" w:rsidRPr="009A22E6" w:rsidRDefault="009A22E6" w:rsidP="009A22E6">
                <w:pPr>
                  <w:pStyle w:val="TipText"/>
                  <w:cnfStyle w:val="000000000000" w:firstRow="0" w:lastRow="0" w:firstColumn="0" w:lastColumn="0" w:oddVBand="0" w:evenVBand="0" w:oddHBand="0" w:evenHBand="0" w:firstRowFirstColumn="0" w:firstRowLastColumn="0" w:lastRowFirstColumn="0" w:lastRowLastColumn="0"/>
                </w:pPr>
                <w:r w:rsidRPr="009A22E6">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14:paraId="191ED180" w14:textId="77777777" w:rsidR="009A22E6" w:rsidRPr="009A22E6" w:rsidRDefault="009A22E6" w:rsidP="009A22E6">
                <w:pPr>
                  <w:pStyle w:val="TipText"/>
                  <w:cnfStyle w:val="000000000000" w:firstRow="0" w:lastRow="0" w:firstColumn="0" w:lastColumn="0" w:oddVBand="0" w:evenVBand="0" w:oddHBand="0" w:evenHBand="0" w:firstRowFirstColumn="0" w:firstRowLastColumn="0" w:lastRowFirstColumn="0" w:lastRowLastColumn="0"/>
                </w:pPr>
                <w:r w:rsidRPr="009A22E6">
                  <w:t xml:space="preserve">The full details of your start-up and operating costs should be included in the Appendix. However, you can reference appropriate tables, charts, or page numbers as you give a brief, summary accounting of your start-up needs and operating budget. </w:t>
                </w:r>
              </w:p>
            </w:sdtContent>
          </w:sdt>
          <w:sdt>
            <w:sdtPr>
              <w:id w:val="229741158"/>
              <w:placeholder>
                <w:docPart w:val="8586B851B47D4D7AB4080956833DDE43"/>
              </w:placeholder>
              <w:temporary/>
              <w:showingPlcHdr/>
              <w15:appearance w15:val="hidden"/>
            </w:sdtPr>
            <w:sdtContent>
              <w:p w14:paraId="4E57D08C" w14:textId="77777777" w:rsidR="005533A4" w:rsidRPr="005533A4"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5533A4">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14:paraId="19E87BC7" w14:textId="77777777" w:rsidR="005533A4"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5533A4">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sdtContent>
          </w:sdt>
          <w:sdt>
            <w:sdtPr>
              <w:id w:val="1473719015"/>
              <w:placeholder>
                <w:docPart w:val="C30141D020D4428EBD0F0CE90019859C"/>
              </w:placeholder>
              <w:temporary/>
              <w:showingPlcHdr/>
              <w15:appearance w15:val="hidden"/>
            </w:sdtPr>
            <w:sdtContent>
              <w:p w14:paraId="06E150DF"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You can also include information (or cross-reference other sections of this business plan if covered elsewhere) about the type of accounting and inventory control system you are using, intend to use, or, where applicable, what the franchiser expects you to use.</w:t>
                </w:r>
              </w:p>
            </w:sdtContent>
          </w:sdt>
        </w:tc>
      </w:tr>
    </w:tbl>
    <w:p w14:paraId="41BC898C" w14:textId="77777777" w:rsidR="003A35D9" w:rsidRDefault="003A35D9"/>
    <w:p w14:paraId="78F5A77B" w14:textId="77777777" w:rsidR="003A35D9" w:rsidRDefault="003C7981">
      <w:pPr>
        <w:pStyle w:val="Heading2"/>
      </w:pPr>
      <w:bookmarkStart w:id="17" w:name="_Toc13649618"/>
      <w:r>
        <w:t>Start-Up/Acquisition Summary</w:t>
      </w:r>
      <w:bookmarkEnd w:id="1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29B58584"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32721E8" w14:textId="77777777" w:rsidR="005533A4" w:rsidRDefault="005533A4" w:rsidP="001C118F">
            <w:pPr>
              <w:pStyle w:val="Icon"/>
            </w:pPr>
            <w:r>
              <w:rPr>
                <w:noProof/>
              </w:rPr>
              <mc:AlternateContent>
                <mc:Choice Requires="wpg">
                  <w:drawing>
                    <wp:inline distT="0" distB="0" distL="0" distR="0" wp14:anchorId="0823AA3E" wp14:editId="5B46CBE9">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B932E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N0d16UgUAAEERAAAOAAAAAAAAAAAAAAAAAC4CAABk&#10;cnMvZTJvRG9jLnhtbFBLAQItABQABgAIAAAAIQD4DCmZ2AAAAAMBAAAPAAAAAAAAAAAAAAAAAKwH&#10;AABkcnMvZG93bnJldi54bWxQSwUGAAAAAAQABADzAAAAsQg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" fillcolor="#f24f4f"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811627212"/>
            <w:placeholder>
              <w:docPart w:val="12E01C0E661B44CC8ED81DAEE4193F5D"/>
            </w:placeholder>
            <w:temporary/>
            <w:showingPlcHdr/>
            <w15:appearance w15:val="hidden"/>
          </w:sdtPr>
          <w:sdtContent>
            <w:tc>
              <w:tcPr>
                <w:tcW w:w="4655" w:type="pct"/>
                <w:shd w:val="clear" w:color="auto" w:fill="E4E3E2" w:themeFill="background2"/>
              </w:tcPr>
              <w:p w14:paraId="0F4C7D74"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 xml:space="preserve">Summarize key details concerning the starting or acquisition of your business. (If this is not applicable to your business, delete. </w:t>
                </w:r>
              </w:p>
              <w:p w14:paraId="04757927"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As noted in the preceding section, include your table of start-up or acquisition costs in the Appendix.</w:t>
                </w:r>
              </w:p>
            </w:tc>
          </w:sdtContent>
        </w:sdt>
      </w:tr>
    </w:tbl>
    <w:p w14:paraId="33CFE335" w14:textId="77777777" w:rsidR="003A35D9" w:rsidRDefault="003A35D9"/>
    <w:p w14:paraId="494C4251" w14:textId="77777777" w:rsidR="005533A4" w:rsidRDefault="003C7981" w:rsidP="00FF001E">
      <w:pPr>
        <w:pStyle w:val="Heading1"/>
      </w:pPr>
      <w:bookmarkStart w:id="18" w:name="_Toc13649619"/>
      <w:r>
        <w:t>Marketing</w:t>
      </w:r>
      <w:bookmarkEnd w:id="1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7BFA36AD"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D990402" w14:textId="77777777" w:rsidR="005533A4" w:rsidRDefault="005533A4" w:rsidP="001C118F">
            <w:pPr>
              <w:pStyle w:val="Icon"/>
            </w:pPr>
            <w:r>
              <w:rPr>
                <w:noProof/>
              </w:rPr>
              <mc:AlternateContent>
                <mc:Choice Requires="wpg">
                  <w:drawing>
                    <wp:inline distT="0" distB="0" distL="0" distR="0" wp14:anchorId="46099D1C" wp14:editId="79DD117C">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58476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0B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m0jCMiaA0fObFkdhGRlBsGsO5KRUomhUWrVfkaTO+0+qw+6W4h9zML&#10;wEOma/sL08iDw/lxwJk/NIRhMY7Pl1N4g2GrGzs/sALOesbFirf/yjfphU6sboMqrUJEmRE0832g&#10;fS6o4s4XxtrfgzbvQft4TyuynH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slx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v1o0BVQUAAEERAAAOAAAAAAAAAAAAAAAAAC4C&#10;AABkcnMvZTJvRG9jLnhtbFBLAQItABQABgAIAAAAIQD4DCmZ2AAAAAMBAAAPAAAAAAAAAAAAAAAA&#10;AK8HAABkcnMvZG93bnJldi54bWxQSwUGAAAAAAQABADzAAAAtAg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866510129"/>
            <w:placeholder>
              <w:docPart w:val="F358D9ED6737472EAE424C4E7A6D222E"/>
            </w:placeholder>
            <w:temporary/>
            <w:showingPlcHdr/>
            <w15:appearance w15:val="hidden"/>
          </w:sdtPr>
          <w:sdtContent>
            <w:tc>
              <w:tcPr>
                <w:tcW w:w="4655" w:type="pct"/>
                <w:shd w:val="clear" w:color="auto" w:fill="E4E3E2" w:themeFill="background2"/>
              </w:tcPr>
              <w:p w14:paraId="423B6764"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well you market your business can play an important role in its success or failure. It is vital to know as much about your potential customers as possible—who they are, what they want (and don’t want), and expectations they may have.</w:t>
                </w:r>
              </w:p>
            </w:tc>
          </w:sdtContent>
        </w:sdt>
      </w:tr>
    </w:tbl>
    <w:p w14:paraId="49107266" w14:textId="77777777" w:rsidR="003A35D9" w:rsidRDefault="003A35D9"/>
    <w:p w14:paraId="17018E18" w14:textId="77777777" w:rsidR="003A35D9" w:rsidRDefault="003C7981">
      <w:pPr>
        <w:pStyle w:val="Heading2"/>
      </w:pPr>
      <w:bookmarkStart w:id="19" w:name="_Toc13649620"/>
      <w:r>
        <w:lastRenderedPageBreak/>
        <w:t>Market Analysis</w:t>
      </w:r>
      <w:bookmarkEnd w:id="19"/>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4DDDC8FD"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1B4FCCC" w14:textId="77777777" w:rsidR="005533A4" w:rsidRDefault="005533A4" w:rsidP="001C118F">
            <w:pPr>
              <w:pStyle w:val="Icon"/>
            </w:pPr>
            <w:r>
              <w:rPr>
                <w:noProof/>
              </w:rPr>
              <mc:AlternateContent>
                <mc:Choice Requires="wpg">
                  <w:drawing>
                    <wp:inline distT="0" distB="0" distL="0" distR="0" wp14:anchorId="30F4CBD7" wp14:editId="3A3CD272">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29B72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2R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m0iiMiaA0fObFkdhGRlBsGsO5KRUomhUWrVfkaTO+0+qw+6W4h9zML&#10;wEOma/sL08iDw/lxwJk/NIRhMY7Pl1N4g2GrGzs/sALOesbFirf/yjfphU6sboMqrUJEmRE0832g&#10;fS6o4s4XxtrfgzbvQft4Tyuymn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slp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QeY2RVQUAAEERAAAOAAAAAAAAAAAAAAAAAC4C&#10;AABkcnMvZTJvRG9jLnhtbFBLAQItABQABgAIAAAAIQD4DCmZ2AAAAAMBAAAPAAAAAAAAAAAAAAAA&#10;AK8HAABkcnMvZG93bnJldi54bWxQSwUGAAAAAAQABADzAAAAtAg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892015382"/>
            <w:placeholder>
              <w:docPart w:val="0B3DA2963F224263B8052E78C8018D9A"/>
            </w:placeholder>
            <w:temporary/>
            <w:showingPlcHdr/>
            <w15:appearance w15:val="hidden"/>
          </w:sdtPr>
          <w:sdtContent>
            <w:tc>
              <w:tcPr>
                <w:tcW w:w="4655" w:type="pct"/>
                <w:shd w:val="clear" w:color="auto" w:fill="E4E3E2" w:themeFill="background2"/>
              </w:tcPr>
              <w:p w14:paraId="0752DBEE"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What is your target market? (Who is most likely to buy your products or use your services?) What are the demographics? What is the size of your potential customer base?</w:t>
                </w:r>
              </w:p>
              <w:p w14:paraId="10CBE752"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Where are they? How are you going to let them know who and where you are and what you have to offer?</w:t>
                </w:r>
              </w:p>
              <w:p w14:paraId="7975EE8E"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If you believe that you have something new, innovative or that isn’t generally available: How do you know that there is a market for it—that people are willing to pay for what you have to offer?</w:t>
                </w:r>
              </w:p>
              <w:p w14:paraId="3C4DBF83"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Consider the market you are trying to reach: Is it growing, shrinking or static?</w:t>
                </w:r>
              </w:p>
              <w:p w14:paraId="0DB8DD3C"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What percentage of the market do you think you will be able to reach? How will you be able to grow your market share?</w:t>
                </w:r>
              </w:p>
              <w:p w14:paraId="080BF5B5"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Note: You might include a chart, such as the one that follows, to demonstrate key points about your market potential at-a-glance.</w:t>
                </w:r>
              </w:p>
            </w:tc>
          </w:sdtContent>
        </w:sdt>
      </w:tr>
    </w:tbl>
    <w:p w14:paraId="50748081" w14:textId="77777777" w:rsidR="003A35D9" w:rsidRDefault="003A35D9"/>
    <w:p w14:paraId="2072B29A" w14:textId="77777777" w:rsidR="003A35D9" w:rsidRDefault="003C7981">
      <w:r>
        <w:rPr>
          <w:noProof/>
        </w:rPr>
        <w:drawing>
          <wp:inline distT="0" distB="0" distL="0" distR="0" wp14:anchorId="4A622300" wp14:editId="31E58AB2">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3A7A56" w14:textId="77777777" w:rsidR="003A35D9" w:rsidRDefault="003C7981">
      <w:pPr>
        <w:pStyle w:val="Heading2"/>
      </w:pPr>
      <w:bookmarkStart w:id="20" w:name="_Toc13649621"/>
      <w:r>
        <w:t>Market Segmentation</w:t>
      </w:r>
      <w:bookmarkEnd w:id="2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5B12058A"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D741E84" w14:textId="77777777" w:rsidR="005533A4" w:rsidRDefault="005533A4" w:rsidP="001C118F">
            <w:pPr>
              <w:pStyle w:val="Icon"/>
            </w:pPr>
            <w:r>
              <w:rPr>
                <w:noProof/>
              </w:rPr>
              <mc:AlternateContent>
                <mc:Choice Requires="wpg">
                  <w:drawing>
                    <wp:inline distT="0" distB="0" distL="0" distR="0" wp14:anchorId="4E06A462" wp14:editId="6FDD15A5">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614ED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CHbQTU0FAABBEQAADgAAAAAAAAAAAAAAAAAuAgAAZHJzL2Uy&#10;b0RvYy54bWxQSwECLQAUAAYACAAAACEA+AwpmdgAAAADAQAADwAAAAAAAAAAAAAAAACnBwAAZHJz&#10;L2Rvd25yZXYueG1sUEsFBgAAAAAEAAQA8wAAAKwI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" fillcolor="#f24f4f"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368957680"/>
            <w:placeholder>
              <w:docPart w:val="157E82A68A624D4A84896EC73AF610BB"/>
            </w:placeholder>
            <w:temporary/>
            <w:showingPlcHdr/>
            <w15:appearance w15:val="hidden"/>
          </w:sdtPr>
          <w:sdtContent>
            <w:tc>
              <w:tcPr>
                <w:tcW w:w="4655" w:type="pct"/>
                <w:shd w:val="clear" w:color="auto" w:fill="E4E3E2" w:themeFill="background2"/>
              </w:tcPr>
              <w:p w14:paraId="2AC38FBC"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Is your target market segmented? Are there different levels within the same type of business, each offering a difference in quality, price, or range of products?</w:t>
                </w:r>
              </w:p>
              <w:p w14:paraId="2B6DFAB6"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Is this market segmentation governed by geographic area, product lines, pricing, or other criteria?</w:t>
                </w:r>
              </w:p>
              <w:p w14:paraId="3537E2AC"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Into which market segment will your primary business fall? What percentage of the total market is this segment? What percentage of this segment will your business reach?</w:t>
                </w:r>
              </w:p>
              <w:p w14:paraId="3BFFB00F"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Note: A pie chart is a good way to demonstrate part-to-whole relationships, such as the percentage of the target market that falls into each major segment. To change the shape of the data labels, right-click a label and then click Change Data Label Shapes.</w:t>
                </w:r>
              </w:p>
            </w:tc>
          </w:sdtContent>
        </w:sdt>
      </w:tr>
    </w:tbl>
    <w:p w14:paraId="5D6B7405" w14:textId="77777777" w:rsidR="003A35D9" w:rsidRDefault="003A35D9"/>
    <w:p w14:paraId="7E4ECB70" w14:textId="77777777" w:rsidR="003A35D9" w:rsidRDefault="003C7981">
      <w:r>
        <w:rPr>
          <w:noProof/>
        </w:rPr>
        <w:lastRenderedPageBreak/>
        <w:drawing>
          <wp:inline distT="0" distB="0" distL="0" distR="0" wp14:anchorId="0F94572D" wp14:editId="48E1131E">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DF8FE9" w14:textId="77777777" w:rsidR="003A35D9" w:rsidRDefault="003C7981">
      <w:pPr>
        <w:pStyle w:val="Heading2"/>
      </w:pPr>
      <w:bookmarkStart w:id="21" w:name="_Toc13649622"/>
      <w:r>
        <w:t>Competition</w:t>
      </w:r>
      <w:bookmarkEnd w:id="2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42FD63DA"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EA099D0" w14:textId="77777777" w:rsidR="005533A4" w:rsidRDefault="005533A4" w:rsidP="001C118F">
            <w:pPr>
              <w:pStyle w:val="Icon"/>
            </w:pPr>
            <w:r>
              <w:rPr>
                <w:noProof/>
              </w:rPr>
              <mc:AlternateContent>
                <mc:Choice Requires="wpg">
                  <w:drawing>
                    <wp:inline distT="0" distB="0" distL="0" distR="0" wp14:anchorId="7DA74175" wp14:editId="1487245C">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601D7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CkAWOAWAUAAEERAAAOAAAAAAAAAAAAAAAA&#10;AC4CAABkcnMvZTJvRG9jLnhtbFBLAQItABQABgAIAAAAIQD4DCmZ2AAAAAMBAAAPAAAAAAAAAAAA&#10;AAAAALIHAABkcnMvZG93bnJldi54bWxQSwUGAAAAAAQABADzAAAAtwg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" fillcolor="#f24f4f"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64017662"/>
            <w:placeholder>
              <w:docPart w:val="8FA31AE702E744AD8872B1BC712D5B5D"/>
            </w:placeholder>
            <w:temporary/>
            <w:showingPlcHdr/>
            <w15:appearance w15:val="hidden"/>
          </w:sdtPr>
          <w:sdtContent>
            <w:tc>
              <w:tcPr>
                <w:tcW w:w="4655" w:type="pct"/>
                <w:shd w:val="clear" w:color="auto" w:fill="E4E3E2" w:themeFill="background2"/>
              </w:tcPr>
              <w:p w14:paraId="623994EE"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 xml:space="preserve">Who else is doing what you are trying to do? </w:t>
                </w:r>
              </w:p>
              <w:p w14:paraId="56135C88"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14:paraId="3FD1A0BA"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What indirect competition will you face, such as from internet sales, department stores, or international imports?</w:t>
                </w:r>
              </w:p>
              <w:p w14:paraId="680FD8CF"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will you keep abreast of technology and changing trends that may impact your business in the future?</w:t>
                </w:r>
              </w:p>
            </w:tc>
          </w:sdtContent>
        </w:sdt>
      </w:tr>
    </w:tbl>
    <w:p w14:paraId="0DEC7631" w14:textId="77777777" w:rsidR="003A35D9" w:rsidRDefault="003A35D9"/>
    <w:p w14:paraId="437F0107" w14:textId="77777777" w:rsidR="003A35D9" w:rsidRDefault="003C7981">
      <w:pPr>
        <w:pStyle w:val="Heading2"/>
      </w:pPr>
      <w:bookmarkStart w:id="22" w:name="_Toc13649623"/>
      <w:r>
        <w:t>Pricing</w:t>
      </w:r>
      <w:bookmarkEnd w:id="2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3C3B4ECA"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A575177" w14:textId="77777777" w:rsidR="005533A4" w:rsidRDefault="005533A4" w:rsidP="001C118F">
            <w:pPr>
              <w:pStyle w:val="Icon"/>
            </w:pPr>
            <w:r>
              <w:rPr>
                <w:noProof/>
              </w:rPr>
              <mc:AlternateContent>
                <mc:Choice Requires="wpg">
                  <w:drawing>
                    <wp:inline distT="0" distB="0" distL="0" distR="0" wp14:anchorId="1F8AA4D5" wp14:editId="24E236D4">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FBD47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BarDgnUgUAAEERAAAOAAAAAAAAAAAAAAAAAC4CAABk&#10;cnMvZTJvRG9jLnhtbFBLAQItABQABgAIAAAAIQD4DCmZ2AAAAAMBAAAPAAAAAAAAAAAAAAAAAKwH&#10;AABkcnMvZG93bnJldi54bWxQSwUGAAAAAAQABADzAAAAsQg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" fillcolor="#f24f4f"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302775019"/>
            <w:placeholder>
              <w:docPart w:val="35885C3A62024BBABC1D9D221CB8C24F"/>
            </w:placeholder>
            <w:temporary/>
            <w:showingPlcHdr/>
            <w15:appearance w15:val="hidden"/>
          </w:sdtPr>
          <w:sdtContent>
            <w:tc>
              <w:tcPr>
                <w:tcW w:w="4655" w:type="pct"/>
                <w:shd w:val="clear" w:color="auto" w:fill="E4E3E2" w:themeFill="background2"/>
              </w:tcPr>
              <w:p w14:paraId="02DD3FF7"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 xml:space="preserve">How have you developed your pricing policy? </w:t>
                </w:r>
              </w:p>
              <w:p w14:paraId="7CEB9269"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Which of the following pricing strategies might best suit your business? Retail cost and pricing, competitive position, pricing below competition, pricing above competition, multiple pricing, price lining, pricing based on cost-plus-markup, or other?</w:t>
                </w:r>
              </w:p>
              <w:p w14:paraId="745CC260"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 xml:space="preserve">What are your competitors’ pricing policies and how does yours compare? Are your prices in line with industry averages? </w:t>
                </w:r>
              </w:p>
              <w:p w14:paraId="2599D3F0"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will you monitor prices and overhead to ensure that your business will operate at a profit?</w:t>
                </w:r>
              </w:p>
              <w:p w14:paraId="196469CB"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do you plan to stay abreast of changes in the marketplace, to ensure that your profit margins are not adversely affected by new innovations or competition?</w:t>
                </w:r>
              </w:p>
            </w:tc>
          </w:sdtContent>
        </w:sdt>
      </w:tr>
    </w:tbl>
    <w:p w14:paraId="4A4A5E25" w14:textId="77777777" w:rsidR="003A35D9" w:rsidRDefault="003A35D9"/>
    <w:p w14:paraId="220A8537" w14:textId="77777777" w:rsidR="003A35D9" w:rsidRDefault="003C7981">
      <w:pPr>
        <w:pStyle w:val="Heading3"/>
      </w:pPr>
      <w:r>
        <w:t>Advertising and Promotion</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2AD46715"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8A5454F" w14:textId="77777777" w:rsidR="005533A4" w:rsidRDefault="005533A4" w:rsidP="001C118F">
            <w:pPr>
              <w:pStyle w:val="Icon"/>
            </w:pPr>
            <w:r>
              <w:rPr>
                <w:noProof/>
              </w:rPr>
              <mc:AlternateContent>
                <mc:Choice Requires="wpg">
                  <w:drawing>
                    <wp:inline distT="0" distB="0" distL="0" distR="0" wp14:anchorId="155E2661" wp14:editId="57F31607">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743FA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LJWQ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IzvCyVkFAABBEQAADgAAAAAAAAAAAAAA&#10;AAAuAgAAZHJzL2Uyb0RvYy54bWxQSwECLQAUAAYACAAAACEA+AwpmdgAAAADAQAADwAAAAAAAAAA&#10;AAAAAACzBwAAZHJzL2Rvd25yZXYueG1sUEsFBgAAAAAEAAQA8wAAALg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" fillcolor="#f24f4f"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2014446813"/>
            <w:placeholder>
              <w:docPart w:val="47C1F91E5A5049FB82AD414F66039C4A"/>
            </w:placeholder>
            <w:temporary/>
            <w:showingPlcHdr/>
            <w15:appearance w15:val="hidden"/>
          </w:sdtPr>
          <w:sdtContent>
            <w:tc>
              <w:tcPr>
                <w:tcW w:w="4655" w:type="pct"/>
                <w:shd w:val="clear" w:color="auto" w:fill="E4E3E2" w:themeFill="background2"/>
              </w:tcPr>
              <w:p w14:paraId="47608F43"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do you intend to advertise your business?</w:t>
                </w:r>
              </w:p>
              <w:p w14:paraId="5E64D395"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14:paraId="5D15D797"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lastRenderedPageBreak/>
                  <w:t>How will you determine your advertising budget?</w:t>
                </w:r>
              </w:p>
              <w:p w14:paraId="29FC9B3E"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will you track the results of your advertising and promotion efforts?</w:t>
                </w:r>
              </w:p>
              <w:p w14:paraId="5ADC55C4"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Will you advertise on a regular basis or will you be conducting seasonal campaigns?</w:t>
                </w:r>
              </w:p>
              <w:p w14:paraId="51D31B8A"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will your products be packaged? Have you done research to see what type of packaging will best appeal to your customers? Have you done a cost analysis of different forms of packaging?</w:t>
                </w:r>
              </w:p>
            </w:tc>
          </w:sdtContent>
        </w:sdt>
      </w:tr>
    </w:tbl>
    <w:p w14:paraId="31836453" w14:textId="77777777" w:rsidR="003A35D9" w:rsidRDefault="003A35D9"/>
    <w:p w14:paraId="18AC99DF" w14:textId="77777777" w:rsidR="003A35D9" w:rsidRDefault="003C7981">
      <w:pPr>
        <w:pStyle w:val="Heading3"/>
      </w:pPr>
      <w:r>
        <w:t>Strategy and Implementation</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5B0437C5"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097D20F" w14:textId="77777777" w:rsidR="005533A4" w:rsidRDefault="005533A4" w:rsidP="001C118F">
            <w:pPr>
              <w:pStyle w:val="Icon"/>
            </w:pPr>
            <w:r>
              <w:rPr>
                <w:noProof/>
              </w:rPr>
              <mc:AlternateContent>
                <mc:Choice Requires="wpg">
                  <w:drawing>
                    <wp:inline distT="0" distB="0" distL="0" distR="0" wp14:anchorId="23A0ECA0" wp14:editId="6FA2870C">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D4F70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Au+08cVQUAAEERAAAOAAAAAAAAAAAAAAAAAC4C&#10;AABkcnMvZTJvRG9jLnhtbFBLAQItABQABgAIAAAAIQD4DCmZ2AAAAAMBAAAPAAAAAAAAAAAAAAAA&#10;AK8HAABkcnMvZG93bnJldi54bWxQSwUGAAAAAAQABADzAAAAtAg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4y1wwAAANsAAAAPAAAAZHJzL2Rvd25yZXYueG1sRI9Ba8JA&#10;FITvBf/D8gRvdWOF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TeMtcMAAADbAAAADwAA&#10;AAAAAAAAAAAAAAAHAgAAZHJzL2Rvd25yZXYueG1sUEsFBgAAAAADAAMAtwAAAPcCAAAAAA==&#10;" fillcolor="#f24f4f"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967658169"/>
            <w:placeholder>
              <w:docPart w:val="038C7C0A3E824CF795C055CA48FED4F0"/>
            </w:placeholder>
            <w:temporary/>
            <w:showingPlcHdr/>
            <w15:appearance w15:val="hidden"/>
          </w:sdtPr>
          <w:sdtContent>
            <w:tc>
              <w:tcPr>
                <w:tcW w:w="4655" w:type="pct"/>
                <w:shd w:val="clear" w:color="auto" w:fill="E4E3E2" w:themeFill="background2"/>
              </w:tcPr>
              <w:p w14:paraId="4B625F51"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14:paraId="17EF8669"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Planning is one of the most overlooked but most vital parts of your business plan to ensure that you are in control (as much as possible) of events and the direction in which your business moves. What planning methods will you utilize?</w:t>
                </w:r>
              </w:p>
            </w:tc>
          </w:sdtContent>
        </w:sdt>
      </w:tr>
    </w:tbl>
    <w:p w14:paraId="4BDC614C" w14:textId="77777777" w:rsidR="003A35D9" w:rsidRDefault="003A35D9"/>
    <w:p w14:paraId="608D8D8E" w14:textId="77777777" w:rsidR="003A35D9" w:rsidRDefault="003C7981" w:rsidP="00FF001E">
      <w:pPr>
        <w:pStyle w:val="Heading1"/>
      </w:pPr>
      <w:bookmarkStart w:id="23" w:name="_Toc13649624"/>
      <w:r>
        <w:t>Appendix</w:t>
      </w:r>
      <w:bookmarkEnd w:id="23"/>
    </w:p>
    <w:p w14:paraId="317C5E79" w14:textId="77777777" w:rsidR="003A35D9" w:rsidRDefault="003C7981">
      <w:pPr>
        <w:pStyle w:val="Heading2"/>
      </w:pPr>
      <w:bookmarkStart w:id="24" w:name="_Toc13649625"/>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3A35D9" w14:paraId="4A3012AE"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0B41124A" w14:textId="77777777" w:rsidR="003A35D9" w:rsidRDefault="003C7981">
            <w:r>
              <w:t>Business Licenses</w:t>
            </w:r>
          </w:p>
        </w:tc>
        <w:tc>
          <w:tcPr>
            <w:tcW w:w="3103" w:type="dxa"/>
          </w:tcPr>
          <w:p w14:paraId="5A675B8D"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5771F53B"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31496A9D" w14:textId="77777777" w:rsidR="003A35D9" w:rsidRDefault="003C7981">
            <w:r>
              <w:t>Incorporation Expenses</w:t>
            </w:r>
          </w:p>
        </w:tc>
        <w:tc>
          <w:tcPr>
            <w:tcW w:w="3103" w:type="dxa"/>
          </w:tcPr>
          <w:p w14:paraId="688BD4DC"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37535592"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49D9B532" w14:textId="77777777" w:rsidR="003A35D9" w:rsidRDefault="003C7981">
            <w:r>
              <w:t>Deposits</w:t>
            </w:r>
          </w:p>
        </w:tc>
        <w:tc>
          <w:tcPr>
            <w:tcW w:w="3103" w:type="dxa"/>
          </w:tcPr>
          <w:p w14:paraId="4009140F"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13F9992A"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3069EE1" w14:textId="77777777" w:rsidR="003A35D9" w:rsidRDefault="003C7981">
            <w:r>
              <w:t>Bank Account</w:t>
            </w:r>
          </w:p>
        </w:tc>
        <w:tc>
          <w:tcPr>
            <w:tcW w:w="3103" w:type="dxa"/>
          </w:tcPr>
          <w:p w14:paraId="0009D33E"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3AE7D4FA"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6975971B" w14:textId="77777777" w:rsidR="003A35D9" w:rsidRDefault="003C7981">
            <w:r>
              <w:t>Rent</w:t>
            </w:r>
          </w:p>
        </w:tc>
        <w:tc>
          <w:tcPr>
            <w:tcW w:w="3103" w:type="dxa"/>
          </w:tcPr>
          <w:p w14:paraId="5F32CCCE"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0EA3CBDE"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6AE24200" w14:textId="77777777" w:rsidR="003A35D9" w:rsidRDefault="003C7981">
            <w:r>
              <w:t>Interior Modifications</w:t>
            </w:r>
          </w:p>
        </w:tc>
        <w:tc>
          <w:tcPr>
            <w:tcW w:w="3103" w:type="dxa"/>
          </w:tcPr>
          <w:p w14:paraId="050AE946"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12C3ADF7"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3CD0C849" w14:textId="77777777" w:rsidR="003A35D9" w:rsidRDefault="003C7981">
            <w:r>
              <w:t>Equipment/Machinery Required:</w:t>
            </w:r>
          </w:p>
        </w:tc>
        <w:tc>
          <w:tcPr>
            <w:tcW w:w="3103" w:type="dxa"/>
          </w:tcPr>
          <w:p w14:paraId="30A05AAF"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4C4AD734"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77F58DA8" w14:textId="77777777" w:rsidR="003A35D9" w:rsidRDefault="003C7981">
            <w:pPr>
              <w:ind w:left="216"/>
            </w:pPr>
            <w:r>
              <w:t>Item 1</w:t>
            </w:r>
          </w:p>
        </w:tc>
        <w:tc>
          <w:tcPr>
            <w:tcW w:w="3103" w:type="dxa"/>
          </w:tcPr>
          <w:p w14:paraId="22485753"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1D0A7F54"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6E2ECDBD" w14:textId="77777777" w:rsidR="003A35D9" w:rsidRDefault="003C7981">
            <w:pPr>
              <w:ind w:left="216"/>
            </w:pPr>
            <w:r>
              <w:t>Item 2</w:t>
            </w:r>
          </w:p>
        </w:tc>
        <w:tc>
          <w:tcPr>
            <w:tcW w:w="3103" w:type="dxa"/>
          </w:tcPr>
          <w:p w14:paraId="1497C26D"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6589F8D5"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36C3880B" w14:textId="77777777" w:rsidR="003A35D9" w:rsidRDefault="003C7981">
            <w:pPr>
              <w:ind w:left="216"/>
            </w:pPr>
            <w:r>
              <w:t>Item 3</w:t>
            </w:r>
          </w:p>
        </w:tc>
        <w:tc>
          <w:tcPr>
            <w:tcW w:w="3103" w:type="dxa"/>
          </w:tcPr>
          <w:p w14:paraId="0646CF43"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3F2ABD61"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791BE5C2" w14:textId="77777777" w:rsidR="003A35D9" w:rsidRDefault="003C7981">
            <w:pPr>
              <w:rPr>
                <w:i/>
                <w:iCs/>
              </w:rPr>
            </w:pPr>
            <w:r>
              <w:rPr>
                <w:i/>
                <w:iCs/>
              </w:rPr>
              <w:t>Total Equipment/Machinery</w:t>
            </w:r>
          </w:p>
        </w:tc>
        <w:tc>
          <w:tcPr>
            <w:tcW w:w="3103" w:type="dxa"/>
          </w:tcPr>
          <w:p w14:paraId="3E4A3046"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3A35D9" w14:paraId="4436AD2F"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65B004CF" w14:textId="77777777" w:rsidR="003A35D9" w:rsidRDefault="003C7981">
            <w:r>
              <w:t>Insurance</w:t>
            </w:r>
          </w:p>
        </w:tc>
        <w:tc>
          <w:tcPr>
            <w:tcW w:w="3103" w:type="dxa"/>
          </w:tcPr>
          <w:p w14:paraId="2CB5597C"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250E7999"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009EB454" w14:textId="77777777" w:rsidR="003A35D9" w:rsidRDefault="003C7981">
            <w:r>
              <w:t>Stationery/Business Cards</w:t>
            </w:r>
          </w:p>
        </w:tc>
        <w:tc>
          <w:tcPr>
            <w:tcW w:w="3103" w:type="dxa"/>
          </w:tcPr>
          <w:p w14:paraId="63789C3B"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37C973E3"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375BB2AE" w14:textId="77777777" w:rsidR="003A35D9" w:rsidRDefault="003C7981">
            <w:r>
              <w:t>Brochures</w:t>
            </w:r>
          </w:p>
        </w:tc>
        <w:tc>
          <w:tcPr>
            <w:tcW w:w="3103" w:type="dxa"/>
          </w:tcPr>
          <w:p w14:paraId="53E29DB8"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3522BB27"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466F8F5A" w14:textId="77777777" w:rsidR="003A35D9" w:rsidRDefault="003C7981">
            <w:r>
              <w:t>Pre-Opening Advertising</w:t>
            </w:r>
          </w:p>
        </w:tc>
        <w:tc>
          <w:tcPr>
            <w:tcW w:w="3103" w:type="dxa"/>
          </w:tcPr>
          <w:p w14:paraId="40DB38E7"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5C16B2A1"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0729AB7" w14:textId="77777777" w:rsidR="003A35D9" w:rsidRDefault="003C7981">
            <w:r>
              <w:t>Opening Inventory</w:t>
            </w:r>
          </w:p>
        </w:tc>
        <w:tc>
          <w:tcPr>
            <w:tcW w:w="3103" w:type="dxa"/>
          </w:tcPr>
          <w:p w14:paraId="17A62644"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758687CA"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6DCF9F9B" w14:textId="77777777" w:rsidR="003A35D9" w:rsidRDefault="003C7981">
            <w:r>
              <w:t>Other (list):</w:t>
            </w:r>
          </w:p>
        </w:tc>
        <w:tc>
          <w:tcPr>
            <w:tcW w:w="3103" w:type="dxa"/>
          </w:tcPr>
          <w:p w14:paraId="512AE456"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3A845F9C" w14:textId="77777777" w:rsidTr="003A35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45143456" w14:textId="77777777" w:rsidR="003A35D9" w:rsidRDefault="003C7981">
            <w:pPr>
              <w:ind w:left="216"/>
            </w:pPr>
            <w:r>
              <w:t>Item 1</w:t>
            </w:r>
          </w:p>
        </w:tc>
        <w:tc>
          <w:tcPr>
            <w:tcW w:w="3103" w:type="dxa"/>
          </w:tcPr>
          <w:p w14:paraId="3328AD12" w14:textId="77777777" w:rsidR="003A35D9" w:rsidRDefault="003A35D9">
            <w:pPr>
              <w:tabs>
                <w:tab w:val="decimal" w:pos="1945"/>
              </w:tabs>
              <w:cnfStyle w:val="000000010000" w:firstRow="0" w:lastRow="0" w:firstColumn="0" w:lastColumn="0" w:oddVBand="0" w:evenVBand="0" w:oddHBand="0" w:evenHBand="1" w:firstRowFirstColumn="0" w:firstRowLastColumn="0" w:lastRowFirstColumn="0" w:lastRowLastColumn="0"/>
            </w:pPr>
          </w:p>
        </w:tc>
      </w:tr>
      <w:tr w:rsidR="003A35D9" w14:paraId="06F5DEE3" w14:textId="77777777" w:rsidTr="003A35D9">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0354B5DF" w14:textId="77777777" w:rsidR="003A35D9" w:rsidRDefault="003C7981">
            <w:pPr>
              <w:ind w:left="216"/>
            </w:pPr>
            <w:r>
              <w:t>Item 2</w:t>
            </w:r>
          </w:p>
        </w:tc>
        <w:tc>
          <w:tcPr>
            <w:tcW w:w="3103" w:type="dxa"/>
          </w:tcPr>
          <w:p w14:paraId="63D1E973" w14:textId="77777777" w:rsidR="003A35D9" w:rsidRDefault="003A35D9">
            <w:pPr>
              <w:tabs>
                <w:tab w:val="decimal" w:pos="1945"/>
              </w:tabs>
              <w:cnfStyle w:val="000000000000" w:firstRow="0" w:lastRow="0" w:firstColumn="0" w:lastColumn="0" w:oddVBand="0" w:evenVBand="0" w:oddHBand="0" w:evenHBand="0" w:firstRowFirstColumn="0" w:firstRowLastColumn="0" w:lastRowFirstColumn="0" w:lastRowLastColumn="0"/>
            </w:pPr>
          </w:p>
        </w:tc>
      </w:tr>
      <w:tr w:rsidR="003A35D9" w14:paraId="25B7EF43" w14:textId="77777777" w:rsidTr="003A35D9">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2174697B" w14:textId="77777777" w:rsidR="003A35D9" w:rsidRDefault="003C7981">
            <w:pPr>
              <w:ind w:left="5040" w:hanging="5040"/>
            </w:pPr>
            <w:r>
              <w:t>Total Startup Expenses</w:t>
            </w:r>
          </w:p>
        </w:tc>
        <w:tc>
          <w:tcPr>
            <w:tcW w:w="3103" w:type="dxa"/>
          </w:tcPr>
          <w:p w14:paraId="09FF644F" w14:textId="77777777" w:rsidR="003A35D9" w:rsidRDefault="003A35D9">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14:paraId="1C629889" w14:textId="77777777" w:rsidR="003A35D9" w:rsidRDefault="003A35D9">
      <w:pPr>
        <w:rPr>
          <w:color w:val="404040" w:themeColor="text1" w:themeTint="BF"/>
          <w:sz w:val="18"/>
          <w:szCs w:val="18"/>
        </w:rPr>
      </w:pPr>
    </w:p>
    <w:p w14:paraId="0D828648" w14:textId="77777777" w:rsidR="003A35D9" w:rsidRDefault="003A35D9">
      <w:pPr>
        <w:sectPr w:rsidR="003A35D9" w:rsidSect="00EA385B">
          <w:footerReference w:type="default" r:id="rId16"/>
          <w:pgSz w:w="12240" w:h="15840" w:code="1"/>
          <w:pgMar w:top="1080" w:right="1440" w:bottom="1080" w:left="1440" w:header="720" w:footer="720" w:gutter="0"/>
          <w:cols w:space="720"/>
          <w:docGrid w:linePitch="360"/>
        </w:sectPr>
      </w:pPr>
    </w:p>
    <w:p w14:paraId="636628B5" w14:textId="77777777" w:rsidR="003A35D9" w:rsidRDefault="003C7981">
      <w:pPr>
        <w:pStyle w:val="Heading2"/>
      </w:pPr>
      <w:bookmarkStart w:id="25" w:name="_Toc13649626"/>
      <w:r>
        <w:lastRenderedPageBreak/>
        <w:t>Determining Start-Up Capital</w:t>
      </w:r>
      <w:bookmarkEnd w:id="25"/>
    </w:p>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6277F" w14:paraId="5C6567B1"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1349C91" w14:textId="77777777" w:rsidR="00C6277F" w:rsidRDefault="00C6277F" w:rsidP="001C118F">
            <w:pPr>
              <w:pStyle w:val="Icon"/>
            </w:pPr>
            <w:r>
              <w:rPr>
                <w:noProof/>
              </w:rPr>
              <mc:AlternateContent>
                <mc:Choice Requires="wpg">
                  <w:drawing>
                    <wp:inline distT="0" distB="0" distL="0" distR="0" wp14:anchorId="4923B7CB" wp14:editId="7A4EB7E4">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E3F7A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C05qQpVQUAAEMRAAAOAAAAAAAAAAAAAAAAAC4C&#10;AABkcnMvZTJvRG9jLnhtbFBLAQItABQABgAIAAAAIQD4DCmZ2AAAAAMBAAAPAAAAAAAAAAAAAAAA&#10;AK8HAABkcnMvZG93bnJldi54bWxQSwUGAAAAAAQABADzAAAAt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" fillcolor="#f24f4f"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073359257"/>
            <w:placeholder>
              <w:docPart w:val="A429D3662C11401BB60B3B19247FD030"/>
            </w:placeholder>
            <w:temporary/>
            <w:showingPlcHdr/>
            <w15:appearance w15:val="hidden"/>
          </w:sdtPr>
          <w:sdtContent>
            <w:tc>
              <w:tcPr>
                <w:tcW w:w="4655" w:type="pct"/>
                <w:shd w:val="clear" w:color="auto" w:fill="E4E3E2" w:themeFill="background2"/>
              </w:tcPr>
              <w:p w14:paraId="3A674755"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Begin by filling in the figures for the various types of expenses in the cash flow table on the following page.</w:t>
                </w:r>
              </w:p>
              <w:p w14:paraId="27286DDC"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Start your first month in the table that follows with starting cash of $0, and consolidate your “cash out” expenses from your cash flow table under the three main headings of rent, payroll and other (including the amount of unpaid start-up costs in “other” in month 1).</w:t>
                </w:r>
              </w:p>
              <w:p w14:paraId="550B4C90"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Continue the monthly projections in the table that follows until the ending balances are consistently positive.</w:t>
                </w:r>
              </w:p>
              <w:p w14:paraId="2D8520A2"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Find the largest negative balance—this is the amount needed for start-up capital in order for the business to survive until the break-even point when all expenses will be covered by income.</w:t>
                </w:r>
              </w:p>
              <w:p w14:paraId="6741A50A"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Continue by inserting the amount of needed start-up capital into the cash flow table as the starting cash for Month 1.</w:t>
                </w:r>
              </w:p>
            </w:tc>
          </w:sdtContent>
        </w:sdt>
      </w:tr>
    </w:tbl>
    <w:p w14:paraId="3947E331" w14:textId="77777777" w:rsidR="003A35D9" w:rsidRDefault="003A35D9"/>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3A35D9" w14:paraId="084C3AF2" w14:textId="77777777" w:rsidTr="00C6277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14:paraId="15E3AC3D" w14:textId="77777777" w:rsidR="003A35D9" w:rsidRDefault="003A35D9"/>
        </w:tc>
        <w:tc>
          <w:tcPr>
            <w:tcW w:w="533" w:type="pct"/>
          </w:tcPr>
          <w:p w14:paraId="5A53670B"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14:paraId="4CA4E464"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14:paraId="6CDAB089"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14:paraId="1CB35A4D"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14:paraId="279C106B"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14:paraId="292EA78C"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14:paraId="7DDE750E"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7</w:t>
            </w:r>
          </w:p>
        </w:tc>
        <w:tc>
          <w:tcPr>
            <w:tcW w:w="531" w:type="pct"/>
          </w:tcPr>
          <w:p w14:paraId="5A3D9A10"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8</w:t>
            </w:r>
          </w:p>
        </w:tc>
      </w:tr>
      <w:tr w:rsidR="003A35D9" w14:paraId="41BCDCC6"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6F7E154D" w14:textId="77777777" w:rsidR="003A35D9" w:rsidRDefault="003C7981">
            <w:r>
              <w:t>Starting cash</w:t>
            </w:r>
          </w:p>
        </w:tc>
        <w:tc>
          <w:tcPr>
            <w:tcW w:w="533" w:type="pct"/>
          </w:tcPr>
          <w:p w14:paraId="53041E70" w14:textId="77777777" w:rsidR="003A35D9" w:rsidRDefault="003C7981">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14:paraId="60108514"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4CE3AA9"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6AD62E7"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4B7F4FC"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03E42D0"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F95E22D"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14:paraId="6412D687"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r>
      <w:tr w:rsidR="003A35D9" w14:paraId="0D38848C"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056E68B5" w14:textId="77777777" w:rsidR="003A35D9" w:rsidRDefault="003C7981">
            <w:r>
              <w:t>Cash In:</w:t>
            </w:r>
          </w:p>
        </w:tc>
        <w:tc>
          <w:tcPr>
            <w:tcW w:w="533" w:type="pct"/>
          </w:tcPr>
          <w:p w14:paraId="77B393E2"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F3D44C8"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C8473EA"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05FA7E1"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0B854B5"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A9661DE"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63571BD"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14:paraId="5B5955AC"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r>
      <w:tr w:rsidR="003A35D9" w14:paraId="1F7FD1E3"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4C41B943" w14:textId="77777777" w:rsidR="003A35D9" w:rsidRDefault="003C7981">
            <w:pPr>
              <w:ind w:left="216"/>
            </w:pPr>
            <w:r>
              <w:t>Cash Sales Paid</w:t>
            </w:r>
          </w:p>
        </w:tc>
        <w:tc>
          <w:tcPr>
            <w:tcW w:w="533" w:type="pct"/>
          </w:tcPr>
          <w:p w14:paraId="106D2758"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68B12F1"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0627553"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C3BDFD2"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0065FFE"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F9D71E8"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627BAEF"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14:paraId="3D3B1ACC"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r>
      <w:tr w:rsidR="003A35D9" w14:paraId="7C2112F2"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05A3B9C6" w14:textId="77777777" w:rsidR="003A35D9" w:rsidRDefault="003C7981">
            <w:pPr>
              <w:ind w:left="216"/>
            </w:pPr>
            <w:r>
              <w:t>Receivables</w:t>
            </w:r>
          </w:p>
        </w:tc>
        <w:tc>
          <w:tcPr>
            <w:tcW w:w="533" w:type="pct"/>
          </w:tcPr>
          <w:p w14:paraId="751A9F44"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95CF8B4"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EBDD4C1"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397AEE6"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D1DB600"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7DBEF00"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B6C9409"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14:paraId="3F781096"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r>
      <w:tr w:rsidR="003A35D9" w14:paraId="3B6102DF"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1BE0C08F" w14:textId="77777777" w:rsidR="003A35D9" w:rsidRDefault="003C7981">
            <w:pPr>
              <w:rPr>
                <w:i/>
                <w:iCs/>
              </w:rPr>
            </w:pPr>
            <w:r>
              <w:rPr>
                <w:i/>
                <w:iCs/>
              </w:rPr>
              <w:t>Total Cash In</w:t>
            </w:r>
          </w:p>
        </w:tc>
        <w:tc>
          <w:tcPr>
            <w:tcW w:w="533" w:type="pct"/>
          </w:tcPr>
          <w:p w14:paraId="1847DE22"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182169F6"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54EAD144"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4F6B01CF"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57312F73"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14F63309"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44109518"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1" w:type="pct"/>
          </w:tcPr>
          <w:p w14:paraId="4B3495BB"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3A35D9" w14:paraId="14592A18"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13B7F9FC" w14:textId="77777777" w:rsidR="003A35D9" w:rsidRDefault="003C7981">
            <w:r>
              <w:t>Cash Out:</w:t>
            </w:r>
          </w:p>
        </w:tc>
        <w:tc>
          <w:tcPr>
            <w:tcW w:w="533" w:type="pct"/>
          </w:tcPr>
          <w:p w14:paraId="13FDEB47"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F37B526"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72D28AD"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A7E65B0"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E0FFFE7"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6D9417E"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7B2734A"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14:paraId="63FDA2BD"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r>
      <w:tr w:rsidR="003A35D9" w14:paraId="56EF0A25"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3BB090BE" w14:textId="77777777" w:rsidR="003A35D9" w:rsidRDefault="003C7981">
            <w:pPr>
              <w:ind w:left="216"/>
            </w:pPr>
            <w:r>
              <w:t>Rent</w:t>
            </w:r>
          </w:p>
        </w:tc>
        <w:tc>
          <w:tcPr>
            <w:tcW w:w="533" w:type="pct"/>
          </w:tcPr>
          <w:p w14:paraId="7FADA16F"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3172C6A"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B0FB98B"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54DFDEF"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C139E28"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7A72054"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18FE80B"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14:paraId="78C5CA4E"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r>
      <w:tr w:rsidR="003A35D9" w14:paraId="7BCD6A5F"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B65185E" w14:textId="77777777" w:rsidR="003A35D9" w:rsidRDefault="003C7981">
            <w:pPr>
              <w:ind w:left="216"/>
            </w:pPr>
            <w:r>
              <w:t>Payroll</w:t>
            </w:r>
          </w:p>
        </w:tc>
        <w:tc>
          <w:tcPr>
            <w:tcW w:w="533" w:type="pct"/>
          </w:tcPr>
          <w:p w14:paraId="60648957"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BF5BB7B"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D260E3C"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7FD089C"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1402967"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581415D"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AB56AD3"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14:paraId="6CCFD28D"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pPr>
          </w:p>
        </w:tc>
      </w:tr>
      <w:tr w:rsidR="003A35D9" w14:paraId="6BFEA5BA"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1276C828" w14:textId="77777777" w:rsidR="003A35D9" w:rsidRDefault="003C7981">
            <w:pPr>
              <w:ind w:left="216"/>
            </w:pPr>
            <w:r>
              <w:t>Other</w:t>
            </w:r>
          </w:p>
        </w:tc>
        <w:tc>
          <w:tcPr>
            <w:tcW w:w="533" w:type="pct"/>
          </w:tcPr>
          <w:p w14:paraId="71E973EE"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41163A7"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A28D09D"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AD7F3CD"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9B0AE00"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A102E7C"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9D427E3"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14:paraId="7B0AE4F6"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r>
      <w:tr w:rsidR="003A35D9" w14:paraId="6119672C"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328D439" w14:textId="77777777" w:rsidR="003A35D9" w:rsidRDefault="003C7981">
            <w:pPr>
              <w:rPr>
                <w:i/>
                <w:iCs/>
              </w:rPr>
            </w:pPr>
            <w:r>
              <w:rPr>
                <w:i/>
                <w:iCs/>
              </w:rPr>
              <w:t>Total Cash Out</w:t>
            </w:r>
          </w:p>
        </w:tc>
        <w:tc>
          <w:tcPr>
            <w:tcW w:w="533" w:type="pct"/>
          </w:tcPr>
          <w:p w14:paraId="706247BA"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05668D2E"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4A42D2AF"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00996D87"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190B8161"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696F1598"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659C45C4"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1" w:type="pct"/>
          </w:tcPr>
          <w:p w14:paraId="372D54C2" w14:textId="77777777" w:rsidR="003A35D9"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3A35D9" w14:paraId="3E4ED44F"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2697F4E1" w14:textId="77777777" w:rsidR="003A35D9" w:rsidRDefault="003C7981">
            <w:r>
              <w:t>Ending Balance</w:t>
            </w:r>
          </w:p>
        </w:tc>
        <w:tc>
          <w:tcPr>
            <w:tcW w:w="533" w:type="pct"/>
          </w:tcPr>
          <w:p w14:paraId="2E9A12D0"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7D07C71"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442F4CF"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7B68968"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0C23D51"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6B6FA70"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4B23C08"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14:paraId="34B5D23A" w14:textId="77777777" w:rsidR="003A35D9" w:rsidRDefault="003A35D9">
            <w:pPr>
              <w:tabs>
                <w:tab w:val="decimal" w:pos="825"/>
              </w:tabs>
              <w:cnfStyle w:val="000000000000" w:firstRow="0" w:lastRow="0" w:firstColumn="0" w:lastColumn="0" w:oddVBand="0" w:evenVBand="0" w:oddHBand="0" w:evenHBand="0" w:firstRowFirstColumn="0" w:firstRowLastColumn="0" w:lastRowFirstColumn="0" w:lastRowLastColumn="0"/>
            </w:pPr>
          </w:p>
        </w:tc>
      </w:tr>
      <w:tr w:rsidR="003A35D9" w14:paraId="53CBD5D9" w14:textId="77777777" w:rsidTr="00C6277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7133C159" w14:textId="77777777" w:rsidR="003A35D9" w:rsidRDefault="003C7981">
            <w:r>
              <w:t>Change (cash flow)</w:t>
            </w:r>
          </w:p>
        </w:tc>
        <w:tc>
          <w:tcPr>
            <w:tcW w:w="533" w:type="pct"/>
          </w:tcPr>
          <w:p w14:paraId="698D6DB0"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71B5EA9A"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6AF604D6"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7B247F59"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4236720B"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3DC1DB73"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510CA13E"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1" w:type="pct"/>
          </w:tcPr>
          <w:p w14:paraId="6C92B8E3" w14:textId="77777777" w:rsidR="003A35D9" w:rsidRDefault="003A35D9">
            <w:pPr>
              <w:tabs>
                <w:tab w:val="decimal" w:pos="825"/>
              </w:tabs>
              <w:cnfStyle w:val="010000000000" w:firstRow="0" w:lastRow="1" w:firstColumn="0" w:lastColumn="0" w:oddVBand="0" w:evenVBand="0" w:oddHBand="0" w:evenHBand="0" w:firstRowFirstColumn="0" w:firstRowLastColumn="0" w:lastRowFirstColumn="0" w:lastRowLastColumn="0"/>
            </w:pPr>
          </w:p>
        </w:tc>
      </w:tr>
    </w:tbl>
    <w:p w14:paraId="4DD7C990" w14:textId="77777777" w:rsidR="003A35D9" w:rsidRDefault="003C7981">
      <w:pPr>
        <w:pStyle w:val="Heading2"/>
        <w:keepNext w:val="0"/>
        <w:keepLines w:val="0"/>
        <w:pageBreakBefore/>
      </w:pPr>
      <w:bookmarkStart w:id="26" w:name="_Toc13649627"/>
      <w:r>
        <w:lastRenderedPageBreak/>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3A35D9" w14:paraId="74855AFC"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14:paraId="6A5C6A15" w14:textId="77777777" w:rsidR="003A35D9" w:rsidRDefault="003A35D9"/>
        </w:tc>
        <w:tc>
          <w:tcPr>
            <w:tcW w:w="359" w:type="pct"/>
          </w:tcPr>
          <w:p w14:paraId="765EA07C"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14:paraId="273FB4BA"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14:paraId="52050AD4"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14:paraId="267D36E4"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14:paraId="2CAF946F"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14:paraId="66DE245D"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14:paraId="7325ECE8"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14:paraId="10FE7A6B"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14:paraId="0DAB1159" w14:textId="77777777" w:rsidR="003A35D9" w:rsidRDefault="003C7981">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14:paraId="76C538D4" w14:textId="77777777" w:rsidR="003A35D9" w:rsidRDefault="003C7981">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14:paraId="07221162" w14:textId="77777777" w:rsidR="003A35D9" w:rsidRDefault="003C7981">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14:paraId="41019386" w14:textId="77777777" w:rsidR="003A35D9" w:rsidRDefault="003C7981">
            <w:pPr>
              <w:cnfStyle w:val="100000000000" w:firstRow="1" w:lastRow="0" w:firstColumn="0" w:lastColumn="0" w:oddVBand="0" w:evenVBand="0" w:oddHBand="0" w:evenHBand="0" w:firstRowFirstColumn="0" w:firstRowLastColumn="0" w:lastRowFirstColumn="0" w:lastRowLastColumn="0"/>
            </w:pPr>
            <w:r>
              <w:t>Month 12</w:t>
            </w:r>
          </w:p>
        </w:tc>
      </w:tr>
      <w:tr w:rsidR="003A35D9" w14:paraId="5DB7A803"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3B00778C" w14:textId="77777777" w:rsidR="003A35D9" w:rsidRDefault="003C7981">
            <w:r>
              <w:t>Starting cash</w:t>
            </w:r>
          </w:p>
        </w:tc>
        <w:tc>
          <w:tcPr>
            <w:tcW w:w="359" w:type="pct"/>
          </w:tcPr>
          <w:p w14:paraId="1BF71565"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0FC8DD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3DB771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5753195"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BFBF4B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BE9388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D295CBD"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6D7C17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E269195"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8ABCB4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1A368CB"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4F81E85"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341E102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9B550CE" w14:textId="77777777" w:rsidR="003A35D9" w:rsidRDefault="003C7981">
            <w:r>
              <w:t>Cash In:</w:t>
            </w:r>
          </w:p>
        </w:tc>
        <w:tc>
          <w:tcPr>
            <w:tcW w:w="359" w:type="pct"/>
          </w:tcPr>
          <w:p w14:paraId="6BE9E73E"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75931C2"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3D6994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AC1E17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AF2D14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0530B66"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CE91EE5"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653250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EC0AF3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10E04B5"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1D74AAD"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1B58AE29"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7A656FC4"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005F2115" w14:textId="77777777" w:rsidR="003A35D9" w:rsidRDefault="003C7981">
            <w:pPr>
              <w:ind w:left="216"/>
            </w:pPr>
            <w:r>
              <w:t>Cash Sales</w:t>
            </w:r>
          </w:p>
        </w:tc>
        <w:tc>
          <w:tcPr>
            <w:tcW w:w="359" w:type="pct"/>
          </w:tcPr>
          <w:p w14:paraId="5C84E5D7"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172405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71A828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F0D33F4"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88EEE1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E51732D"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5BC585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596F1E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ACA158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5A8151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C3DC663"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8F06BD4"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1FBDFE8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07DA48C" w14:textId="77777777" w:rsidR="003A35D9" w:rsidRDefault="003C7981">
            <w:pPr>
              <w:ind w:left="216"/>
            </w:pPr>
            <w:r>
              <w:t>Receivables</w:t>
            </w:r>
          </w:p>
        </w:tc>
        <w:tc>
          <w:tcPr>
            <w:tcW w:w="359" w:type="pct"/>
          </w:tcPr>
          <w:p w14:paraId="0F1E498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7F7A28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221D5E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717CAB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6C9D456"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27E39DA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223717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4C50115"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4C7391B"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9E6764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95582B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083EA3D"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75015E2D"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56D95442" w14:textId="77777777" w:rsidR="003A35D9" w:rsidRDefault="003C7981">
            <w:pPr>
              <w:rPr>
                <w:i/>
                <w:iCs/>
              </w:rPr>
            </w:pPr>
            <w:r>
              <w:rPr>
                <w:i/>
                <w:iCs/>
              </w:rPr>
              <w:t>Total Cash Intake</w:t>
            </w:r>
          </w:p>
        </w:tc>
        <w:tc>
          <w:tcPr>
            <w:tcW w:w="359" w:type="pct"/>
          </w:tcPr>
          <w:p w14:paraId="6A82470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22ECF78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77E17B5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2044BAE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07C2054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39526AB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29D3A44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3750FB93"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38D00574"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F6DFED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59D5834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6F1ADF9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A35D9" w14:paraId="07A5CEB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086E3F3" w14:textId="77777777" w:rsidR="003A35D9" w:rsidRDefault="003C7981">
            <w:r>
              <w:t>Cash Out (expenses):</w:t>
            </w:r>
          </w:p>
        </w:tc>
        <w:tc>
          <w:tcPr>
            <w:tcW w:w="359" w:type="pct"/>
          </w:tcPr>
          <w:p w14:paraId="61E3C80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A7CA95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B78C2A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2CF362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25CB78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19F99595"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6EC2FF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DF8474E"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8D466D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77AD29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DED2446"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1D95673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19616792"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7EF860F3" w14:textId="77777777" w:rsidR="003A35D9" w:rsidRDefault="003C7981">
            <w:pPr>
              <w:ind w:left="216"/>
            </w:pPr>
            <w:r>
              <w:t>Rent</w:t>
            </w:r>
          </w:p>
        </w:tc>
        <w:tc>
          <w:tcPr>
            <w:tcW w:w="359" w:type="pct"/>
          </w:tcPr>
          <w:p w14:paraId="19AC510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2AC374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3D092A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397DD6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41682A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E9E20C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35C0DF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D8FB15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C941C5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90F400B"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918C00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58CE60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5AEB552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8CF1B63" w14:textId="77777777" w:rsidR="003A35D9" w:rsidRDefault="003C7981">
            <w:pPr>
              <w:ind w:left="216"/>
            </w:pPr>
            <w:r>
              <w:t>Utilities</w:t>
            </w:r>
          </w:p>
        </w:tc>
        <w:tc>
          <w:tcPr>
            <w:tcW w:w="359" w:type="pct"/>
          </w:tcPr>
          <w:p w14:paraId="4C5A8C8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8CD7ED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E87E49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E59FAB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CF4AB6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160759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C8C26A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7B2C33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FF898FB"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F11BA4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623777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9AA722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771EE102"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12DCDF3" w14:textId="77777777" w:rsidR="003A35D9" w:rsidRDefault="003C7981">
            <w:pPr>
              <w:ind w:left="216"/>
            </w:pPr>
            <w:r>
              <w:t>Payroll (incl. taxes)</w:t>
            </w:r>
          </w:p>
        </w:tc>
        <w:tc>
          <w:tcPr>
            <w:tcW w:w="359" w:type="pct"/>
          </w:tcPr>
          <w:p w14:paraId="25429987"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708970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F95B55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D5B8CD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C3829F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1AFCD17"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05BC0B3"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AFC6899"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04579B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45A5969"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924F06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9268DE9"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11F81F5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6AB00DC" w14:textId="77777777" w:rsidR="003A35D9" w:rsidRDefault="003C7981">
            <w:pPr>
              <w:ind w:left="216"/>
            </w:pPr>
            <w:r>
              <w:t>Benefits</w:t>
            </w:r>
          </w:p>
        </w:tc>
        <w:tc>
          <w:tcPr>
            <w:tcW w:w="359" w:type="pct"/>
          </w:tcPr>
          <w:p w14:paraId="194CF0E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7C3C1C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BEE285D"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A8F6AA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AFB4DAD"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5DFCAD9"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575E15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6529FD9"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ACB082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A03614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EB6EC3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A906ED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749E9C1E"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76D83216" w14:textId="77777777" w:rsidR="003A35D9" w:rsidRDefault="003C7981">
            <w:pPr>
              <w:ind w:left="216"/>
            </w:pPr>
            <w:r>
              <w:t>Loan Payments</w:t>
            </w:r>
          </w:p>
        </w:tc>
        <w:tc>
          <w:tcPr>
            <w:tcW w:w="359" w:type="pct"/>
          </w:tcPr>
          <w:p w14:paraId="5F06672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3AF67F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B34DFD9"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67C759A"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FB872C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2173FD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0F8D9E5"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5CC084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F66365A"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F3FFB2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491F20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4E0017D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5F984EF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3D81A05" w14:textId="77777777" w:rsidR="003A35D9" w:rsidRDefault="003C7981">
            <w:pPr>
              <w:ind w:left="216"/>
            </w:pPr>
            <w:r>
              <w:t>Travel</w:t>
            </w:r>
          </w:p>
        </w:tc>
        <w:tc>
          <w:tcPr>
            <w:tcW w:w="359" w:type="pct"/>
          </w:tcPr>
          <w:p w14:paraId="146AF3AE"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6132716"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7CF5EC6"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97374F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D5C34C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5617D79"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8177A3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7B8D2DE"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87E79A6"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70D977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F7898FB"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091ACA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270E387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711B2A15" w14:textId="77777777" w:rsidR="003A35D9" w:rsidRDefault="003C7981">
            <w:pPr>
              <w:ind w:left="216"/>
            </w:pPr>
            <w:r>
              <w:t>Insurance</w:t>
            </w:r>
          </w:p>
        </w:tc>
        <w:tc>
          <w:tcPr>
            <w:tcW w:w="359" w:type="pct"/>
          </w:tcPr>
          <w:p w14:paraId="3A2A503B"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454B0CB"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00F088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BC7FAE4"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1F0C55B"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6CD02DAA"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974CB65"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0ABA64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415C6C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278B9B5"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C792BA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F8D33E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24B6D12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799ACA9" w14:textId="77777777" w:rsidR="003A35D9" w:rsidRDefault="003C7981">
            <w:pPr>
              <w:ind w:left="216"/>
            </w:pPr>
            <w:r>
              <w:t>Advertising</w:t>
            </w:r>
          </w:p>
        </w:tc>
        <w:tc>
          <w:tcPr>
            <w:tcW w:w="359" w:type="pct"/>
          </w:tcPr>
          <w:p w14:paraId="0D81B16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37F865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E52CF12"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9DE8FE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A424FE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2D002E5B"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AFF1FF0"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87933F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CCAAB32"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61686A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938F80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198F2CC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7276298A"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4827161" w14:textId="77777777" w:rsidR="003A35D9" w:rsidRDefault="003C7981">
            <w:pPr>
              <w:ind w:left="216"/>
            </w:pPr>
            <w:r>
              <w:t>Professional fees</w:t>
            </w:r>
          </w:p>
        </w:tc>
        <w:tc>
          <w:tcPr>
            <w:tcW w:w="359" w:type="pct"/>
          </w:tcPr>
          <w:p w14:paraId="6B445028"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6C3F808"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70F1B28"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991959D"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12577D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573116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A6E7867"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B0DC9C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B03BB2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92EABEA"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E86226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AE3711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1599473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A247716" w14:textId="77777777" w:rsidR="003A35D9" w:rsidRDefault="003C7981">
            <w:pPr>
              <w:ind w:left="216"/>
            </w:pPr>
            <w:r>
              <w:t>Office supplies</w:t>
            </w:r>
          </w:p>
        </w:tc>
        <w:tc>
          <w:tcPr>
            <w:tcW w:w="359" w:type="pct"/>
          </w:tcPr>
          <w:p w14:paraId="23F96CD2"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2D0885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50C039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8F3A83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688AAA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406D739"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57BA5E9"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398AD6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340B5B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486EB0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6F3D12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2AA9815"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41E0B671"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344D6D2F" w14:textId="77777777" w:rsidR="003A35D9" w:rsidRDefault="003C7981">
            <w:pPr>
              <w:ind w:left="216"/>
            </w:pPr>
            <w:r>
              <w:t>Postage</w:t>
            </w:r>
          </w:p>
        </w:tc>
        <w:tc>
          <w:tcPr>
            <w:tcW w:w="359" w:type="pct"/>
          </w:tcPr>
          <w:p w14:paraId="19626F0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049456A"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5F8DB5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70428F7"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5A4960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461D303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8CE7594"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381AE4B"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10852E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7624C94"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12094A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9F25CD8"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40D2200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4C3E889" w14:textId="77777777" w:rsidR="003A35D9" w:rsidRDefault="003C7981">
            <w:pPr>
              <w:ind w:left="216"/>
            </w:pPr>
            <w:r>
              <w:t>Telephone</w:t>
            </w:r>
          </w:p>
        </w:tc>
        <w:tc>
          <w:tcPr>
            <w:tcW w:w="359" w:type="pct"/>
          </w:tcPr>
          <w:p w14:paraId="4ABCC7A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744437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0DDC28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67C0CF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009E607"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66CA57E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B9B566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14F195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28D048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6F3F05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758C52D"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13911B54"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6CE2FE14"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5823CDCA" w14:textId="77777777" w:rsidR="003A35D9" w:rsidRDefault="003C7981">
            <w:pPr>
              <w:ind w:left="216"/>
            </w:pPr>
            <w:r>
              <w:t>Internet</w:t>
            </w:r>
          </w:p>
        </w:tc>
        <w:tc>
          <w:tcPr>
            <w:tcW w:w="359" w:type="pct"/>
          </w:tcPr>
          <w:p w14:paraId="709A940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52D9B9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1B7FCE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A6DF12D"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6CA1B4C"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286052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A8195F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8641AC6"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363EE2D"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BB522CA"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F0495B2"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7DEFA03B"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A35D9" w14:paraId="2E668C5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B3A2ED7" w14:textId="77777777" w:rsidR="003A35D9" w:rsidRDefault="003C7981">
            <w:pPr>
              <w:ind w:left="216"/>
            </w:pPr>
            <w:r>
              <w:t>Bank fees</w:t>
            </w:r>
          </w:p>
        </w:tc>
        <w:tc>
          <w:tcPr>
            <w:tcW w:w="359" w:type="pct"/>
          </w:tcPr>
          <w:p w14:paraId="6223C565"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158A4FC"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0BE239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9688C6E"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AE04EB8"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A38E53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3BEA9A1"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47E4ADF"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C0B2E7E"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4037DAE"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4F930E3"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6D5428A" w14:textId="77777777" w:rsidR="003A35D9" w:rsidRDefault="003A35D9">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A35D9" w14:paraId="726A7E51"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F21AD49" w14:textId="77777777" w:rsidR="003A35D9" w:rsidRDefault="003C7981">
            <w:pPr>
              <w:rPr>
                <w:i/>
                <w:iCs/>
              </w:rPr>
            </w:pPr>
            <w:r>
              <w:rPr>
                <w:i/>
                <w:iCs/>
              </w:rPr>
              <w:t>Total Cash Outgo</w:t>
            </w:r>
          </w:p>
        </w:tc>
        <w:tc>
          <w:tcPr>
            <w:tcW w:w="359" w:type="pct"/>
          </w:tcPr>
          <w:p w14:paraId="3A01834A"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7168971"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6A3B2E7"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3113359D"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48FC9EE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1E67E539"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2D17A2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0946DCDE"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7E93EFCF"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0C63DD20"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E26D117"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62304F99" w14:textId="77777777" w:rsidR="003A35D9"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A35D9" w14:paraId="211DF7E4"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A7CCC2E" w14:textId="77777777" w:rsidR="003A35D9" w:rsidRDefault="003C7981">
            <w:r>
              <w:t>EndiNG Balance</w:t>
            </w:r>
          </w:p>
        </w:tc>
        <w:tc>
          <w:tcPr>
            <w:tcW w:w="359" w:type="pct"/>
          </w:tcPr>
          <w:p w14:paraId="20B1EA23"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64700A11"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393F27B6"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46E33C6C"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1691C3C5"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14:paraId="71100972"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0F47530D"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3E49DE48"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32E151B7"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09089FFE"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2AEE83D4"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14:paraId="1B442A78" w14:textId="77777777" w:rsidR="003A35D9" w:rsidRDefault="003A35D9">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14:paraId="15BBA572" w14:textId="77777777" w:rsidR="003A35D9" w:rsidRDefault="003A35D9"/>
    <w:p w14:paraId="5AC6C20E" w14:textId="77777777" w:rsidR="003A35D9" w:rsidRDefault="003C7981">
      <w:pPr>
        <w:pStyle w:val="Heading2"/>
        <w:keepNext w:val="0"/>
        <w:keepLines w:val="0"/>
        <w:pageBreakBefore/>
      </w:pPr>
      <w:bookmarkStart w:id="27" w:name="_Toc13649628"/>
      <w:r>
        <w:lastRenderedPageBreak/>
        <w:t>Income Projection Statement</w:t>
      </w:r>
      <w:bookmarkEnd w:id="27"/>
    </w:p>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6277F" w14:paraId="6DBA4209"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60F8368" w14:textId="77777777" w:rsidR="00C6277F" w:rsidRDefault="00C6277F" w:rsidP="001C118F">
            <w:pPr>
              <w:pStyle w:val="Icon"/>
            </w:pPr>
            <w:r>
              <w:rPr>
                <w:noProof/>
              </w:rPr>
              <mc:AlternateContent>
                <mc:Choice Requires="wpg">
                  <w:drawing>
                    <wp:inline distT="0" distB="0" distL="0" distR="0" wp14:anchorId="38F19B2B" wp14:editId="27DA857B">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031DC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bERPoFYFAABGEQAADgAAAAAAAAAAAAAAAAAu&#10;AgAAZHJzL2Uyb0RvYy54bWxQSwECLQAUAAYACAAAACEA+AwpmdgAAAADAQAADwAAAAAAAAAAAAAA&#10;AACwBwAAZHJzL2Rvd25yZXYueG1sUEsFBgAAAAAEAAQA8wAAAL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" fillcolor="#f24f4f"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gRKxAAAANwAAAAPAAAAZHJzL2Rvd25yZXYueG1sRE/fa8Iw&#10;EH4f7H8IN/BtJpsw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JOuBE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539934316"/>
              <w:placeholder>
                <w:docPart w:val="238BAD3FD13848D9A2B5D731E76A7D99"/>
              </w:placeholder>
              <w:temporary/>
              <w:showingPlcHdr/>
              <w15:appearance w15:val="hidden"/>
            </w:sdtPr>
            <w:sdtContent>
              <w:p w14:paraId="6C30EAF8"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14:paraId="2BB32328"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The Industrial Percentage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14:paraId="12588123"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The following is an explanation for some of the terms used in the table that follows:</w:t>
                </w:r>
              </w:p>
            </w:sdtContent>
          </w:sdt>
          <w:sdt>
            <w:sdtPr>
              <w:id w:val="-1448921794"/>
              <w:placeholder>
                <w:docPart w:val="64DFFECA99014BEE8F75C765BBFDFBDE"/>
              </w:placeholder>
              <w:temporary/>
              <w:showingPlcHdr/>
              <w15:appearance w15:val="hidden"/>
            </w:sdtPr>
            <w:sdtContent>
              <w:p w14:paraId="685ED9C1"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 xml:space="preserve">Total Net Sales (Revenue): This figure is your total estimated sales per month. Be as realistic as possible, taking into consideration seasonal trends, returns, allowances, and markdowns. </w:t>
                </w:r>
              </w:p>
              <w:p w14:paraId="19D4AA3E"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Cost of Sales: To be realistic, this figure must include all the costs involved in making a sale. For example, where inventory is concerned, include the cost of transportation and shipping. Any direct labor cost should also be included.</w:t>
                </w:r>
              </w:p>
              <w:p w14:paraId="0E93B9EF"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Gross Profit: Subtract the cost of sales from the total net sales.</w:t>
                </w:r>
              </w:p>
              <w:p w14:paraId="5450BC25"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Gross Profit Margin: This is calculated by dividing gross profits by total net sales.</w:t>
                </w:r>
              </w:p>
              <w:p w14:paraId="384ECBBB"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Controllable Expenses: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14:paraId="41EA9B2D"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Fixed Expenses: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14:paraId="604FE9CF"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Net Profit/Loss (Before Taxes): Subtract total expenses from gross profit.</w:t>
                </w:r>
              </w:p>
              <w:p w14:paraId="74C98994"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Taxes: Inventory, sales, excise, real estate, federal, state, etc.</w:t>
                </w:r>
              </w:p>
              <w:p w14:paraId="72AFFBBB"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Net Profit/Loss (After Taxes): Subtract taxes from net profit before taxes.</w:t>
                </w:r>
              </w:p>
              <w:p w14:paraId="645936A2"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Annual Total: Add all monthly figures across the table for each sales and expense item.</w:t>
                </w:r>
              </w:p>
              <w:p w14:paraId="4D91CEE0" w14:textId="77777777" w:rsid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Annual Percentage: Multiply the annual total by 100% and divide the result by the total net sales figure. Compare to industry percentage in first column.</w:t>
                </w:r>
              </w:p>
            </w:sdtContent>
          </w:sdt>
        </w:tc>
      </w:tr>
    </w:tbl>
    <w:p w14:paraId="1D844B3B" w14:textId="77777777" w:rsidR="003A35D9" w:rsidRDefault="003A35D9"/>
    <w:p w14:paraId="7746E8ED" w14:textId="77777777" w:rsidR="00C6277F" w:rsidRDefault="00C6277F"/>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3A35D9" w14:paraId="77121C33"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14:paraId="7662CBC6" w14:textId="77777777" w:rsidR="003A35D9" w:rsidRDefault="003A35D9">
            <w:pPr>
              <w:jc w:val="center"/>
              <w:rPr>
                <w:sz w:val="14"/>
              </w:rPr>
            </w:pPr>
          </w:p>
        </w:tc>
        <w:tc>
          <w:tcPr>
            <w:tcW w:w="283" w:type="pct"/>
            <w:vAlign w:val="bottom"/>
          </w:tcPr>
          <w:p w14:paraId="4730588D"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14:paraId="24C1E92C"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14:paraId="3E1B0F8E"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14:paraId="2F309ADF"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14:paraId="76B22025"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14:paraId="2A88220E"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14:paraId="438F3B3E"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14:paraId="68E0904A"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14:paraId="0A0C4DC3"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14:paraId="150FF461"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14:paraId="201EEC1B"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14:paraId="5D548A7E"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14:paraId="0F51F6F1"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14:paraId="567B35FE"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14:paraId="4FD34530"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3A35D9" w14:paraId="45519EC7"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CD0C199" w14:textId="77777777" w:rsidR="003A35D9" w:rsidRDefault="003C7981">
            <w:pPr>
              <w:rPr>
                <w:sz w:val="14"/>
              </w:rPr>
            </w:pPr>
            <w:r>
              <w:rPr>
                <w:sz w:val="14"/>
                <w:szCs w:val="14"/>
              </w:rPr>
              <w:t xml:space="preserve">Est. Net Sales  </w:t>
            </w:r>
          </w:p>
        </w:tc>
        <w:tc>
          <w:tcPr>
            <w:tcW w:w="283" w:type="pct"/>
          </w:tcPr>
          <w:p w14:paraId="3F9FC1C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EDAD0A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B83882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00C541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4037243"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343681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BFD9FA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BE2032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8A018B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0E199D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9D8D4F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E6F7A4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5B2A82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1E96FA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36E30C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0F549997"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67450E62" w14:textId="77777777" w:rsidR="003A35D9" w:rsidRDefault="003C7981">
            <w:pPr>
              <w:rPr>
                <w:sz w:val="14"/>
              </w:rPr>
            </w:pPr>
            <w:r>
              <w:rPr>
                <w:sz w:val="14"/>
                <w:szCs w:val="14"/>
              </w:rPr>
              <w:t>Cost Of Sales</w:t>
            </w:r>
          </w:p>
        </w:tc>
        <w:tc>
          <w:tcPr>
            <w:tcW w:w="283" w:type="pct"/>
          </w:tcPr>
          <w:p w14:paraId="5F45BA7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110350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5CF7C2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3D9BA0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2C1A52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9E9E5D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D23620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17510E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316E7C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0C79AE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48EA4A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F4F639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3ABCE2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0F85A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B87445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17B5B107"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B94F851" w14:textId="77777777" w:rsidR="003A35D9" w:rsidRDefault="003C7981">
            <w:pPr>
              <w:rPr>
                <w:sz w:val="14"/>
              </w:rPr>
            </w:pPr>
            <w:r>
              <w:rPr>
                <w:sz w:val="14"/>
                <w:szCs w:val="14"/>
              </w:rPr>
              <w:t>Gross Profit</w:t>
            </w:r>
          </w:p>
        </w:tc>
        <w:tc>
          <w:tcPr>
            <w:tcW w:w="283" w:type="pct"/>
          </w:tcPr>
          <w:p w14:paraId="5D0719A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4713BB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70DDAD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99041E5"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E3CA9F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852007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CE7A50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DB1C27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77D7A43"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3C83715"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2F5D2D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BA603A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AE7FCF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0DF3BA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F0180C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76F3D32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0551A82" w14:textId="77777777" w:rsidR="003A35D9" w:rsidRDefault="003C7981">
            <w:pPr>
              <w:rPr>
                <w:sz w:val="14"/>
              </w:rPr>
            </w:pPr>
            <w:r>
              <w:rPr>
                <w:sz w:val="14"/>
                <w:szCs w:val="14"/>
              </w:rPr>
              <w:t>Controllable Expenses:</w:t>
            </w:r>
          </w:p>
        </w:tc>
        <w:tc>
          <w:tcPr>
            <w:tcW w:w="283" w:type="pct"/>
          </w:tcPr>
          <w:p w14:paraId="4BE6B33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C75EB1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2C9C93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238613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7F5B9C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8E5908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9E6D84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803BC9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2679BF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BD63C4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4D32D7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483CE2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F88702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0446F8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C77473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1802FFCC"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2F89EFE" w14:textId="77777777" w:rsidR="003A35D9" w:rsidRDefault="003C7981">
            <w:pPr>
              <w:ind w:left="216"/>
              <w:rPr>
                <w:sz w:val="14"/>
              </w:rPr>
            </w:pPr>
            <w:r>
              <w:rPr>
                <w:sz w:val="14"/>
                <w:szCs w:val="14"/>
              </w:rPr>
              <w:t>Salaries/Wages</w:t>
            </w:r>
          </w:p>
        </w:tc>
        <w:tc>
          <w:tcPr>
            <w:tcW w:w="283" w:type="pct"/>
          </w:tcPr>
          <w:p w14:paraId="16F83AB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BF01F3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5E9A6E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FB5527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A29C24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F0EDAD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7EF052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7A6BF0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2FC53E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52B9A43"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4C9D1E9"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D869BC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012193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15E7EF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138B84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009A7D8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61BFF53" w14:textId="77777777" w:rsidR="003A35D9" w:rsidRDefault="003C7981">
            <w:pPr>
              <w:ind w:left="216"/>
              <w:rPr>
                <w:sz w:val="14"/>
              </w:rPr>
            </w:pPr>
            <w:r>
              <w:rPr>
                <w:sz w:val="14"/>
                <w:szCs w:val="14"/>
              </w:rPr>
              <w:t>Payroll Expenses</w:t>
            </w:r>
          </w:p>
        </w:tc>
        <w:tc>
          <w:tcPr>
            <w:tcW w:w="283" w:type="pct"/>
          </w:tcPr>
          <w:p w14:paraId="3B1EFCE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ED9726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7079C2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9FDAAB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38A99E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73E021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0E2EC6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C94AA6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E59E99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A640EB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B9564C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D4858D9"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B8550F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4805FF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BEF263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42CDAEF6"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41CF5514" w14:textId="77777777" w:rsidR="003A35D9" w:rsidRDefault="003C7981">
            <w:pPr>
              <w:ind w:left="216"/>
              <w:rPr>
                <w:sz w:val="14"/>
              </w:rPr>
            </w:pPr>
            <w:r>
              <w:rPr>
                <w:sz w:val="14"/>
                <w:szCs w:val="14"/>
              </w:rPr>
              <w:t>Legal/Accounting</w:t>
            </w:r>
          </w:p>
        </w:tc>
        <w:tc>
          <w:tcPr>
            <w:tcW w:w="283" w:type="pct"/>
          </w:tcPr>
          <w:p w14:paraId="49FFA55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F773EC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CAFD39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054775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371E16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2E1D04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BFF86F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4EA59E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D888D9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AADF343"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E5A3DC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700356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E0CDED3"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ECCFF8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9746ED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148ECD2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67BDE051" w14:textId="77777777" w:rsidR="003A35D9" w:rsidRDefault="003C7981">
            <w:pPr>
              <w:ind w:left="216"/>
              <w:rPr>
                <w:sz w:val="14"/>
              </w:rPr>
            </w:pPr>
            <w:r>
              <w:rPr>
                <w:sz w:val="14"/>
                <w:szCs w:val="14"/>
              </w:rPr>
              <w:t>Advertising</w:t>
            </w:r>
          </w:p>
        </w:tc>
        <w:tc>
          <w:tcPr>
            <w:tcW w:w="283" w:type="pct"/>
          </w:tcPr>
          <w:p w14:paraId="7A53722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E4FC74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59D62D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1E5767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AFDD0E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644E1F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B9D0D8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31DD81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AF83D4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053B2D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600F19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D4127F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7A7F199"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0EC488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3A6797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00962FEF"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45605157" w14:textId="77777777" w:rsidR="003A35D9" w:rsidRDefault="003C7981">
            <w:pPr>
              <w:ind w:left="216"/>
              <w:rPr>
                <w:sz w:val="14"/>
              </w:rPr>
            </w:pPr>
            <w:r>
              <w:rPr>
                <w:sz w:val="14"/>
                <w:szCs w:val="14"/>
              </w:rPr>
              <w:t>Travel/Auto</w:t>
            </w:r>
          </w:p>
        </w:tc>
        <w:tc>
          <w:tcPr>
            <w:tcW w:w="283" w:type="pct"/>
          </w:tcPr>
          <w:p w14:paraId="1B1D551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F562F1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858859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70A4A6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0D502A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6D35AB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54D0CF5"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7F6D5F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37C3395"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ED3D1D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F250DF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B95FB8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3DE228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BDEBA3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A9B3D95"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4233673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CB99D26" w14:textId="77777777" w:rsidR="003A35D9" w:rsidRDefault="003C7981">
            <w:pPr>
              <w:ind w:left="216"/>
              <w:rPr>
                <w:sz w:val="14"/>
              </w:rPr>
            </w:pPr>
            <w:r>
              <w:rPr>
                <w:sz w:val="14"/>
                <w:szCs w:val="14"/>
              </w:rPr>
              <w:t>Dues/Subs.</w:t>
            </w:r>
          </w:p>
        </w:tc>
        <w:tc>
          <w:tcPr>
            <w:tcW w:w="283" w:type="pct"/>
          </w:tcPr>
          <w:p w14:paraId="17CE6C9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527804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772041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C12EC8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D089D2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E82D90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CCBFFC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91FB42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050288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E30428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C75DDD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0CC20A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20D6C3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7FCCFF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8C2549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6BB6E14C"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490A89D5" w14:textId="77777777" w:rsidR="003A35D9" w:rsidRDefault="003C7981">
            <w:pPr>
              <w:ind w:left="216"/>
              <w:rPr>
                <w:sz w:val="14"/>
              </w:rPr>
            </w:pPr>
            <w:r>
              <w:rPr>
                <w:sz w:val="14"/>
                <w:szCs w:val="14"/>
              </w:rPr>
              <w:t>Utilities</w:t>
            </w:r>
          </w:p>
        </w:tc>
        <w:tc>
          <w:tcPr>
            <w:tcW w:w="283" w:type="pct"/>
          </w:tcPr>
          <w:p w14:paraId="345691B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820CB1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D1BC7E9"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DD1030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66EAF2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F43976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F13675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6712FA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F3EF85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C9B1B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B3956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D77FED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F78573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6B5F1E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0D20F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02E79B8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61EE0F94" w14:textId="77777777" w:rsidR="003A35D9" w:rsidRDefault="003C7981">
            <w:pPr>
              <w:ind w:left="216"/>
              <w:rPr>
                <w:sz w:val="14"/>
              </w:rPr>
            </w:pPr>
            <w:r>
              <w:rPr>
                <w:sz w:val="14"/>
                <w:szCs w:val="14"/>
              </w:rPr>
              <w:t>Misc.</w:t>
            </w:r>
          </w:p>
        </w:tc>
        <w:tc>
          <w:tcPr>
            <w:tcW w:w="283" w:type="pct"/>
          </w:tcPr>
          <w:p w14:paraId="04D87B0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FF59D3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C9CBAE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3BB99E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F0CB05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4D545F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4EA825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396A9A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5F857E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350C44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C87D58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2186DA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E34251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7FD9B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0D1279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5EB0B9E5"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A473AB4" w14:textId="77777777" w:rsidR="003A35D9" w:rsidRDefault="003C7981">
            <w:pPr>
              <w:rPr>
                <w:i/>
                <w:iCs/>
                <w:sz w:val="14"/>
              </w:rPr>
            </w:pPr>
            <w:r>
              <w:rPr>
                <w:i/>
                <w:iCs/>
                <w:sz w:val="14"/>
                <w:szCs w:val="14"/>
              </w:rPr>
              <w:t>Total Controllable Exp.</w:t>
            </w:r>
          </w:p>
        </w:tc>
        <w:tc>
          <w:tcPr>
            <w:tcW w:w="283" w:type="pct"/>
          </w:tcPr>
          <w:p w14:paraId="69A3D3F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D08CED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5F410A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F2EDA5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37BEE8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479F16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352FDAA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7E3523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36D6E2C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CC5AB8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76513FD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60AFC2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E77AD4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03E1E4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A1B91B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A35D9" w14:paraId="3CEECF8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CD85F6E" w14:textId="77777777" w:rsidR="003A35D9" w:rsidRDefault="003C7981">
            <w:pPr>
              <w:rPr>
                <w:sz w:val="14"/>
              </w:rPr>
            </w:pPr>
            <w:r>
              <w:rPr>
                <w:sz w:val="14"/>
                <w:szCs w:val="14"/>
              </w:rPr>
              <w:t>Fixed Expenses:</w:t>
            </w:r>
          </w:p>
        </w:tc>
        <w:tc>
          <w:tcPr>
            <w:tcW w:w="283" w:type="pct"/>
          </w:tcPr>
          <w:p w14:paraId="53D1E59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6628C0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DA2DA2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B97324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270A53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67FC7B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F1E686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C99752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630BC6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6B9783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445AEE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0545E8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FBAAC1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767F84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AAC3EB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13A82E47"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09CD20D" w14:textId="77777777" w:rsidR="003A35D9" w:rsidRDefault="003C7981">
            <w:pPr>
              <w:ind w:left="216"/>
              <w:rPr>
                <w:sz w:val="14"/>
              </w:rPr>
            </w:pPr>
            <w:r>
              <w:rPr>
                <w:sz w:val="14"/>
                <w:szCs w:val="14"/>
              </w:rPr>
              <w:t>Rent</w:t>
            </w:r>
          </w:p>
        </w:tc>
        <w:tc>
          <w:tcPr>
            <w:tcW w:w="283" w:type="pct"/>
          </w:tcPr>
          <w:p w14:paraId="0B330C4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06B95B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A5AE8E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CA640A3"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10A68C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762AA0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F20D10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9003CF5"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92F520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76BAEC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91C5A3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FBDAE9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AE0DDE9"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FADE67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D6E831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6D34D757"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6040554" w14:textId="77777777" w:rsidR="003A35D9" w:rsidRDefault="003C7981">
            <w:pPr>
              <w:ind w:left="216"/>
              <w:rPr>
                <w:sz w:val="14"/>
              </w:rPr>
            </w:pPr>
            <w:r>
              <w:rPr>
                <w:sz w:val="14"/>
                <w:szCs w:val="14"/>
              </w:rPr>
              <w:t>Depreciation</w:t>
            </w:r>
          </w:p>
        </w:tc>
        <w:tc>
          <w:tcPr>
            <w:tcW w:w="283" w:type="pct"/>
          </w:tcPr>
          <w:p w14:paraId="534D2F7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32210A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CE5307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F80B9E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6935C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741D39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35FF53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34F2E4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FAE1CF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59A607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E7461C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D78B8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511508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44C113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53CEBF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24858659"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1F360D6F" w14:textId="77777777" w:rsidR="003A35D9" w:rsidRDefault="003C7981">
            <w:pPr>
              <w:ind w:left="216"/>
              <w:rPr>
                <w:sz w:val="14"/>
              </w:rPr>
            </w:pPr>
            <w:r>
              <w:rPr>
                <w:sz w:val="14"/>
                <w:szCs w:val="14"/>
              </w:rPr>
              <w:t>Insurance</w:t>
            </w:r>
          </w:p>
        </w:tc>
        <w:tc>
          <w:tcPr>
            <w:tcW w:w="283" w:type="pct"/>
          </w:tcPr>
          <w:p w14:paraId="77AE134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C27186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2DF566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D03399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FC50CD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58AED7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DC51279"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C628BC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B99AA6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2C4D4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B9E48E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25ECBA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9B6F545"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AEC35C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2D8DC3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58AD4F3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17FBFAD" w14:textId="77777777" w:rsidR="003A35D9" w:rsidRDefault="003C7981">
            <w:pPr>
              <w:ind w:left="216"/>
              <w:rPr>
                <w:sz w:val="14"/>
              </w:rPr>
            </w:pPr>
            <w:r>
              <w:rPr>
                <w:sz w:val="14"/>
                <w:szCs w:val="14"/>
              </w:rPr>
              <w:t>Permits/Licenses</w:t>
            </w:r>
          </w:p>
        </w:tc>
        <w:tc>
          <w:tcPr>
            <w:tcW w:w="283" w:type="pct"/>
          </w:tcPr>
          <w:p w14:paraId="0CE9244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7221FE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32F6FF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DE5FD7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B3894D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4B1FBC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B13EF2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6CBB04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F362AD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C1784C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D4CAE7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1CECB1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552682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5738E59"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D28937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4CB10D87"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BC49972" w14:textId="77777777" w:rsidR="003A35D9" w:rsidRDefault="003C7981">
            <w:pPr>
              <w:ind w:left="216"/>
              <w:rPr>
                <w:sz w:val="14"/>
              </w:rPr>
            </w:pPr>
            <w:r>
              <w:rPr>
                <w:sz w:val="14"/>
                <w:szCs w:val="14"/>
              </w:rPr>
              <w:t>Loan Payments</w:t>
            </w:r>
          </w:p>
        </w:tc>
        <w:tc>
          <w:tcPr>
            <w:tcW w:w="283" w:type="pct"/>
          </w:tcPr>
          <w:p w14:paraId="103F613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A803FC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51CCC1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CCDF9F9"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4FBB61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784D0F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D517A4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9CDF5B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D58AFEC"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E61B1E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4F385A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5A0B4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26EF5C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5D70D5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6267706"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0BD1A2A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F60C08C" w14:textId="77777777" w:rsidR="003A35D9" w:rsidRDefault="003C7981">
            <w:pPr>
              <w:ind w:left="216"/>
              <w:rPr>
                <w:sz w:val="14"/>
              </w:rPr>
            </w:pPr>
            <w:r>
              <w:rPr>
                <w:sz w:val="14"/>
                <w:szCs w:val="14"/>
              </w:rPr>
              <w:t>Misc.</w:t>
            </w:r>
          </w:p>
        </w:tc>
        <w:tc>
          <w:tcPr>
            <w:tcW w:w="283" w:type="pct"/>
          </w:tcPr>
          <w:p w14:paraId="7DC77FC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97E6CC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2200CF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29F726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9F46BC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0D7780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5246A0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1036A7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B17AB0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608D89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C695F9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185C63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4118D5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067EAEB"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DAC089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71DD1A59"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459C3CD" w14:textId="77777777" w:rsidR="003A35D9" w:rsidRDefault="003C7981">
            <w:pPr>
              <w:rPr>
                <w:i/>
                <w:iCs/>
                <w:sz w:val="14"/>
              </w:rPr>
            </w:pPr>
            <w:r>
              <w:rPr>
                <w:i/>
                <w:iCs/>
                <w:sz w:val="14"/>
                <w:szCs w:val="14"/>
              </w:rPr>
              <w:t>Total Fixed Expenses</w:t>
            </w:r>
          </w:p>
        </w:tc>
        <w:tc>
          <w:tcPr>
            <w:tcW w:w="283" w:type="pct"/>
          </w:tcPr>
          <w:p w14:paraId="02B94ED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A13416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FC04948"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3EC8499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4BBF83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A2DAE4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5835C9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3B82F5C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A1C8C1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438422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D4E912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A2488B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69CFF9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005FF0D"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1165C3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A35D9" w14:paraId="1C58DA5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A48BD25" w14:textId="77777777" w:rsidR="003A35D9" w:rsidRDefault="003C7981">
            <w:pPr>
              <w:rPr>
                <w:i/>
                <w:iCs/>
                <w:sz w:val="14"/>
              </w:rPr>
            </w:pPr>
            <w:r>
              <w:rPr>
                <w:i/>
                <w:iCs/>
                <w:sz w:val="14"/>
                <w:szCs w:val="14"/>
              </w:rPr>
              <w:t>Total Expenses</w:t>
            </w:r>
          </w:p>
        </w:tc>
        <w:tc>
          <w:tcPr>
            <w:tcW w:w="283" w:type="pct"/>
          </w:tcPr>
          <w:p w14:paraId="638D152C"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67225E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5425F95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4FDB95A9"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609556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F1F190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0710FB7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18CB63D"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7E38151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488E899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F407B16"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07BEB4B1"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A26988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75B67604"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73DA64C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3A35D9" w14:paraId="610C5BC4"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17BE2B48" w14:textId="77777777" w:rsidR="003A35D9" w:rsidRDefault="003C7981">
            <w:pPr>
              <w:rPr>
                <w:sz w:val="14"/>
              </w:rPr>
            </w:pPr>
            <w:r>
              <w:rPr>
                <w:sz w:val="14"/>
                <w:szCs w:val="14"/>
              </w:rPr>
              <w:t>Net Profit/Loss Before Taxes</w:t>
            </w:r>
          </w:p>
        </w:tc>
        <w:tc>
          <w:tcPr>
            <w:tcW w:w="283" w:type="pct"/>
          </w:tcPr>
          <w:p w14:paraId="758F288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0134FF7"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FEF66C2"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E460AE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01C0A84"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ECC4D4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EBEA3F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2A62E60"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C4DF051"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5092C4A"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BF4FD0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09CEAAF"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EE42B4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25DAF7E"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F22470B" w14:textId="77777777" w:rsidR="003A35D9" w:rsidRDefault="003A35D9">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A35D9" w14:paraId="4DE2797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2296843" w14:textId="77777777" w:rsidR="003A35D9" w:rsidRDefault="003C7981">
            <w:pPr>
              <w:rPr>
                <w:sz w:val="14"/>
              </w:rPr>
            </w:pPr>
            <w:r>
              <w:rPr>
                <w:sz w:val="14"/>
                <w:szCs w:val="14"/>
              </w:rPr>
              <w:t>Taxes</w:t>
            </w:r>
          </w:p>
        </w:tc>
        <w:tc>
          <w:tcPr>
            <w:tcW w:w="283" w:type="pct"/>
          </w:tcPr>
          <w:p w14:paraId="7991A80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E9197E"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083F31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1112D3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B0086D9"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E421F68"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9BB93E7"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C25C475"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FEE978A"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F387D92"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5362E39"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A97EE90"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1A7EA73"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D9F2F9"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14B394F" w14:textId="77777777" w:rsidR="003A35D9" w:rsidRDefault="003A35D9">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A35D9" w14:paraId="27AFA6F4"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45ACE68" w14:textId="77777777" w:rsidR="003A35D9" w:rsidRDefault="003C7981">
            <w:pPr>
              <w:rPr>
                <w:sz w:val="14"/>
              </w:rPr>
            </w:pPr>
            <w:r>
              <w:rPr>
                <w:sz w:val="14"/>
                <w:szCs w:val="14"/>
              </w:rPr>
              <w:t xml:space="preserve">Net Profit/Loss </w:t>
            </w:r>
            <w:r>
              <w:rPr>
                <w:sz w:val="14"/>
                <w:szCs w:val="14"/>
              </w:rPr>
              <w:br/>
              <w:t>After Taxes</w:t>
            </w:r>
          </w:p>
        </w:tc>
        <w:tc>
          <w:tcPr>
            <w:tcW w:w="283" w:type="pct"/>
          </w:tcPr>
          <w:p w14:paraId="2AAD2F25"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50F65D3B"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6638285"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0292D2E1"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55B0BBCF"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7821C545"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4299ED70"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2636C7D1"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E9C6682"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71154AF0"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58E8BE7D"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73E0B16D"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0E0391A5"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39F721E9"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58DCBF9C" w14:textId="77777777" w:rsidR="003A35D9" w:rsidRDefault="003A35D9">
            <w:pPr>
              <w:jc w:val="right"/>
              <w:cnfStyle w:val="010000000000" w:firstRow="0" w:lastRow="1" w:firstColumn="0" w:lastColumn="0" w:oddVBand="0" w:evenVBand="0" w:oddHBand="0" w:evenHBand="0" w:firstRowFirstColumn="0" w:firstRowLastColumn="0" w:lastRowFirstColumn="0" w:lastRowLastColumn="0"/>
              <w:rPr>
                <w:szCs w:val="16"/>
              </w:rPr>
            </w:pPr>
          </w:p>
        </w:tc>
      </w:tr>
    </w:tbl>
    <w:p w14:paraId="18A4ABF8" w14:textId="77777777" w:rsidR="003A35D9" w:rsidRDefault="003A35D9">
      <w:pPr>
        <w:sectPr w:rsidR="003A35D9" w:rsidSect="00EA385B">
          <w:pgSz w:w="15840" w:h="12240" w:orient="landscape" w:code="1"/>
          <w:pgMar w:top="1440" w:right="1080" w:bottom="1440" w:left="1080" w:header="720" w:footer="720" w:gutter="0"/>
          <w:cols w:space="720"/>
          <w:docGrid w:linePitch="360"/>
        </w:sectPr>
      </w:pPr>
    </w:p>
    <w:p w14:paraId="00660DF5" w14:textId="77777777" w:rsidR="003A35D9" w:rsidRDefault="003C7981">
      <w:pPr>
        <w:pStyle w:val="Heading2"/>
      </w:pPr>
      <w:bookmarkStart w:id="28" w:name="_Toc13649629"/>
      <w:r>
        <w:lastRenderedPageBreak/>
        <w:t>Profit and Loss Statement</w:t>
      </w:r>
      <w:bookmarkEnd w:id="2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277F" w14:paraId="0B6154AC"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63220B5" w14:textId="77777777" w:rsidR="00C6277F" w:rsidRDefault="00C6277F" w:rsidP="001C118F">
            <w:pPr>
              <w:pStyle w:val="Icon"/>
            </w:pPr>
            <w:r>
              <w:rPr>
                <w:noProof/>
              </w:rPr>
              <mc:AlternateContent>
                <mc:Choice Requires="wpg">
                  <w:drawing>
                    <wp:inline distT="0" distB="0" distL="0" distR="0" wp14:anchorId="053F96C1" wp14:editId="73872022">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42244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y8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k0jyMiaA0fObFkdhGRlBsGsO5KRUomhUWrVfkaTO+0+qw+6W4h9zML&#10;wEOma/sL08iDw/lxwJk/NIRhMY7Pl1N4g2GrGzs/sALOesbFirf/yjfphU6sboMqrUJEmRE0832g&#10;fS6o4s4XxtrfgzbvQft4Tysyn3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Ml9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vzxy8VQUAAEERAAAOAAAAAAAAAAAAAAAAAC4C&#10;AABkcnMvZTJvRG9jLnhtbFBLAQItABQABgAIAAAAIQD4DCmZ2AAAAAMBAAAPAAAAAAAAAAAAAAAA&#10;AK8HAABkcnMvZG93bnJldi54bWxQSwUGAAAAAAQABADzAAAAtAg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" fillcolor="#f24f4f"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698234632"/>
            <w:placeholder>
              <w:docPart w:val="E2A4664E0AED4E8E8977AB5214CDB7AB"/>
            </w:placeholder>
            <w:temporary/>
            <w:showingPlcHdr/>
            <w15:appearance w15:val="hidden"/>
          </w:sdtPr>
          <w:sdtContent>
            <w:tc>
              <w:tcPr>
                <w:tcW w:w="4655" w:type="pct"/>
                <w:shd w:val="clear" w:color="auto" w:fill="E4E3E2" w:themeFill="background2"/>
              </w:tcPr>
              <w:p w14:paraId="2C1D9C25"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14:paraId="06FBF7E2" w14:textId="77777777" w:rsid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sdtContent>
        </w:sdt>
      </w:tr>
    </w:tbl>
    <w:p w14:paraId="2FFA0D79" w14:textId="77777777" w:rsidR="003A35D9" w:rsidRDefault="003A35D9"/>
    <w:p w14:paraId="26E39D45" w14:textId="77777777" w:rsidR="003A35D9" w:rsidRDefault="003C7981">
      <w:pPr>
        <w:pStyle w:val="Heading3"/>
      </w:pPr>
      <w:r>
        <w:t>Profit and Loss, Budget vs. Actual: (</w:t>
      </w:r>
      <w:sdt>
        <w:sdtPr>
          <w:id w:val="-2097851906"/>
          <w:placeholder>
            <w:docPart w:val="557A0EFF4F534D81BAE3D46B5B3E6C37"/>
          </w:placeholder>
          <w:temporary/>
          <w:showingPlcHdr/>
          <w15:appearance w15:val="hidden"/>
          <w:text/>
        </w:sdtPr>
        <w:sdtContent>
          <w:r>
            <w:t>[Starting Month, Year]</w:t>
          </w:r>
        </w:sdtContent>
      </w:sdt>
      <w:r>
        <w:t>—</w:t>
      </w:r>
      <w:sdt>
        <w:sdtPr>
          <w:id w:val="-156775875"/>
          <w:placeholder>
            <w:docPart w:val="DD95A8DBBB554FBDA5AA3C00411E2663"/>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3A35D9" w14:paraId="782A153D"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05153065" w14:textId="77777777" w:rsidR="003A35D9" w:rsidRDefault="003A35D9">
            <w:pPr>
              <w:jc w:val="center"/>
            </w:pPr>
          </w:p>
        </w:tc>
        <w:tc>
          <w:tcPr>
            <w:tcW w:w="1250" w:type="pct"/>
            <w:vAlign w:val="bottom"/>
          </w:tcPr>
          <w:p w14:paraId="18EE3B61" w14:textId="77777777" w:rsidR="003A35D9" w:rsidRDefault="001F3C06">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557A0EFF4F534D81BAE3D46B5B3E6C37"/>
                </w:placeholder>
                <w:temporary/>
                <w:showingPlcHdr/>
                <w15:appearance w15:val="hidden"/>
                <w:text/>
              </w:sdtPr>
              <w:sdtContent>
                <w:r w:rsidR="00C52AA2">
                  <w:t>[Starting Month, Year]</w:t>
                </w:r>
              </w:sdtContent>
            </w:sdt>
            <w:r w:rsidR="003C7981">
              <w:t>—</w:t>
            </w:r>
            <w:sdt>
              <w:sdtPr>
                <w:id w:val="-1434432331"/>
                <w:placeholder>
                  <w:docPart w:val="DD95A8DBBB554FBDA5AA3C00411E2663"/>
                </w:placeholder>
                <w:temporary/>
                <w:showingPlcHdr/>
                <w15:appearance w15:val="hidden"/>
                <w:text/>
              </w:sdtPr>
              <w:sdtContent>
                <w:r w:rsidR="00C52AA2">
                  <w:t>[Ending Month, Year]</w:t>
                </w:r>
              </w:sdtContent>
            </w:sdt>
          </w:p>
        </w:tc>
        <w:tc>
          <w:tcPr>
            <w:tcW w:w="1250" w:type="pct"/>
            <w:vAlign w:val="bottom"/>
          </w:tcPr>
          <w:p w14:paraId="0668C3EB"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14:paraId="7C30D360" w14:textId="77777777" w:rsidR="003A35D9" w:rsidRDefault="003C7981">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3A35D9" w14:paraId="11CF0700"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017DBFAC" w14:textId="77777777" w:rsidR="003A35D9" w:rsidRDefault="003C7981">
            <w:r>
              <w:t>Income:</w:t>
            </w:r>
          </w:p>
        </w:tc>
        <w:tc>
          <w:tcPr>
            <w:tcW w:w="1250" w:type="pct"/>
          </w:tcPr>
          <w:p w14:paraId="502EDC5C"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30C89C13"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B18645D"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4DF8F46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E4C3BDA" w14:textId="77777777" w:rsidR="003A35D9" w:rsidRDefault="003C7981">
            <w:pPr>
              <w:ind w:left="216"/>
            </w:pPr>
            <w:r>
              <w:t>Sales</w:t>
            </w:r>
          </w:p>
        </w:tc>
        <w:tc>
          <w:tcPr>
            <w:tcW w:w="1250" w:type="pct"/>
          </w:tcPr>
          <w:p w14:paraId="5DA10484"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0537327E"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198CCE3"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r>
      <w:tr w:rsidR="003A35D9" w14:paraId="7C22519A"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62C43E39" w14:textId="77777777" w:rsidR="003A35D9" w:rsidRDefault="003C7981">
            <w:pPr>
              <w:ind w:left="216"/>
            </w:pPr>
            <w:r>
              <w:t>Other</w:t>
            </w:r>
          </w:p>
        </w:tc>
        <w:tc>
          <w:tcPr>
            <w:tcW w:w="1250" w:type="pct"/>
          </w:tcPr>
          <w:p w14:paraId="1D93FCC2"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51544F1B"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A6B943A"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7B6A27D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BA18DA9" w14:textId="77777777" w:rsidR="003A35D9" w:rsidRDefault="003C7981">
            <w:pPr>
              <w:rPr>
                <w:i/>
                <w:iCs/>
              </w:rPr>
            </w:pPr>
            <w:r>
              <w:rPr>
                <w:i/>
                <w:iCs/>
              </w:rPr>
              <w:t>Total Income</w:t>
            </w:r>
          </w:p>
        </w:tc>
        <w:tc>
          <w:tcPr>
            <w:tcW w:w="1250" w:type="pct"/>
          </w:tcPr>
          <w:p w14:paraId="0FC46B08"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7D4AD530"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3AE196FC"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A35D9" w14:paraId="3D5325F1"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3286A12B" w14:textId="77777777" w:rsidR="003A35D9" w:rsidRDefault="003C7981">
            <w:r>
              <w:t>Expenses:</w:t>
            </w:r>
          </w:p>
        </w:tc>
        <w:tc>
          <w:tcPr>
            <w:tcW w:w="1250" w:type="pct"/>
          </w:tcPr>
          <w:p w14:paraId="71E1CE74"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7EBA1E31"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452526ED"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64CAF9C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9E37235" w14:textId="77777777" w:rsidR="003A35D9" w:rsidRDefault="003C7981">
            <w:pPr>
              <w:ind w:left="216"/>
            </w:pPr>
            <w:r>
              <w:t>Salaries/Wages</w:t>
            </w:r>
          </w:p>
        </w:tc>
        <w:tc>
          <w:tcPr>
            <w:tcW w:w="1250" w:type="pct"/>
          </w:tcPr>
          <w:p w14:paraId="65A1250E"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72178710"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0BA5701F"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r>
      <w:tr w:rsidR="003A35D9" w14:paraId="254F92B1"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59DC2632" w14:textId="77777777" w:rsidR="003A35D9" w:rsidRDefault="003C7981">
            <w:pPr>
              <w:ind w:left="216"/>
            </w:pPr>
            <w:r>
              <w:t>Payroll Expenses</w:t>
            </w:r>
          </w:p>
        </w:tc>
        <w:tc>
          <w:tcPr>
            <w:tcW w:w="1250" w:type="pct"/>
          </w:tcPr>
          <w:p w14:paraId="6DB23822"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92066BC"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B123A34"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184FBE2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8BB53CF" w14:textId="77777777" w:rsidR="003A35D9" w:rsidRDefault="003C7981">
            <w:pPr>
              <w:ind w:left="216"/>
            </w:pPr>
            <w:r>
              <w:t>Legal/Accounting</w:t>
            </w:r>
          </w:p>
        </w:tc>
        <w:tc>
          <w:tcPr>
            <w:tcW w:w="1250" w:type="pct"/>
          </w:tcPr>
          <w:p w14:paraId="458B1F4A"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053C33BA"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719911E0"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r>
      <w:tr w:rsidR="003A35D9" w14:paraId="5FF75A19"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63DC64A" w14:textId="77777777" w:rsidR="003A35D9" w:rsidRDefault="003C7981">
            <w:pPr>
              <w:ind w:left="216"/>
            </w:pPr>
            <w:r>
              <w:t>Advertising</w:t>
            </w:r>
          </w:p>
        </w:tc>
        <w:tc>
          <w:tcPr>
            <w:tcW w:w="1250" w:type="pct"/>
          </w:tcPr>
          <w:p w14:paraId="4AECD79A"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7B181D29"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723B583"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44932DD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F48666C" w14:textId="77777777" w:rsidR="003A35D9" w:rsidRDefault="003C7981">
            <w:pPr>
              <w:ind w:left="216"/>
            </w:pPr>
            <w:r>
              <w:t>Travel/Auto</w:t>
            </w:r>
          </w:p>
        </w:tc>
        <w:tc>
          <w:tcPr>
            <w:tcW w:w="1250" w:type="pct"/>
          </w:tcPr>
          <w:p w14:paraId="078E01F3"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6DED6A0B"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480A0CA0"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r>
      <w:tr w:rsidR="003A35D9" w14:paraId="568B6F4B"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5D536C06" w14:textId="77777777" w:rsidR="003A35D9" w:rsidRDefault="003C7981">
            <w:pPr>
              <w:ind w:left="216"/>
            </w:pPr>
            <w:r>
              <w:t>Dues/Subs.</w:t>
            </w:r>
          </w:p>
        </w:tc>
        <w:tc>
          <w:tcPr>
            <w:tcW w:w="1250" w:type="pct"/>
          </w:tcPr>
          <w:p w14:paraId="6463FBDE"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AC25DBF"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3D934A05"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7593AFF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E39630B" w14:textId="77777777" w:rsidR="003A35D9" w:rsidRDefault="003C7981">
            <w:pPr>
              <w:ind w:left="216"/>
            </w:pPr>
            <w:r>
              <w:t>Utilities</w:t>
            </w:r>
          </w:p>
        </w:tc>
        <w:tc>
          <w:tcPr>
            <w:tcW w:w="1250" w:type="pct"/>
          </w:tcPr>
          <w:p w14:paraId="3A996BD2"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2ACA346D"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2A4A0AF9"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r>
      <w:tr w:rsidR="003A35D9" w14:paraId="01E11CBC"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3DD2C22B" w14:textId="77777777" w:rsidR="003A35D9" w:rsidRDefault="003C7981">
            <w:pPr>
              <w:ind w:left="216"/>
            </w:pPr>
            <w:r>
              <w:t>Rent</w:t>
            </w:r>
          </w:p>
        </w:tc>
        <w:tc>
          <w:tcPr>
            <w:tcW w:w="1250" w:type="pct"/>
          </w:tcPr>
          <w:p w14:paraId="596FB5E0"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DA12C71"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B32AB44"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5EEDCA1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180149" w14:textId="77777777" w:rsidR="003A35D9" w:rsidRDefault="003C7981">
            <w:pPr>
              <w:ind w:left="216"/>
            </w:pPr>
            <w:r>
              <w:t>Depreciation</w:t>
            </w:r>
          </w:p>
        </w:tc>
        <w:tc>
          <w:tcPr>
            <w:tcW w:w="1250" w:type="pct"/>
          </w:tcPr>
          <w:p w14:paraId="17F60EB6"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59F27A5"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5C0C260"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r>
      <w:tr w:rsidR="003A35D9" w14:paraId="38743131"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636FDAA8" w14:textId="77777777" w:rsidR="003A35D9" w:rsidRDefault="003C7981">
            <w:pPr>
              <w:ind w:left="216"/>
            </w:pPr>
            <w:r>
              <w:t>Permits/Licenses</w:t>
            </w:r>
          </w:p>
        </w:tc>
        <w:tc>
          <w:tcPr>
            <w:tcW w:w="1250" w:type="pct"/>
          </w:tcPr>
          <w:p w14:paraId="55243F3D"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A9AE9B0"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5403FFAB"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672DFD7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8FF81F" w14:textId="77777777" w:rsidR="003A35D9" w:rsidRDefault="003C7981">
            <w:pPr>
              <w:ind w:left="216"/>
            </w:pPr>
            <w:r>
              <w:t>Loan Repayments</w:t>
            </w:r>
          </w:p>
        </w:tc>
        <w:tc>
          <w:tcPr>
            <w:tcW w:w="1250" w:type="pct"/>
          </w:tcPr>
          <w:p w14:paraId="1A2E9681"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08509328"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162A132A"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pPr>
          </w:p>
        </w:tc>
      </w:tr>
      <w:tr w:rsidR="003A35D9" w14:paraId="1FF88D65"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6A6265F8" w14:textId="77777777" w:rsidR="003A35D9" w:rsidRDefault="003C7981">
            <w:pPr>
              <w:ind w:left="216"/>
            </w:pPr>
            <w:r>
              <w:t>Misc.</w:t>
            </w:r>
          </w:p>
        </w:tc>
        <w:tc>
          <w:tcPr>
            <w:tcW w:w="1250" w:type="pct"/>
          </w:tcPr>
          <w:p w14:paraId="5BEED8D2"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7500E88C"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3EE63127" w14:textId="77777777" w:rsidR="003A35D9" w:rsidRDefault="003A35D9">
            <w:pPr>
              <w:tabs>
                <w:tab w:val="decimal" w:pos="1420"/>
              </w:tabs>
              <w:cnfStyle w:val="000000000000" w:firstRow="0" w:lastRow="0" w:firstColumn="0" w:lastColumn="0" w:oddVBand="0" w:evenVBand="0" w:oddHBand="0" w:evenHBand="0" w:firstRowFirstColumn="0" w:firstRowLastColumn="0" w:lastRowFirstColumn="0" w:lastRowLastColumn="0"/>
            </w:pPr>
          </w:p>
        </w:tc>
      </w:tr>
      <w:tr w:rsidR="003A35D9" w14:paraId="15BD2FE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D552892" w14:textId="77777777" w:rsidR="003A35D9" w:rsidRDefault="003C7981">
            <w:pPr>
              <w:rPr>
                <w:i/>
                <w:iCs/>
              </w:rPr>
            </w:pPr>
            <w:r>
              <w:rPr>
                <w:i/>
                <w:iCs/>
              </w:rPr>
              <w:t>Total Expenses</w:t>
            </w:r>
          </w:p>
        </w:tc>
        <w:tc>
          <w:tcPr>
            <w:tcW w:w="1250" w:type="pct"/>
          </w:tcPr>
          <w:p w14:paraId="67022A73"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59236D92"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3F2F542E" w14:textId="77777777" w:rsidR="003A35D9"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A35D9" w14:paraId="17D109D7"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5E32D19" w14:textId="77777777" w:rsidR="003A35D9" w:rsidRDefault="003C7981">
            <w:r>
              <w:t>Net Profit/Loss</w:t>
            </w:r>
          </w:p>
        </w:tc>
        <w:tc>
          <w:tcPr>
            <w:tcW w:w="1250" w:type="pct"/>
          </w:tcPr>
          <w:p w14:paraId="4745E7CE" w14:textId="77777777" w:rsidR="003A35D9" w:rsidRDefault="003A35D9">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14:paraId="5FDAADDD" w14:textId="77777777" w:rsidR="003A35D9" w:rsidRDefault="003A35D9">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14:paraId="634CE3EE" w14:textId="77777777" w:rsidR="003A35D9" w:rsidRDefault="003A35D9">
            <w:pPr>
              <w:tabs>
                <w:tab w:val="decimal" w:pos="1420"/>
              </w:tabs>
              <w:cnfStyle w:val="010000000000" w:firstRow="0" w:lastRow="1" w:firstColumn="0" w:lastColumn="0" w:oddVBand="0" w:evenVBand="0" w:oddHBand="0" w:evenHBand="0" w:firstRowFirstColumn="0" w:firstRowLastColumn="0" w:lastRowFirstColumn="0" w:lastRowLastColumn="0"/>
            </w:pPr>
          </w:p>
        </w:tc>
      </w:tr>
    </w:tbl>
    <w:p w14:paraId="4973318E" w14:textId="77777777" w:rsidR="003A35D9" w:rsidRDefault="003A35D9"/>
    <w:p w14:paraId="6340F41E" w14:textId="77777777" w:rsidR="003A35D9" w:rsidRDefault="003C7981">
      <w:pPr>
        <w:pStyle w:val="Heading2"/>
        <w:keepNext w:val="0"/>
        <w:keepLines w:val="0"/>
        <w:pageBreakBefore/>
      </w:pPr>
      <w:bookmarkStart w:id="29" w:name="_Toc13649630"/>
      <w:r>
        <w:lastRenderedPageBreak/>
        <w:t>Balance Sheet</w:t>
      </w:r>
      <w:bookmarkEnd w:id="29"/>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277F" w14:paraId="7B9F2413"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DE21371" w14:textId="77777777" w:rsidR="00C6277F" w:rsidRDefault="00C6277F" w:rsidP="001C118F">
            <w:pPr>
              <w:pStyle w:val="Icon"/>
            </w:pPr>
            <w:r>
              <w:rPr>
                <w:noProof/>
              </w:rPr>
              <mc:AlternateContent>
                <mc:Choice Requires="wpg">
                  <w:drawing>
                    <wp:inline distT="0" distB="0" distL="0" distR="0" wp14:anchorId="21E8B722" wp14:editId="77C653B6">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957A7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1Q3uhOBQAARhEAAA4AAAAAAAAAAAAAAAAALgIAAGRycy9l&#10;Mm9Eb2MueG1sUEsBAi0AFAAGAAgAAAAhAPgMKZnYAAAAAwEAAA8AAAAAAAAAAAAAAAAAqAcAAGRy&#10;cy9kb3ducmV2LnhtbFBLBQYAAAAABAAEAPMAAACtCA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" fillcolor="#f24f4f"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039729935"/>
              <w:placeholder>
                <w:docPart w:val="45104AB8FA0B489C8706E73986E95D47"/>
              </w:placeholder>
              <w:temporary/>
              <w:showingPlcHdr/>
              <w15:appearance w15:val="hidden"/>
            </w:sdtPr>
            <w:sdtContent>
              <w:p w14:paraId="7510A925"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Following are guidelines for what to include in the balance sheet: (For use in established businesses)</w:t>
                </w:r>
              </w:p>
            </w:sdtContent>
          </w:sdt>
          <w:sdt>
            <w:sdtPr>
              <w:id w:val="1811368405"/>
              <w:placeholder>
                <w:docPart w:val="8D19225B7FFF4C0494C24A12D6C57881"/>
              </w:placeholder>
              <w:temporary/>
              <w:showingPlcHdr/>
              <w15:appearance w15:val="hidden"/>
            </w:sdtPr>
            <w:sdtContent>
              <w:p w14:paraId="1B35DB24"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Assets: Anything of value that is owned or is legally due to a business. Total assets include all net values; the amounts that result from subtracting depreciation and amortization from the original cost when the asset was first acquired.</w:t>
                </w:r>
              </w:p>
            </w:sdtContent>
          </w:sdt>
          <w:sdt>
            <w:sdtPr>
              <w:rPr>
                <w:rStyle w:val="Strong"/>
              </w:rPr>
              <w:id w:val="463479008"/>
              <w:placeholder>
                <w:docPart w:val="5D3EEECD27C44C759F7C12319324B91E"/>
              </w:placeholder>
              <w:temporary/>
              <w:showingPlcHdr/>
              <w15:appearance w15:val="hidden"/>
            </w:sdtPr>
            <w:sdtContent>
              <w:p w14:paraId="7C24C0BA"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rPr>
                    <w:rStyle w:val="Strong"/>
                  </w:rPr>
                </w:pPr>
                <w:r w:rsidRPr="00C6277F">
                  <w:rPr>
                    <w:rStyle w:val="Strong"/>
                  </w:rPr>
                  <w:t>Current Assets:</w:t>
                </w:r>
              </w:p>
            </w:sdtContent>
          </w:sdt>
          <w:sdt>
            <w:sdtPr>
              <w:id w:val="-1291426756"/>
              <w:placeholder>
                <w:docPart w:val="5C263C47C75C4A7EBF6C89C9CFFE662E"/>
              </w:placeholder>
              <w:temporary/>
              <w:showingPlcHdr/>
              <w15:appearance w15:val="hidden"/>
            </w:sdtPr>
            <w:sdtContent>
              <w:p w14:paraId="290298CE"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Cash—Money in the bank or resources that can be converted into cash within 12 months of the date of the balance sheet.</w:t>
                </w:r>
              </w:p>
              <w:p w14:paraId="63ACECC7"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Petty Cash—A fund of cash for small, miscellaneous expenditures.</w:t>
                </w:r>
              </w:p>
              <w:p w14:paraId="7C04753E"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Accounts Receivable—Amounts due from clients for merchandise or services.</w:t>
                </w:r>
              </w:p>
              <w:p w14:paraId="5212BB64"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Inventory—Raw materials on hand, work-in-progress, and all finished goods (either manufactured or purchased for resale).</w:t>
                </w:r>
              </w:p>
              <w:p w14:paraId="33ABCC83"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Short-term Investments—Interest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14:paraId="60D1879E"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Prepaid Expense—Goods, benefits or services that a business pays or rents in advance, such as office supplies, insurance or workspace.</w:t>
                </w:r>
              </w:p>
              <w:p w14:paraId="614CA3EB"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Long-term Investments—Holdings that a business intends to retain for at least a year. Also known as long-term assets, these are usually interest or dividend paying stocks, bonds or savings accounts.</w:t>
                </w:r>
              </w:p>
              <w:p w14:paraId="5439614F"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Fixed Assets—This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sdtContent>
          </w:sdt>
          <w:sdt>
            <w:sdtPr>
              <w:rPr>
                <w:rStyle w:val="Strong"/>
              </w:rPr>
              <w:id w:val="-1509521083"/>
              <w:placeholder>
                <w:docPart w:val="E2582E59FBB144BE9A9798C633351F05"/>
              </w:placeholder>
              <w:temporary/>
              <w:showingPlcHdr/>
              <w15:appearance w15:val="hidden"/>
            </w:sdtPr>
            <w:sdtContent>
              <w:p w14:paraId="385705F7"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rPr>
                    <w:rStyle w:val="Strong"/>
                  </w:rPr>
                </w:pPr>
                <w:r w:rsidRPr="00C6277F">
                  <w:rPr>
                    <w:rStyle w:val="Strong"/>
                  </w:rPr>
                  <w:t>Liabilities:</w:t>
                </w:r>
              </w:p>
            </w:sdtContent>
          </w:sdt>
          <w:sdt>
            <w:sdtPr>
              <w:id w:val="-161545568"/>
              <w:placeholder>
                <w:docPart w:val="BFD6E062993C487E84844010308B9FD6"/>
              </w:placeholder>
              <w:temporary/>
              <w:showingPlcHdr/>
              <w15:appearance w15:val="hidden"/>
            </w:sdtPr>
            <w:sdtContent>
              <w:p w14:paraId="7D8CAEA4"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Current Liabilities: Include all debts, monetary obligations, and claims payable within 12 months.</w:t>
                </w:r>
              </w:p>
              <w:p w14:paraId="1914C896"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Accounts Payable—Amounts due to suppliers for goods and services purchased for the business.</w:t>
                </w:r>
              </w:p>
              <w:p w14:paraId="4D5FD179"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Notes Payable—The balance of the principal due on short-term debt, funds borrowed for the business. Also includes the current amount due on notes whose terms exceed 12 months.</w:t>
                </w:r>
              </w:p>
              <w:p w14:paraId="6FF3E486"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Interest Payable—Accrued amounts due on both short and long-term borrowed capital and credit extended to the business.</w:t>
                </w:r>
              </w:p>
              <w:p w14:paraId="7A92D326"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Taxes Payable—Amounts incurred during the accounting period covered by the balance sheet.</w:t>
                </w:r>
              </w:p>
              <w:p w14:paraId="6DBB5D5A"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Payroll Accrual—Salaries and wages owed during the period covered by the balance sheet.</w:t>
                </w:r>
              </w:p>
              <w:p w14:paraId="47F92BF9" w14:textId="77777777" w:rsidR="00C6277F" w:rsidRPr="00C6277F"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C6277F">
                  <w:t>Long-term Liabilities—Notes, contract payments, or mortgage payments due over a period exceeding 12 months. These should be listed by outstanding balance less the current position due.</w:t>
                </w:r>
              </w:p>
              <w:p w14:paraId="3D18C70C" w14:textId="77777777" w:rsidR="00C6277F" w:rsidRPr="00C6277F" w:rsidRDefault="00C6277F" w:rsidP="001C118F">
                <w:pPr>
                  <w:pStyle w:val="TipTextBullet"/>
                  <w:cnfStyle w:val="000000000000" w:firstRow="0" w:lastRow="0" w:firstColumn="0" w:lastColumn="0" w:oddVBand="0" w:evenVBand="0" w:oddHBand="0" w:evenHBand="0" w:firstRowFirstColumn="0" w:firstRowLastColumn="0" w:lastRowFirstColumn="0" w:lastRowLastColumn="0"/>
                </w:pPr>
                <w:r w:rsidRPr="00C6277F">
                  <w:t>Net Worth—Also called owner’s equity. This is the amount of the claim of the owner(s) on the assets of the business. In a proprietorship or partnership, this equity is each owner’s original investment plus any earnings after withdrawals.</w:t>
                </w:r>
              </w:p>
            </w:sdtContent>
          </w:sdt>
          <w:sdt>
            <w:sdtPr>
              <w:id w:val="-1658221989"/>
              <w:placeholder>
                <w:docPart w:val="7306004644314EAE9E01008E3905B096"/>
              </w:placeholder>
              <w:temporary/>
              <w:showingPlcHdr/>
              <w15:appearance w15:val="hidden"/>
            </w:sdtPr>
            <w:sdtContent>
              <w:p w14:paraId="7A98FE28"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Most computerized bookkeeping systems can generate a balance sheet for the period(s) required.</w:t>
                </w:r>
              </w:p>
              <w:p w14:paraId="5A5B4CD3" w14:textId="77777777" w:rsid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Note: Total assets will always equal total liabilities plus total net worth. That is, the bottom-line figures for total assets and total liabilities will always be the same.</w:t>
                </w:r>
              </w:p>
            </w:sdtContent>
          </w:sdt>
        </w:tc>
      </w:tr>
    </w:tbl>
    <w:p w14:paraId="2337DC8C" w14:textId="77777777" w:rsidR="003A35D9" w:rsidRDefault="003A35D9"/>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3A35D9" w14:paraId="3BA68602" w14:textId="77777777">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3A35D9" w14:paraId="6C6E8C18"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3114B336" w14:textId="77777777" w:rsidR="003A35D9" w:rsidRDefault="003C7981">
                  <w:r>
                    <w:lastRenderedPageBreak/>
                    <w:t>Assets</w:t>
                  </w:r>
                </w:p>
              </w:tc>
              <w:tc>
                <w:tcPr>
                  <w:tcW w:w="2501" w:type="pct"/>
                </w:tcPr>
                <w:p w14:paraId="022BFBFB" w14:textId="77777777" w:rsidR="003A35D9" w:rsidRDefault="003A35D9">
                  <w:pPr>
                    <w:cnfStyle w:val="100000000000" w:firstRow="1" w:lastRow="0" w:firstColumn="0" w:lastColumn="0" w:oddVBand="0" w:evenVBand="0" w:oddHBand="0" w:evenHBand="0" w:firstRowFirstColumn="0" w:firstRowLastColumn="0" w:lastRowFirstColumn="0" w:lastRowLastColumn="0"/>
                  </w:pPr>
                </w:p>
              </w:tc>
            </w:tr>
            <w:tr w:rsidR="003A35D9" w14:paraId="134E1BB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8017299" w14:textId="77777777" w:rsidR="003A35D9" w:rsidRDefault="003C7981">
                  <w:r>
                    <w:t>Current Assets:</w:t>
                  </w:r>
                </w:p>
              </w:tc>
              <w:tc>
                <w:tcPr>
                  <w:tcW w:w="2501" w:type="pct"/>
                </w:tcPr>
                <w:p w14:paraId="1A964E7F"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521B870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68A9440" w14:textId="77777777" w:rsidR="003A35D9" w:rsidRDefault="003C7981">
                  <w:pPr>
                    <w:ind w:left="144"/>
                  </w:pPr>
                  <w:r>
                    <w:t>Cash:</w:t>
                  </w:r>
                </w:p>
              </w:tc>
              <w:tc>
                <w:tcPr>
                  <w:tcW w:w="2501" w:type="pct"/>
                </w:tcPr>
                <w:p w14:paraId="7D662161"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158B0F53"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05186DC4" w14:textId="77777777" w:rsidR="003A35D9" w:rsidRDefault="003C7981">
                  <w:pPr>
                    <w:ind w:left="216"/>
                  </w:pPr>
                  <w:r>
                    <w:t>Petty Cash</w:t>
                  </w:r>
                </w:p>
              </w:tc>
              <w:tc>
                <w:tcPr>
                  <w:tcW w:w="2501" w:type="pct"/>
                </w:tcPr>
                <w:p w14:paraId="1537B798"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13803D6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2D7931C" w14:textId="77777777" w:rsidR="003A35D9" w:rsidRDefault="003C7981">
                  <w:pPr>
                    <w:ind w:left="216"/>
                  </w:pPr>
                  <w:r>
                    <w:t>Accounts Receivable</w:t>
                  </w:r>
                </w:p>
              </w:tc>
              <w:tc>
                <w:tcPr>
                  <w:tcW w:w="2501" w:type="pct"/>
                </w:tcPr>
                <w:p w14:paraId="7333563C"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75C52F3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39C13B5D" w14:textId="77777777" w:rsidR="003A35D9" w:rsidRDefault="003C7981">
                  <w:pPr>
                    <w:ind w:left="216"/>
                  </w:pPr>
                  <w:r>
                    <w:t>Inventory</w:t>
                  </w:r>
                </w:p>
              </w:tc>
              <w:tc>
                <w:tcPr>
                  <w:tcW w:w="2501" w:type="pct"/>
                </w:tcPr>
                <w:p w14:paraId="450F448A"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236FACF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8B1E71E" w14:textId="77777777" w:rsidR="003A35D9" w:rsidRDefault="003C7981">
                  <w:pPr>
                    <w:ind w:left="216"/>
                  </w:pPr>
                  <w:r>
                    <w:t>Short-Term Investment</w:t>
                  </w:r>
                </w:p>
              </w:tc>
              <w:tc>
                <w:tcPr>
                  <w:tcW w:w="2501" w:type="pct"/>
                </w:tcPr>
                <w:p w14:paraId="4BFC26F7"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4565994E"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0E4C6F42" w14:textId="77777777" w:rsidR="003A35D9" w:rsidRDefault="003C7981">
                  <w:pPr>
                    <w:ind w:left="216"/>
                  </w:pPr>
                  <w:r>
                    <w:t>Prepaid Expense</w:t>
                  </w:r>
                </w:p>
              </w:tc>
              <w:tc>
                <w:tcPr>
                  <w:tcW w:w="2501" w:type="pct"/>
                </w:tcPr>
                <w:p w14:paraId="2554E86E"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7A85AC6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5B71AE7" w14:textId="77777777" w:rsidR="003A35D9" w:rsidRDefault="003C7981">
                  <w:r>
                    <w:t>Long-Term Investment</w:t>
                  </w:r>
                </w:p>
              </w:tc>
              <w:tc>
                <w:tcPr>
                  <w:tcW w:w="2501" w:type="pct"/>
                </w:tcPr>
                <w:p w14:paraId="3C8FFA64"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019CD7F3"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53523EB" w14:textId="77777777" w:rsidR="003A35D9" w:rsidRDefault="003C7981">
                  <w:r>
                    <w:t>Fixed Assets:</w:t>
                  </w:r>
                </w:p>
              </w:tc>
              <w:tc>
                <w:tcPr>
                  <w:tcW w:w="2501" w:type="pct"/>
                </w:tcPr>
                <w:p w14:paraId="12AFE97B"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4F66606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9152498" w14:textId="77777777" w:rsidR="003A35D9" w:rsidRDefault="003C7981">
                  <w:pPr>
                    <w:ind w:left="216"/>
                  </w:pPr>
                  <w:r>
                    <w:t>Land</w:t>
                  </w:r>
                </w:p>
              </w:tc>
              <w:tc>
                <w:tcPr>
                  <w:tcW w:w="2501" w:type="pct"/>
                </w:tcPr>
                <w:p w14:paraId="3B29D893"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0B9D7D48"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58E64C8" w14:textId="77777777" w:rsidR="003A35D9" w:rsidRDefault="003C7981">
                  <w:pPr>
                    <w:ind w:left="216"/>
                  </w:pPr>
                  <w:r>
                    <w:t>Buildings</w:t>
                  </w:r>
                </w:p>
              </w:tc>
              <w:tc>
                <w:tcPr>
                  <w:tcW w:w="2501" w:type="pct"/>
                </w:tcPr>
                <w:p w14:paraId="62BD1A0E"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02522E2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3DBDFBD" w14:textId="77777777" w:rsidR="003A35D9" w:rsidRDefault="003C7981">
                  <w:pPr>
                    <w:ind w:left="216"/>
                  </w:pPr>
                  <w:r>
                    <w:t>Improvements</w:t>
                  </w:r>
                </w:p>
              </w:tc>
              <w:tc>
                <w:tcPr>
                  <w:tcW w:w="2501" w:type="pct"/>
                </w:tcPr>
                <w:p w14:paraId="1523326D"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3CAB7C98"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5C07A1D" w14:textId="77777777" w:rsidR="003A35D9" w:rsidRDefault="003C7981">
                  <w:pPr>
                    <w:ind w:left="216"/>
                  </w:pPr>
                  <w:r>
                    <w:t>Equipment</w:t>
                  </w:r>
                </w:p>
              </w:tc>
              <w:tc>
                <w:tcPr>
                  <w:tcW w:w="2501" w:type="pct"/>
                </w:tcPr>
                <w:p w14:paraId="64196102"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1563192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D79828" w14:textId="77777777" w:rsidR="003A35D9" w:rsidRDefault="003C7981">
                  <w:pPr>
                    <w:ind w:left="216"/>
                  </w:pPr>
                  <w:r>
                    <w:t>Furniture</w:t>
                  </w:r>
                </w:p>
              </w:tc>
              <w:tc>
                <w:tcPr>
                  <w:tcW w:w="2501" w:type="pct"/>
                </w:tcPr>
                <w:p w14:paraId="7EF4EE33"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116A18C7"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15C8EC79" w14:textId="77777777" w:rsidR="003A35D9" w:rsidRDefault="003C7981">
                  <w:pPr>
                    <w:ind w:left="216"/>
                  </w:pPr>
                  <w:r>
                    <w:t>Automobiles/Vehicles</w:t>
                  </w:r>
                </w:p>
              </w:tc>
              <w:tc>
                <w:tcPr>
                  <w:tcW w:w="2501" w:type="pct"/>
                </w:tcPr>
                <w:p w14:paraId="5824A8BC"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2778571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455406" w14:textId="77777777" w:rsidR="003A35D9" w:rsidRDefault="003C7981">
                  <w:r>
                    <w:t>Other Assets:</w:t>
                  </w:r>
                </w:p>
              </w:tc>
              <w:tc>
                <w:tcPr>
                  <w:tcW w:w="2501" w:type="pct"/>
                </w:tcPr>
                <w:p w14:paraId="34B539D4"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0C5C6F9A"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EB164AB" w14:textId="77777777" w:rsidR="003A35D9" w:rsidRDefault="003C7981">
                  <w:pPr>
                    <w:ind w:left="216"/>
                  </w:pPr>
                  <w:r>
                    <w:t>Item 1</w:t>
                  </w:r>
                </w:p>
              </w:tc>
              <w:tc>
                <w:tcPr>
                  <w:tcW w:w="2501" w:type="pct"/>
                </w:tcPr>
                <w:p w14:paraId="066FDC20"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0BF86F47"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1320E5B" w14:textId="77777777" w:rsidR="003A35D9" w:rsidRDefault="003C7981">
                  <w:pPr>
                    <w:ind w:left="216"/>
                  </w:pPr>
                  <w:r>
                    <w:t>Item 2</w:t>
                  </w:r>
                </w:p>
              </w:tc>
              <w:tc>
                <w:tcPr>
                  <w:tcW w:w="2501" w:type="pct"/>
                </w:tcPr>
                <w:p w14:paraId="085DA7BB"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2D3DA70E"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4D1AF10" w14:textId="77777777" w:rsidR="003A35D9" w:rsidRDefault="003C7981">
                  <w:pPr>
                    <w:ind w:left="216"/>
                  </w:pPr>
                  <w:r>
                    <w:t>Item 3</w:t>
                  </w:r>
                </w:p>
              </w:tc>
              <w:tc>
                <w:tcPr>
                  <w:tcW w:w="2501" w:type="pct"/>
                </w:tcPr>
                <w:p w14:paraId="0B35E277"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bl>
          <w:p w14:paraId="313E83ED" w14:textId="77777777" w:rsidR="003A35D9" w:rsidRDefault="003A35D9"/>
        </w:tc>
        <w:tc>
          <w:tcPr>
            <w:tcW w:w="749" w:type="dxa"/>
          </w:tcPr>
          <w:p w14:paraId="4657EBA5" w14:textId="77777777" w:rsidR="003A35D9" w:rsidRDefault="003A35D9"/>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3A35D9" w14:paraId="7619AB24"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35F7FCE6" w14:textId="77777777" w:rsidR="003A35D9" w:rsidRDefault="003C7981">
                  <w:r>
                    <w:t>Liabilities</w:t>
                  </w:r>
                </w:p>
              </w:tc>
              <w:tc>
                <w:tcPr>
                  <w:tcW w:w="2501" w:type="pct"/>
                </w:tcPr>
                <w:p w14:paraId="05ADC2DF" w14:textId="77777777" w:rsidR="003A35D9" w:rsidRDefault="003A35D9">
                  <w:pPr>
                    <w:cnfStyle w:val="100000000000" w:firstRow="1" w:lastRow="0" w:firstColumn="0" w:lastColumn="0" w:oddVBand="0" w:evenVBand="0" w:oddHBand="0" w:evenHBand="0" w:firstRowFirstColumn="0" w:firstRowLastColumn="0" w:lastRowFirstColumn="0" w:lastRowLastColumn="0"/>
                  </w:pPr>
                </w:p>
              </w:tc>
            </w:tr>
            <w:tr w:rsidR="003A35D9" w14:paraId="6412C066"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1C784E1" w14:textId="77777777" w:rsidR="003A35D9" w:rsidRDefault="003C7981">
                  <w:r>
                    <w:t>Current Liabilities:</w:t>
                  </w:r>
                </w:p>
              </w:tc>
              <w:tc>
                <w:tcPr>
                  <w:tcW w:w="2501" w:type="pct"/>
                </w:tcPr>
                <w:p w14:paraId="6E418EDE"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6F860E0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E6BFCAB" w14:textId="77777777" w:rsidR="003A35D9" w:rsidRDefault="003C7981">
                  <w:pPr>
                    <w:ind w:left="216"/>
                  </w:pPr>
                  <w:r>
                    <w:t>Accounts Payable</w:t>
                  </w:r>
                </w:p>
              </w:tc>
              <w:tc>
                <w:tcPr>
                  <w:tcW w:w="2501" w:type="pct"/>
                </w:tcPr>
                <w:p w14:paraId="4FC91060"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07ED16D4"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04D657D4" w14:textId="77777777" w:rsidR="003A35D9" w:rsidRDefault="003C7981">
                  <w:pPr>
                    <w:ind w:left="216"/>
                  </w:pPr>
                  <w:r>
                    <w:t>Notes Payable</w:t>
                  </w:r>
                </w:p>
              </w:tc>
              <w:tc>
                <w:tcPr>
                  <w:tcW w:w="2501" w:type="pct"/>
                </w:tcPr>
                <w:p w14:paraId="2DF41597"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10C778E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D9175BE" w14:textId="77777777" w:rsidR="003A35D9" w:rsidRDefault="003C7981">
                  <w:pPr>
                    <w:ind w:left="216"/>
                  </w:pPr>
                  <w:r>
                    <w:t>Interest Payable</w:t>
                  </w:r>
                </w:p>
              </w:tc>
              <w:tc>
                <w:tcPr>
                  <w:tcW w:w="2501" w:type="pct"/>
                </w:tcPr>
                <w:p w14:paraId="405ED2BD"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13B09297"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F75DA08" w14:textId="77777777" w:rsidR="003A35D9" w:rsidRDefault="003C7981">
                  <w:r>
                    <w:t>Taxes Payable:</w:t>
                  </w:r>
                </w:p>
              </w:tc>
              <w:tc>
                <w:tcPr>
                  <w:tcW w:w="2501" w:type="pct"/>
                </w:tcPr>
                <w:p w14:paraId="773A53DF"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52AD9FD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7F47901" w14:textId="77777777" w:rsidR="003A35D9" w:rsidRDefault="003C7981">
                  <w:pPr>
                    <w:ind w:left="216"/>
                  </w:pPr>
                  <w:r>
                    <w:t>Federal Income Tax</w:t>
                  </w:r>
                </w:p>
              </w:tc>
              <w:tc>
                <w:tcPr>
                  <w:tcW w:w="2501" w:type="pct"/>
                </w:tcPr>
                <w:p w14:paraId="78D30682"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35B7CAB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9D9C342" w14:textId="77777777" w:rsidR="003A35D9" w:rsidRDefault="003C7981">
                  <w:pPr>
                    <w:ind w:left="216"/>
                  </w:pPr>
                  <w:r>
                    <w:t>State Income Tax</w:t>
                  </w:r>
                </w:p>
              </w:tc>
              <w:tc>
                <w:tcPr>
                  <w:tcW w:w="2501" w:type="pct"/>
                </w:tcPr>
                <w:p w14:paraId="6224B81B"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449E232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6E78479" w14:textId="77777777" w:rsidR="003A35D9" w:rsidRDefault="003C7981">
                  <w:pPr>
                    <w:ind w:left="216"/>
                  </w:pPr>
                  <w:r>
                    <w:t>Self-Employment Tax</w:t>
                  </w:r>
                </w:p>
              </w:tc>
              <w:tc>
                <w:tcPr>
                  <w:tcW w:w="2501" w:type="pct"/>
                </w:tcPr>
                <w:p w14:paraId="5AD1FB2F"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2C340856"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01B64F6E" w14:textId="77777777" w:rsidR="003A35D9" w:rsidRDefault="003C7981">
                  <w:pPr>
                    <w:ind w:left="216"/>
                  </w:pPr>
                  <w:r>
                    <w:t>Sales Tax (SBE)</w:t>
                  </w:r>
                </w:p>
              </w:tc>
              <w:tc>
                <w:tcPr>
                  <w:tcW w:w="2501" w:type="pct"/>
                </w:tcPr>
                <w:p w14:paraId="4A11E968"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77E875E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33095A5" w14:textId="77777777" w:rsidR="003A35D9" w:rsidRDefault="003C7981">
                  <w:pPr>
                    <w:ind w:left="216"/>
                  </w:pPr>
                  <w:r>
                    <w:t>Property Tax</w:t>
                  </w:r>
                </w:p>
              </w:tc>
              <w:tc>
                <w:tcPr>
                  <w:tcW w:w="2501" w:type="pct"/>
                </w:tcPr>
                <w:p w14:paraId="59E9C2F1"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31A21E76"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BFF533E" w14:textId="77777777" w:rsidR="003A35D9" w:rsidRDefault="003C7981">
                  <w:r>
                    <w:t>Payroll Accrual</w:t>
                  </w:r>
                </w:p>
              </w:tc>
              <w:tc>
                <w:tcPr>
                  <w:tcW w:w="2501" w:type="pct"/>
                </w:tcPr>
                <w:p w14:paraId="7D2939FA"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1946E6C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3776B69" w14:textId="77777777" w:rsidR="003A35D9" w:rsidRDefault="003C7981">
                  <w:r>
                    <w:t>Long-Term Liabilities</w:t>
                  </w:r>
                </w:p>
              </w:tc>
              <w:tc>
                <w:tcPr>
                  <w:tcW w:w="2501" w:type="pct"/>
                </w:tcPr>
                <w:p w14:paraId="07606D1F" w14:textId="77777777" w:rsidR="003A35D9" w:rsidRDefault="003A35D9">
                  <w:pPr>
                    <w:tabs>
                      <w:tab w:val="decimal" w:pos="1445"/>
                    </w:tabs>
                    <w:cnfStyle w:val="000000010000" w:firstRow="0" w:lastRow="0" w:firstColumn="0" w:lastColumn="0" w:oddVBand="0" w:evenVBand="0" w:oddHBand="0" w:evenHBand="1" w:firstRowFirstColumn="0" w:firstRowLastColumn="0" w:lastRowFirstColumn="0" w:lastRowLastColumn="0"/>
                  </w:pPr>
                </w:p>
              </w:tc>
            </w:tr>
            <w:tr w:rsidR="003A35D9" w14:paraId="7AACDEAF"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0110437" w14:textId="77777777" w:rsidR="003A35D9" w:rsidRDefault="003C7981">
                  <w:r>
                    <w:t>Notes Payable</w:t>
                  </w:r>
                </w:p>
              </w:tc>
              <w:tc>
                <w:tcPr>
                  <w:tcW w:w="2501" w:type="pct"/>
                </w:tcPr>
                <w:p w14:paraId="37DB7F3B" w14:textId="77777777" w:rsidR="003A35D9" w:rsidRDefault="003A35D9">
                  <w:pPr>
                    <w:tabs>
                      <w:tab w:val="decimal" w:pos="1445"/>
                    </w:tabs>
                    <w:cnfStyle w:val="000000000000" w:firstRow="0" w:lastRow="0" w:firstColumn="0" w:lastColumn="0" w:oddVBand="0" w:evenVBand="0" w:oddHBand="0" w:evenHBand="0" w:firstRowFirstColumn="0" w:firstRowLastColumn="0" w:lastRowFirstColumn="0" w:lastRowLastColumn="0"/>
                  </w:pPr>
                </w:p>
              </w:tc>
            </w:tr>
            <w:tr w:rsidR="003A35D9" w14:paraId="49887D06"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4E7E120" w14:textId="77777777" w:rsidR="003A35D9" w:rsidRDefault="003C7981">
                  <w:r>
                    <w:t>Net Worth/Owner’s Equity/Retained Earnings</w:t>
                  </w:r>
                </w:p>
              </w:tc>
              <w:tc>
                <w:tcPr>
                  <w:tcW w:w="2501" w:type="pct"/>
                </w:tcPr>
                <w:p w14:paraId="5EB464B6" w14:textId="77777777" w:rsidR="003A35D9" w:rsidRDefault="003A35D9">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14312008" w14:textId="77777777" w:rsidR="003A35D9" w:rsidRDefault="003A35D9"/>
        </w:tc>
      </w:tr>
      <w:tr w:rsidR="003A35D9" w14:paraId="79AEB1FF" w14:textId="77777777">
        <w:tc>
          <w:tcPr>
            <w:tcW w:w="4305" w:type="dxa"/>
          </w:tcPr>
          <w:tbl>
            <w:tblPr>
              <w:tblStyle w:val="FinancialTable"/>
              <w:tblW w:w="0" w:type="auto"/>
              <w:tblLayout w:type="fixed"/>
              <w:tblLook w:val="04C0" w:firstRow="0" w:lastRow="1" w:firstColumn="1" w:lastColumn="0" w:noHBand="0" w:noVBand="1"/>
            </w:tblPr>
            <w:tblGrid>
              <w:gridCol w:w="2147"/>
              <w:gridCol w:w="2148"/>
            </w:tblGrid>
            <w:tr w:rsidR="003A35D9" w14:paraId="63B2DA80"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7E6FCFEB" w14:textId="77777777" w:rsidR="003A35D9" w:rsidRDefault="003C7981">
                  <w:r>
                    <w:t>Total Assets:</w:t>
                  </w:r>
                </w:p>
              </w:tc>
              <w:tc>
                <w:tcPr>
                  <w:tcW w:w="2148" w:type="dxa"/>
                </w:tcPr>
                <w:p w14:paraId="2288585E" w14:textId="77777777" w:rsidR="003A35D9" w:rsidRDefault="003A35D9">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5F753DDC" w14:textId="77777777" w:rsidR="003A35D9" w:rsidRDefault="003A35D9"/>
        </w:tc>
        <w:tc>
          <w:tcPr>
            <w:tcW w:w="749" w:type="dxa"/>
          </w:tcPr>
          <w:p w14:paraId="2FD30733" w14:textId="77777777" w:rsidR="003A35D9" w:rsidRDefault="003A35D9"/>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3A35D9" w14:paraId="0F697B12"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4DC8070B" w14:textId="77777777" w:rsidR="003A35D9" w:rsidRDefault="003C7981">
                  <w:r>
                    <w:t>Total Liabilities:</w:t>
                  </w:r>
                </w:p>
              </w:tc>
              <w:tc>
                <w:tcPr>
                  <w:tcW w:w="2148" w:type="dxa"/>
                </w:tcPr>
                <w:p w14:paraId="0DC310D5" w14:textId="77777777" w:rsidR="003A35D9" w:rsidRDefault="003A35D9">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5CA32426" w14:textId="77777777" w:rsidR="003A35D9" w:rsidRDefault="003A35D9"/>
        </w:tc>
      </w:tr>
    </w:tbl>
    <w:p w14:paraId="3DEF8EEE" w14:textId="77777777" w:rsidR="003A35D9" w:rsidRDefault="003C7981">
      <w:pPr>
        <w:pStyle w:val="Heading2"/>
      </w:pPr>
      <w:bookmarkStart w:id="30" w:name="_Toc13649631"/>
      <w:r>
        <w:t>Sales Forecast</w:t>
      </w:r>
      <w:bookmarkEnd w:id="3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277F" w14:paraId="3F748EB3"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A4B0DB7" w14:textId="77777777" w:rsidR="00C6277F" w:rsidRDefault="00C6277F" w:rsidP="001C118F">
            <w:pPr>
              <w:pStyle w:val="Icon"/>
            </w:pPr>
            <w:r>
              <w:rPr>
                <w:noProof/>
              </w:rPr>
              <mc:AlternateContent>
                <mc:Choice Requires="wpg">
                  <w:drawing>
                    <wp:inline distT="0" distB="0" distL="0" distR="0" wp14:anchorId="0E866E72" wp14:editId="5647D2AB">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2F77D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qqUw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" fillcolor="#f24f4f"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25953882"/>
            <w:placeholder>
              <w:docPart w:val="B2D1742055ED4BEEA588A012527CC2DE"/>
            </w:placeholder>
            <w:temporary/>
            <w:showingPlcHdr/>
            <w15:appearance w15:val="hidden"/>
          </w:sdtPr>
          <w:sdtContent>
            <w:tc>
              <w:tcPr>
                <w:tcW w:w="4655" w:type="pct"/>
                <w:shd w:val="clear" w:color="auto" w:fill="E4E3E2" w:themeFill="background2"/>
              </w:tcPr>
              <w:p w14:paraId="1C59E360"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This information can be shown in chart or table form, either by months, quarters or years, to illustrate the anticipated growth of sales and the accompanying cost of sales.</w:t>
                </w:r>
              </w:p>
            </w:tc>
          </w:sdtContent>
        </w:sdt>
      </w:tr>
    </w:tbl>
    <w:p w14:paraId="75934509" w14:textId="77777777" w:rsidR="003A35D9" w:rsidRDefault="003A35D9"/>
    <w:p w14:paraId="2DCC6C92" w14:textId="77777777" w:rsidR="003A35D9" w:rsidRDefault="003C7981">
      <w:pPr>
        <w:pStyle w:val="Heading2"/>
      </w:pPr>
      <w:bookmarkStart w:id="31" w:name="_Toc13649632"/>
      <w:r>
        <w:t>Milestones</w:t>
      </w:r>
      <w:bookmarkEnd w:id="3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277F" w14:paraId="26B40789"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66DF216" w14:textId="77777777" w:rsidR="00C6277F" w:rsidRDefault="00C6277F" w:rsidP="001C118F">
            <w:pPr>
              <w:pStyle w:val="Icon"/>
            </w:pPr>
            <w:r>
              <w:rPr>
                <w:noProof/>
              </w:rPr>
              <mc:AlternateContent>
                <mc:Choice Requires="wpg">
                  <w:drawing>
                    <wp:inline distT="0" distB="0" distL="0" distR="0" wp14:anchorId="1C69E05C" wp14:editId="24D0F507">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0D135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" fillcolor="#f24f4f"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mlxAAAANwAAAAPAAAAZHJzL2Rvd25yZXYueG1sRE/fa8Iw&#10;EH4f7H8IN/BtJhs4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HMLOaX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902669689"/>
            <w:placeholder>
              <w:docPart w:val="C84F3CDA7E874085B3F79E1B1C58D726"/>
            </w:placeholder>
            <w:temporary/>
            <w:showingPlcHdr/>
            <w15:appearance w15:val="hidden"/>
          </w:sdtPr>
          <w:sdtContent>
            <w:tc>
              <w:tcPr>
                <w:tcW w:w="4655" w:type="pct"/>
                <w:shd w:val="clear" w:color="auto" w:fill="E4E3E2" w:themeFill="background2"/>
              </w:tcPr>
              <w:p w14:paraId="12ECEFB1"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C6277F">
                  <w:t>This is a list of objectives that your business may be striving to reach, by start and completion dates, and by budget. It can also be presented in a table or chart.</w:t>
                </w:r>
              </w:p>
            </w:tc>
          </w:sdtContent>
        </w:sdt>
      </w:tr>
    </w:tbl>
    <w:p w14:paraId="6391C904" w14:textId="77777777" w:rsidR="003A35D9" w:rsidRDefault="003A35D9"/>
    <w:p w14:paraId="6AD98BC5" w14:textId="77777777" w:rsidR="003A35D9" w:rsidRDefault="003C7981">
      <w:pPr>
        <w:pStyle w:val="Heading2"/>
      </w:pPr>
      <w:bookmarkStart w:id="32" w:name="_Toc13649633"/>
      <w:r>
        <w:t>Break-Even Analysis</w:t>
      </w:r>
      <w:bookmarkEnd w:id="3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6277F" w14:paraId="6FB163A2"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6D4054B" w14:textId="77777777" w:rsidR="00C6277F" w:rsidRDefault="00C6277F" w:rsidP="001C118F">
            <w:pPr>
              <w:pStyle w:val="Icon"/>
            </w:pPr>
            <w:r>
              <w:rPr>
                <w:noProof/>
              </w:rPr>
              <mc:AlternateContent>
                <mc:Choice Requires="wpg">
                  <w:drawing>
                    <wp:inline distT="0" distB="0" distL="0" distR="0" wp14:anchorId="7F54CB94" wp14:editId="7312FC4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9F47F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DQVFrqVQUAAEERAAAOAAAAAAAAAAAAAAAAAC4C&#10;AABkcnMvZTJvRG9jLnhtbFBLAQItABQABgAIAAAAIQD4DCmZ2AAAAAMBAAAPAAAAAAAAAAAAAAAA&#10;AK8HAABkcnMvZG93bnJldi54bWxQSwUGAAAAAAQABADzAAAAtAg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" fillcolor="#f24f4f"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327741871"/>
              <w:placeholder>
                <w:docPart w:val="863DD7460C4B42159F28D0CE24A4C7B2"/>
              </w:placeholder>
              <w:temporary/>
              <w:showingPlcHdr/>
              <w15:appearance w15:val="hidden"/>
            </w:sdtPr>
            <w:sdtContent>
              <w:p w14:paraId="7EDBEA7B" w14:textId="77777777" w:rsidR="007319C3" w:rsidRPr="007319C3" w:rsidRDefault="007319C3" w:rsidP="007319C3">
                <w:pPr>
                  <w:pStyle w:val="TipText"/>
                  <w:cnfStyle w:val="000000000000" w:firstRow="0" w:lastRow="0" w:firstColumn="0" w:lastColumn="0" w:oddVBand="0" w:evenVBand="0" w:oddHBand="0" w:evenHBand="0" w:firstRowFirstColumn="0" w:firstRowLastColumn="0" w:lastRowFirstColumn="0" w:lastRowLastColumn="0"/>
                </w:pPr>
                <w:r w:rsidRPr="007319C3">
                  <w:t>Use this section to evaluate your business profitability. You can measure how close you are to achieving that break-even point when your expenses are covered by the amount of your sales and are on the brink of profitability.</w:t>
                </w:r>
              </w:p>
              <w:p w14:paraId="55BF6186" w14:textId="77777777" w:rsidR="007319C3" w:rsidRPr="007319C3" w:rsidRDefault="007319C3" w:rsidP="007319C3">
                <w:pPr>
                  <w:pStyle w:val="TipText"/>
                  <w:cnfStyle w:val="000000000000" w:firstRow="0" w:lastRow="0" w:firstColumn="0" w:lastColumn="0" w:oddVBand="0" w:evenVBand="0" w:oddHBand="0" w:evenHBand="0" w:firstRowFirstColumn="0" w:firstRowLastColumn="0" w:lastRowFirstColumn="0" w:lastRowLastColumn="0"/>
                </w:pPr>
                <w:r w:rsidRPr="007319C3">
                  <w:t>A break-even analysis can tell you what sales volume you are going to need in order to generate a profit. It can also be used as a guide in setting prices.</w:t>
                </w:r>
              </w:p>
              <w:p w14:paraId="2A0D40CD" w14:textId="77777777" w:rsidR="007319C3" w:rsidRPr="007319C3" w:rsidRDefault="007319C3" w:rsidP="007319C3">
                <w:pPr>
                  <w:pStyle w:val="TipText"/>
                  <w:cnfStyle w:val="000000000000" w:firstRow="0" w:lastRow="0" w:firstColumn="0" w:lastColumn="0" w:oddVBand="0" w:evenVBand="0" w:oddHBand="0" w:evenHBand="0" w:firstRowFirstColumn="0" w:firstRowLastColumn="0" w:lastRowFirstColumn="0" w:lastRowLastColumn="0"/>
                </w:pPr>
                <w:r w:rsidRPr="007319C3">
                  <w:t xml:space="preserve">There are three basic ways to increase the profits of your business: generate more sales, raise prices, and/or lower costs. All can impact your business: if you raise prices, you may no longer be competitive; if </w:t>
                </w:r>
                <w:r w:rsidRPr="007319C3">
                  <w:lastRenderedPageBreak/>
                  <w:t>you generate more sales, you may need added personnel to service those sales which would increase your costs. Lowering the fixed costs your business must pay each month will have a greater impact on the profit margin than changing variable costs.</w:t>
                </w:r>
              </w:p>
            </w:sdtContent>
          </w:sdt>
          <w:sdt>
            <w:sdtPr>
              <w:id w:val="-1597320681"/>
              <w:placeholder>
                <w:docPart w:val="CBD887DA1B254340940E3E9C175A0C2E"/>
              </w:placeholder>
              <w:temporary/>
              <w:showingPlcHdr/>
              <w15:appearance w15:val="hidden"/>
            </w:sdtPr>
            <w:sdtContent>
              <w:p w14:paraId="597BBA42"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Fixed costs: Rent, insurance, salaries, etc.</w:t>
                </w:r>
              </w:p>
              <w:p w14:paraId="7AA5623F"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Variable costs: The cost at which you buy products, supplies, etc.</w:t>
                </w:r>
              </w:p>
              <w:p w14:paraId="35B6F6C9"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Contribution Margin: This is the selling price minus the variable costs. It measures the dollars available to pay the fixed costs and make a profit.</w:t>
                </w:r>
              </w:p>
              <w:p w14:paraId="47264613"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Contribution Margin Ratio: This is the amount of total sales minus the variable costs, divided by the total sales. It measures the percentage of each sales dollar to pay fixed costs and make a profit.</w:t>
                </w:r>
              </w:p>
              <w:p w14:paraId="225B2491"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Break-even Point: This is the amount when the total sales equals the total expenses. It represents the minimum sales dollar you need to reach before you make a profit.</w:t>
                </w:r>
              </w:p>
              <w:p w14:paraId="1D96841A"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Break-even Point in Units: For applicable businesses, this is the total of fixes costs divided by the unit selling price minus the variable costs per unit. It tells you how many units you need to sell before you make a profit.</w:t>
                </w:r>
              </w:p>
              <w:p w14:paraId="3256A07A"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Break-even Point in Dollars: This is the total amount of fixed costs divided by the contribution margin ratio. It is a method of calculating the minimum sales dollar to reach before you make a profit.</w:t>
                </w:r>
              </w:p>
              <w:p w14:paraId="405749A7" w14:textId="77777777" w:rsidR="00C6277F"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Note: If the sales dollars are below the break-even point, your business is losing money.</w:t>
                </w:r>
              </w:p>
            </w:sdtContent>
          </w:sdt>
        </w:tc>
      </w:tr>
    </w:tbl>
    <w:p w14:paraId="03482123" w14:textId="77777777" w:rsidR="003A35D9" w:rsidRDefault="003A35D9"/>
    <w:p w14:paraId="012BE2C2" w14:textId="77777777" w:rsidR="003A35D9" w:rsidRDefault="003C7981">
      <w:pPr>
        <w:pStyle w:val="Heading2"/>
      </w:pPr>
      <w:bookmarkStart w:id="33" w:name="_Toc13649634"/>
      <w:r>
        <w:t>Miscellaneous Documents</w:t>
      </w:r>
      <w:bookmarkEnd w:id="3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319C3" w14:paraId="21DE41CC" w14:textId="77777777" w:rsidTr="001C118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BA6D1F2" w14:textId="77777777" w:rsidR="007319C3" w:rsidRDefault="007319C3" w:rsidP="001C118F">
            <w:pPr>
              <w:pStyle w:val="Icon"/>
            </w:pPr>
            <w:r>
              <w:rPr>
                <w:noProof/>
              </w:rPr>
              <mc:AlternateContent>
                <mc:Choice Requires="wpg">
                  <w:drawing>
                    <wp:inline distT="0" distB="0" distL="0" distR="0" wp14:anchorId="3A641D75" wp14:editId="2DCAF53C">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36ADD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" fillcolor="#f24f4f"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51895178"/>
              <w:placeholder>
                <w:docPart w:val="94C1AB968F1747C79458B0189A3FD8A9"/>
              </w:placeholder>
              <w:temporary/>
              <w:showingPlcHdr/>
              <w15:appearance w15:val="hidden"/>
            </w:sdtPr>
            <w:sdtContent>
              <w:p w14:paraId="19D0F47F" w14:textId="77777777" w:rsidR="007319C3" w:rsidRPr="007319C3" w:rsidRDefault="007319C3" w:rsidP="007319C3">
                <w:pPr>
                  <w:pStyle w:val="TipText"/>
                  <w:cnfStyle w:val="000000000000" w:firstRow="0" w:lastRow="0" w:firstColumn="0" w:lastColumn="0" w:oddVBand="0" w:evenVBand="0" w:oddHBand="0" w:evenHBand="0" w:firstRowFirstColumn="0" w:firstRowLastColumn="0" w:lastRowFirstColumn="0" w:lastRowLastColumn="0"/>
                </w:pPr>
                <w:r w:rsidRPr="007319C3">
                  <w:t>In order to back up the statements you may have made in your business plan, you may need to include any or all of the following documents in your appendix:</w:t>
                </w:r>
              </w:p>
            </w:sdtContent>
          </w:sdt>
          <w:sdt>
            <w:sdtPr>
              <w:id w:val="1033077880"/>
              <w:placeholder>
                <w:docPart w:val="957E0DB09BB04AEC8C49F7251A1704C5"/>
              </w:placeholder>
              <w:temporary/>
              <w:showingPlcHdr/>
              <w15:appearance w15:val="hidden"/>
            </w:sdtPr>
            <w:sdtContent>
              <w:p w14:paraId="00406CB6"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Personal resumes</w:t>
                </w:r>
              </w:p>
              <w:p w14:paraId="42972D1C"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Personal financial statements</w:t>
                </w:r>
              </w:p>
              <w:p w14:paraId="3CAA508A"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Credit reports, business and personal</w:t>
                </w:r>
              </w:p>
              <w:p w14:paraId="6CE08F81"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Copies of leases</w:t>
                </w:r>
              </w:p>
              <w:p w14:paraId="7DEE2BBD"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Letter of reference</w:t>
                </w:r>
              </w:p>
              <w:p w14:paraId="3510F6CF"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Contracts</w:t>
                </w:r>
              </w:p>
              <w:p w14:paraId="66D9347F"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Legal documents</w:t>
                </w:r>
              </w:p>
              <w:p w14:paraId="35BFC90C"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Personal and business tax returns</w:t>
                </w:r>
              </w:p>
              <w:p w14:paraId="1990B431" w14:textId="77777777" w:rsidR="007319C3" w:rsidRP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Miscellaneous relevant documents.</w:t>
                </w:r>
              </w:p>
              <w:p w14:paraId="5F5D85AE" w14:textId="77777777" w:rsid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7319C3">
                  <w:t>Photographs</w:t>
                </w:r>
              </w:p>
            </w:sdtContent>
          </w:sdt>
        </w:tc>
      </w:tr>
    </w:tbl>
    <w:p w14:paraId="668F03ED" w14:textId="77777777" w:rsidR="003A35D9" w:rsidRDefault="003A35D9"/>
    <w:sectPr w:rsidR="003A35D9" w:rsidSect="00EA385B">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6983A" w14:textId="77777777" w:rsidR="001F3C06" w:rsidRDefault="001F3C06">
      <w:pPr>
        <w:spacing w:after="0" w:line="240" w:lineRule="auto"/>
      </w:pPr>
      <w:r>
        <w:separator/>
      </w:r>
    </w:p>
  </w:endnote>
  <w:endnote w:type="continuationSeparator" w:id="0">
    <w:p w14:paraId="7AB98414" w14:textId="77777777" w:rsidR="001F3C06" w:rsidRDefault="001F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3EE5" w14:textId="0DC6FFC6" w:rsidR="001F3C06" w:rsidRPr="00C11BFD" w:rsidRDefault="001F3C06">
    <w:pPr>
      <w:pStyle w:val="Footer"/>
      <w:rPr>
        <w:color w:val="181F55"/>
      </w:rPr>
    </w:pPr>
    <w:sdt>
      <w:sdtPr>
        <w:rPr>
          <w:color w:val="181F55"/>
        </w:rPr>
        <w:alias w:val="Title"/>
        <w:tag w:val=""/>
        <w:id w:val="-473452001"/>
        <w:placeholder>
          <w:docPart w:val="1480D13D2A7C46018959C0F1C6436789"/>
        </w:placeholder>
        <w:dataBinding w:prefixMappings="xmlns:ns0='http://purl.org/dc/elements/1.1/' xmlns:ns1='http://schemas.openxmlformats.org/package/2006/metadata/core-properties' " w:xpath="/ns1:coreProperties[1]/ns0:title[1]" w:storeItemID="{6C3C8BC8-F283-45AE-878A-BAB7291924A1}"/>
        <w:text/>
      </w:sdtPr>
      <w:sdtContent>
        <w:r>
          <w:rPr>
            <w:color w:val="181F55"/>
          </w:rPr>
          <w:t>User Guide</w:t>
        </w:r>
      </w:sdtContent>
    </w:sdt>
    <w:r w:rsidRPr="00C11BFD">
      <w:rPr>
        <w:color w:val="181F55"/>
      </w:rPr>
      <w:t xml:space="preserve"> - </w:t>
    </w:r>
    <w:sdt>
      <w:sdtPr>
        <w:rPr>
          <w:color w:val="181F55"/>
        </w:rPr>
        <w:alias w:val="Date"/>
        <w:tag w:val=""/>
        <w:id w:val="-1150440605"/>
        <w:placeholder>
          <w:docPart w:val="2850B3E42C8C47E4B97877A9F67CF019"/>
        </w:placeholder>
        <w:dataBinding w:prefixMappings="xmlns:ns0='http://schemas.microsoft.com/office/2006/coverPageProps' " w:xpath="/ns0:CoverPageProperties[1]/ns0:PublishDate[1]" w:storeItemID="{55AF091B-3C7A-41E3-B477-F2FDAA23CFDA}"/>
        <w:date w:fullDate="2019-07-02T00:00:00Z">
          <w:dateFormat w:val="MMMM yyyy"/>
          <w:lid w:val="en-US"/>
          <w:storeMappedDataAs w:val="dateTime"/>
          <w:calendar w:val="gregorian"/>
        </w:date>
      </w:sdtPr>
      <w:sdtContent>
        <w:r w:rsidRPr="00C11BFD">
          <w:rPr>
            <w:color w:val="181F55"/>
          </w:rPr>
          <w:t>July 2019</w:t>
        </w:r>
      </w:sdtContent>
    </w:sdt>
    <w:r w:rsidRPr="00C11BFD">
      <w:rPr>
        <w:color w:val="181F55"/>
      </w:rPr>
      <w:ptab w:relativeTo="margin" w:alignment="right" w:leader="none"/>
    </w:r>
    <w:r w:rsidRPr="00C11BFD">
      <w:rPr>
        <w:color w:val="181F55"/>
      </w:rPr>
      <w:fldChar w:fldCharType="begin"/>
    </w:r>
    <w:r w:rsidRPr="00C11BFD">
      <w:rPr>
        <w:color w:val="181F55"/>
      </w:rPr>
      <w:instrText xml:space="preserve"> PAGE   \* MERGEFORMAT </w:instrText>
    </w:r>
    <w:r w:rsidRPr="00C11BFD">
      <w:rPr>
        <w:color w:val="181F55"/>
      </w:rPr>
      <w:fldChar w:fldCharType="separate"/>
    </w:r>
    <w:r w:rsidRPr="00C11BFD">
      <w:rPr>
        <w:noProof/>
        <w:color w:val="181F55"/>
      </w:rPr>
      <w:t>6</w:t>
    </w:r>
    <w:r w:rsidRPr="00C11BFD">
      <w:rPr>
        <w:noProof/>
        <w:color w:val="181F5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DE689" w14:textId="77777777" w:rsidR="001F3C06" w:rsidRDefault="001F3C06">
      <w:pPr>
        <w:spacing w:after="0" w:line="240" w:lineRule="auto"/>
      </w:pPr>
      <w:r>
        <w:separator/>
      </w:r>
    </w:p>
  </w:footnote>
  <w:footnote w:type="continuationSeparator" w:id="0">
    <w:p w14:paraId="699DE63F" w14:textId="77777777" w:rsidR="001F3C06" w:rsidRDefault="001F3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85A58"/>
    <w:multiLevelType w:val="hybridMultilevel"/>
    <w:tmpl w:val="659E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23F4BE8A"/>
    <w:lvl w:ilvl="0" w:tplc="6A2CA2E8">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8F"/>
    <w:rsid w:val="000E155A"/>
    <w:rsid w:val="001C118F"/>
    <w:rsid w:val="001F3C06"/>
    <w:rsid w:val="003A35D9"/>
    <w:rsid w:val="003A42C7"/>
    <w:rsid w:val="003C7981"/>
    <w:rsid w:val="005533A4"/>
    <w:rsid w:val="007319C3"/>
    <w:rsid w:val="007C5380"/>
    <w:rsid w:val="008236F3"/>
    <w:rsid w:val="009A22E6"/>
    <w:rsid w:val="00C11BFD"/>
    <w:rsid w:val="00C21ABC"/>
    <w:rsid w:val="00C52AA2"/>
    <w:rsid w:val="00C6277F"/>
    <w:rsid w:val="00CC12D0"/>
    <w:rsid w:val="00E02B22"/>
    <w:rsid w:val="00EA385B"/>
    <w:rsid w:val="00FF0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ED2E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7F"/>
  </w:style>
  <w:style w:type="paragraph" w:styleId="Heading1">
    <w:name w:val="heading 1"/>
    <w:basedOn w:val="Normal"/>
    <w:next w:val="Normal"/>
    <w:link w:val="Heading1Char"/>
    <w:uiPriority w:val="9"/>
    <w:qFormat/>
    <w:rsid w:val="001F3C06"/>
    <w:pPr>
      <w:keepNext/>
      <w:keepLines/>
      <w:pBdr>
        <w:bottom w:val="single" w:sz="8" w:space="0" w:color="093CA3"/>
      </w:pBdr>
      <w:spacing w:after="200"/>
      <w:outlineLvl w:val="0"/>
    </w:pPr>
    <w:rPr>
      <w:rFonts w:ascii="Book Antiqua" w:eastAsiaTheme="majorEastAsia" w:hAnsi="Book Antiqua" w:cstheme="majorBidi"/>
      <w:color w:val="093CA3"/>
      <w:sz w:val="36"/>
      <w:szCs w:val="36"/>
    </w:rPr>
  </w:style>
  <w:style w:type="paragraph" w:styleId="Heading2">
    <w:name w:val="heading 2"/>
    <w:basedOn w:val="Normal"/>
    <w:next w:val="Normal"/>
    <w:link w:val="Heading2Char"/>
    <w:uiPriority w:val="9"/>
    <w:unhideWhenUsed/>
    <w:qFormat/>
    <w:rsid w:val="001F3C06"/>
    <w:pPr>
      <w:keepNext/>
      <w:keepLines/>
      <w:spacing w:before="120" w:after="120" w:line="240" w:lineRule="auto"/>
      <w:outlineLvl w:val="1"/>
    </w:pPr>
    <w:rPr>
      <w:rFonts w:ascii="Book Antiqua" w:hAnsi="Book Antiqua"/>
      <w:b/>
      <w:bCs/>
      <w:color w:val="5BA20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1F3C06"/>
    <w:rPr>
      <w:rFonts w:ascii="Book Antiqua" w:eastAsiaTheme="majorEastAsia" w:hAnsi="Book Antiqua" w:cstheme="majorBidi"/>
      <w:color w:val="093CA3"/>
      <w:sz w:val="36"/>
      <w:szCs w:val="36"/>
    </w:rPr>
  </w:style>
  <w:style w:type="character" w:customStyle="1" w:styleId="Heading2Char">
    <w:name w:val="Heading 2 Char"/>
    <w:basedOn w:val="DefaultParagraphFont"/>
    <w:link w:val="Heading2"/>
    <w:uiPriority w:val="9"/>
    <w:rsid w:val="001F3C06"/>
    <w:rPr>
      <w:rFonts w:ascii="Book Antiqua" w:hAnsi="Book Antiqua"/>
      <w:b/>
      <w:bCs/>
      <w:color w:val="5BA206"/>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1F3C06"/>
    <w:pPr>
      <w:numPr>
        <w:numId w:val="1"/>
      </w:numPr>
      <w:tabs>
        <w:tab w:val="right" w:leader="dot" w:pos="9350"/>
      </w:tabs>
      <w:spacing w:after="140" w:line="240" w:lineRule="auto"/>
      <w:ind w:right="3240"/>
    </w:pPr>
    <w:rPr>
      <w:rFonts w:ascii="Verdana" w:hAnsi="Verdana"/>
      <w:b/>
      <w:bCs/>
      <w:noProof/>
      <w:color w:val="5BA206"/>
      <w:sz w:val="22"/>
      <w:szCs w:val="22"/>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character" w:styleId="UnresolvedMention">
    <w:name w:val="Unresolved Mention"/>
    <w:basedOn w:val="DefaultParagraphFont"/>
    <w:uiPriority w:val="99"/>
    <w:semiHidden/>
    <w:unhideWhenUsed/>
    <w:rsid w:val="00EA3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atientweb.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ly%20Walls\Downloads\TF03843660.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FDF6-4F81-B2CE-D3117571819C}"/>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FDF6-4F81-B2CE-D3117571819C}"/>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FDF6-4F81-B2CE-D3117571819C}"/>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B8E2-41F7-972A-DA6BAF96473F}"/>
              </c:ext>
            </c:extLst>
          </c:dPt>
          <c:dPt>
            <c:idx val="1"/>
            <c:bubble3D val="0"/>
            <c:spPr>
              <a:solidFill>
                <a:schemeClr val="accent1"/>
              </a:solidFill>
              <a:ln>
                <a:noFill/>
              </a:ln>
              <a:effectLst/>
            </c:spPr>
            <c:extLst>
              <c:ext xmlns:c16="http://schemas.microsoft.com/office/drawing/2014/chart" uri="{C3380CC4-5D6E-409C-BE32-E72D297353CC}">
                <c16:uniqueId val="{00000003-B8E2-41F7-972A-DA6BAF96473F}"/>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B8E2-41F7-972A-DA6BAF96473F}"/>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B8E2-41F7-972A-DA6BAF96473F}"/>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B8E2-41F7-972A-DA6BAF96473F}"/>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B8E2-41F7-972A-DA6BAF96473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B8E2-41F7-972A-DA6BAF96473F}"/>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39FECA4AC3403FADA674BF9ED26EAF"/>
        <w:category>
          <w:name w:val="General"/>
          <w:gallery w:val="placeholder"/>
        </w:category>
        <w:types>
          <w:type w:val="bbPlcHdr"/>
        </w:types>
        <w:behaviors>
          <w:behavior w:val="content"/>
        </w:behaviors>
        <w:guid w:val="{48EE8EAC-B4C5-4D05-9258-55DBD5DC50AB}"/>
      </w:docPartPr>
      <w:docPartBody>
        <w:p w:rsidR="00184233" w:rsidRPr="007C5380" w:rsidRDefault="00184233" w:rsidP="00184233">
          <w:pPr>
            <w:pStyle w:val="TipText"/>
          </w:pPr>
          <w:r w:rsidRPr="007C5380">
            <w:t>Summarize key business highlights. For example, you might include a chart showing sales, expenses and net profit for several years.</w:t>
          </w:r>
        </w:p>
        <w:p w:rsidR="00184233" w:rsidRDefault="00184233">
          <w:pPr>
            <w:pStyle w:val="7739FECA4AC3403FADA674BF9ED26EAF"/>
          </w:pPr>
          <w:r w:rsidRPr="007C5380">
            <w:t>Note: to replace the sample chart data with your own, right-click the chart and then click Edit Data.</w:t>
          </w:r>
        </w:p>
      </w:docPartBody>
    </w:docPart>
    <w:docPart>
      <w:docPartPr>
        <w:name w:val="41161195DA9044B78DFFF22E4B520F2E"/>
        <w:category>
          <w:name w:val="General"/>
          <w:gallery w:val="placeholder"/>
        </w:category>
        <w:types>
          <w:type w:val="bbPlcHdr"/>
        </w:types>
        <w:behaviors>
          <w:behavior w:val="content"/>
        </w:behaviors>
        <w:guid w:val="{63EC4CDF-3E5C-4761-8B25-6A0DEAAA8BB2}"/>
      </w:docPartPr>
      <w:docPartBody>
        <w:p w:rsidR="00184233" w:rsidRDefault="00184233">
          <w:pPr>
            <w:pStyle w:val="41161195DA9044B78DFFF22E4B520F2E"/>
          </w:pPr>
          <w:r w:rsidRPr="007C5380">
            <w:t>For example, include a timeline of the goals you hope you to achieve.</w:t>
          </w:r>
        </w:p>
      </w:docPartBody>
    </w:docPart>
    <w:docPart>
      <w:docPartPr>
        <w:name w:val="D7D22766B09A4157969444B65D653692"/>
        <w:category>
          <w:name w:val="General"/>
          <w:gallery w:val="placeholder"/>
        </w:category>
        <w:types>
          <w:type w:val="bbPlcHdr"/>
        </w:types>
        <w:behaviors>
          <w:behavior w:val="content"/>
        </w:behaviors>
        <w:guid w:val="{4357F811-F382-4293-9067-348C55E50327}"/>
      </w:docPartPr>
      <w:docPartBody>
        <w:p w:rsidR="00184233" w:rsidRDefault="00184233">
          <w:pPr>
            <w:pStyle w:val="D7D22766B09A4157969444B65D653692"/>
          </w:pPr>
          <w:r w:rsidRPr="007C5380">
            <w:t>If you have a mission statement, include it here. Also include any essential points about your business that are not covered elsewhere in the executive summary.</w:t>
          </w:r>
        </w:p>
      </w:docPartBody>
    </w:docPart>
    <w:docPart>
      <w:docPartPr>
        <w:name w:val="4836099F28D5433E85F8CD5A68211322"/>
        <w:category>
          <w:name w:val="General"/>
          <w:gallery w:val="placeholder"/>
        </w:category>
        <w:types>
          <w:type w:val="bbPlcHdr"/>
        </w:types>
        <w:behaviors>
          <w:behavior w:val="content"/>
        </w:behaviors>
        <w:guid w:val="{87C76DC7-EF51-4F66-B623-6139B296D13D}"/>
      </w:docPartPr>
      <w:docPartBody>
        <w:p w:rsidR="00184233" w:rsidRDefault="00184233">
          <w:pPr>
            <w:pStyle w:val="4836099F28D5433E85F8CD5A68211322"/>
          </w:pPr>
          <w:r w:rsidRPr="007C5380">
            <w:t>Describe unique or distinguishing factors that will help your business plan succeed.</w:t>
          </w:r>
        </w:p>
      </w:docPartBody>
    </w:docPart>
    <w:docPart>
      <w:docPartPr>
        <w:name w:val="64983882F7F4476BA68E9BA180D34160"/>
        <w:category>
          <w:name w:val="General"/>
          <w:gallery w:val="placeholder"/>
        </w:category>
        <w:types>
          <w:type w:val="bbPlcHdr"/>
        </w:types>
        <w:behaviors>
          <w:behavior w:val="content"/>
        </w:behaviors>
        <w:guid w:val="{2D7E7BFF-6A8B-4CC1-9FE9-7486A2D6A221}"/>
      </w:docPartPr>
      <w:docPartBody>
        <w:p w:rsidR="00184233" w:rsidRDefault="00184233">
          <w:pPr>
            <w:pStyle w:val="64983882F7F4476BA68E9BA180D34160"/>
          </w:pPr>
          <w:r w:rsidRPr="007C5380">
            <w:t>Give a positive, concise, and fact-based description of your business: what it does, and what is going to make it unique, competitive and successful. Describe special features that will make your business attractive to potential customers and identify your company’s primary goals and objectives.</w:t>
          </w:r>
        </w:p>
      </w:docPartBody>
    </w:docPart>
    <w:docPart>
      <w:docPartPr>
        <w:name w:val="4B66A15D4F27430C8ADE0C57A049B4AB"/>
        <w:category>
          <w:name w:val="General"/>
          <w:gallery w:val="placeholder"/>
        </w:category>
        <w:types>
          <w:type w:val="bbPlcHdr"/>
        </w:types>
        <w:behaviors>
          <w:behavior w:val="content"/>
        </w:behaviors>
        <w:guid w:val="{606AA39D-83B1-47DB-9B03-D6138D901873}"/>
      </w:docPartPr>
      <w:docPartBody>
        <w:p w:rsidR="00184233" w:rsidRDefault="00184233">
          <w:pPr>
            <w:pStyle w:val="4B66A15D4F27430C8ADE0C57A049B4AB"/>
          </w:pPr>
          <w:r w:rsidRPr="007C5380">
            <w:t>Remember that location is of paramount importance to some types of businesses, less so for others</w:t>
          </w:r>
        </w:p>
      </w:docPartBody>
    </w:docPart>
    <w:docPart>
      <w:docPartPr>
        <w:name w:val="BF3DE48241204F28A6AD327584212ABA"/>
        <w:category>
          <w:name w:val="General"/>
          <w:gallery w:val="placeholder"/>
        </w:category>
        <w:types>
          <w:type w:val="bbPlcHdr"/>
        </w:types>
        <w:behaviors>
          <w:behavior w:val="content"/>
        </w:behaviors>
        <w:guid w:val="{98BD041E-93C6-444D-83FC-7BCB02E52CB4}"/>
      </w:docPartPr>
      <w:docPartBody>
        <w:p w:rsidR="00184233" w:rsidRPr="007C5380" w:rsidRDefault="00184233" w:rsidP="00184233">
          <w:pPr>
            <w:pStyle w:val="TipTextBullet"/>
          </w:pPr>
          <w:r w:rsidRPr="007C5380">
            <w:t>If your business doesn’t require specific location considerations, that could be an advantage and you should definitely note it here.</w:t>
          </w:r>
        </w:p>
        <w:p w:rsidR="00184233" w:rsidRPr="007C5380" w:rsidRDefault="00184233" w:rsidP="00184233">
          <w:pPr>
            <w:pStyle w:val="TipTextBullet"/>
          </w:pPr>
          <w:r w:rsidRPr="007C5380">
            <w:t>If you have already chosen your location, describe the highlights—you can use some of the factors outlined in the next bullet as a guide or other factors that are essential considerations for your business.</w:t>
          </w:r>
        </w:p>
        <w:p w:rsidR="00184233" w:rsidRDefault="00184233">
          <w:pPr>
            <w:pStyle w:val="BF3DE48241204F28A6AD327584212ABA"/>
          </w:pPr>
          <w:r w:rsidRPr="007C5380">
            <w:t xml:space="preserve">If you don’t yet have a location, describe the key criteria for determining a suitable location for your business. </w:t>
          </w:r>
        </w:p>
      </w:docPartBody>
    </w:docPart>
    <w:docPart>
      <w:docPartPr>
        <w:name w:val="FA11EDC6DABA4923A9850AFD44D1D6CD"/>
        <w:category>
          <w:name w:val="General"/>
          <w:gallery w:val="placeholder"/>
        </w:category>
        <w:types>
          <w:type w:val="bbPlcHdr"/>
        </w:types>
        <w:behaviors>
          <w:behavior w:val="content"/>
        </w:behaviors>
        <w:guid w:val="{2A1D4593-C71D-4C81-BCB3-9F23EA9CA189}"/>
      </w:docPartPr>
      <w:docPartBody>
        <w:p w:rsidR="00184233" w:rsidRPr="007C5380" w:rsidRDefault="00184233" w:rsidP="00184233">
          <w:pPr>
            <w:pStyle w:val="TipText"/>
          </w:pPr>
          <w:r w:rsidRPr="007C5380">
            <w:t>Consider the following examples (note that this is not an exhaustive list and you might have other considerations as well):</w:t>
          </w:r>
        </w:p>
        <w:p w:rsidR="00184233" w:rsidRPr="007C5380" w:rsidRDefault="00184233" w:rsidP="00184233">
          <w:pPr>
            <w:pStyle w:val="TipText"/>
          </w:pPr>
          <w:r w:rsidRPr="007C5380">
            <w:t>What kind of space are you seeking and where? Is there a particular area that would be especially desirable from a marketing viewpoint? Must you have a ground-floor location? If so, must your location be easily accessible to public transportation?</w:t>
          </w:r>
        </w:p>
        <w:p w:rsidR="00184233" w:rsidRPr="007C5380" w:rsidRDefault="00184233" w:rsidP="00184233">
          <w:pPr>
            <w:pStyle w:val="TipText"/>
          </w:pPr>
          <w:r w:rsidRPr="007C5380">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184233" w:rsidRDefault="00184233">
          <w:pPr>
            <w:pStyle w:val="FA11EDC6DABA4923A9850AFD44D1D6CD"/>
          </w:pPr>
          <w:r w:rsidRPr="007C5380">
            <w:t>If signage is appropriate for your business: Are there local ordinances concerning signs that might adversely affect you? What type of signage would best serve your needs? Have you included the cost of signage in your start-up figures?</w:t>
          </w:r>
        </w:p>
      </w:docPartBody>
    </w:docPart>
    <w:docPart>
      <w:docPartPr>
        <w:name w:val="CA06AED3EC9C4C3DBCBA7D7782014EDA"/>
        <w:category>
          <w:name w:val="General"/>
          <w:gallery w:val="placeholder"/>
        </w:category>
        <w:types>
          <w:type w:val="bbPlcHdr"/>
        </w:types>
        <w:behaviors>
          <w:behavior w:val="content"/>
        </w:behaviors>
        <w:guid w:val="{819E968A-11AE-44E9-B3AA-D9E3A79AFB97}"/>
      </w:docPartPr>
      <w:docPartBody>
        <w:p w:rsidR="00184233" w:rsidRPr="007C5380" w:rsidRDefault="00184233" w:rsidP="00184233">
          <w:pPr>
            <w:pStyle w:val="TipText"/>
          </w:pPr>
          <w:r w:rsidRPr="007C5380">
            <w:t>For some businesses, the interior of the business site is as important as the location. If that is the case for your business, describe what makes yours work well.</w:t>
          </w:r>
        </w:p>
        <w:p w:rsidR="00184233" w:rsidRPr="007C5380" w:rsidRDefault="00184233" w:rsidP="00184233">
          <w:pPr>
            <w:pStyle w:val="TipText"/>
          </w:pPr>
          <w:r w:rsidRPr="007C5380">
            <w:t>How have you calculated the square footage you need? Have you done advance planning to ensure that you will get the most of your space, such as what will go where?</w:t>
          </w:r>
        </w:p>
        <w:p w:rsidR="00184233" w:rsidRPr="007C5380" w:rsidRDefault="00184233" w:rsidP="00184233">
          <w:pPr>
            <w:pStyle w:val="TipText"/>
          </w:pPr>
          <w:r w:rsidRPr="007C5380">
            <w:t>Are there any special requirements/modifications to the space that you will have to construct or install? Do you need landlord or other permission to do so?</w:t>
          </w:r>
        </w:p>
        <w:p w:rsidR="00184233" w:rsidRPr="007C5380" w:rsidRDefault="00184233" w:rsidP="00184233">
          <w:pPr>
            <w:pStyle w:val="TipText"/>
          </w:pPr>
          <w:r w:rsidRPr="007C5380">
            <w:t>If applicable, how will you display products? Does the layout have flow/features that contribute to the ambience and/or potentially help to increase sales?</w:t>
          </w:r>
        </w:p>
        <w:p w:rsidR="00184233" w:rsidRDefault="00184233">
          <w:pPr>
            <w:pStyle w:val="CA06AED3EC9C4C3DBCBA7D7782014EDA"/>
          </w:pPr>
          <w:r w:rsidRPr="007C5380">
            <w:t>Describe any special features of your business interior that you feel give you a competitive edge over similar businesses.</w:t>
          </w:r>
        </w:p>
      </w:docPartBody>
    </w:docPart>
    <w:docPart>
      <w:docPartPr>
        <w:name w:val="75920DCA3D5345BFBB90B8EE157089E9"/>
        <w:category>
          <w:name w:val="General"/>
          <w:gallery w:val="placeholder"/>
        </w:category>
        <w:types>
          <w:type w:val="bbPlcHdr"/>
        </w:types>
        <w:behaviors>
          <w:behavior w:val="content"/>
        </w:behaviors>
        <w:guid w:val="{8B44421D-77CF-4F57-84EA-708B87A609BF}"/>
      </w:docPartPr>
      <w:docPartBody>
        <w:p w:rsidR="00184233" w:rsidRDefault="00184233">
          <w:pPr>
            <w:pStyle w:val="75920DCA3D5345BFBB90B8EE157089E9"/>
          </w:pPr>
          <w:r w:rsidRPr="003C7981">
            <w:t>Self-explanatory, but important for such businesses as retail stores or seasonal ventures.</w:t>
          </w:r>
        </w:p>
      </w:docPartBody>
    </w:docPart>
    <w:docPart>
      <w:docPartPr>
        <w:name w:val="549B8246FA174B07B4FD967AF20D2815"/>
        <w:category>
          <w:name w:val="General"/>
          <w:gallery w:val="placeholder"/>
        </w:category>
        <w:types>
          <w:type w:val="bbPlcHdr"/>
        </w:types>
        <w:behaviors>
          <w:behavior w:val="content"/>
        </w:behaviors>
        <w:guid w:val="{5DDC9B72-21C0-4680-BBC1-4C4C6612195B}"/>
      </w:docPartPr>
      <w:docPartBody>
        <w:p w:rsidR="00184233" w:rsidRPr="003C7981" w:rsidRDefault="00184233" w:rsidP="00184233">
          <w:pPr>
            <w:pStyle w:val="TipText"/>
          </w:pPr>
          <w:r w:rsidRPr="003C7981">
            <w:t>Describe your products or services and why there is a demand for them.  What is the potential market? How do they benefit customers? What about your products or services gives you a competitive edge?</w:t>
          </w:r>
        </w:p>
        <w:p w:rsidR="00184233" w:rsidRPr="003C7981" w:rsidRDefault="00184233" w:rsidP="00184233">
          <w:pPr>
            <w:pStyle w:val="TipText"/>
          </w:pPr>
          <w:r w:rsidRPr="003C7981">
            <w:t xml:space="preserve">If you are selling several lines of products or services, describe what’s included.  Why did you choose this balance of offerings?  How do you adjust this balance to respond to market demands? </w:t>
          </w:r>
        </w:p>
        <w:p w:rsidR="00184233" w:rsidRPr="003C7981" w:rsidRDefault="00184233" w:rsidP="00184233">
          <w:pPr>
            <w:pStyle w:val="TipText"/>
          </w:pPr>
          <w:r w:rsidRPr="003C7981">
            <w:t>For product-based businesses, do you have or need inventory controls?  Do you have to consider “lead time” when reordering any items?  Do you need an audit or security system to protect inventory?</w:t>
          </w:r>
        </w:p>
        <w:p w:rsidR="00184233" w:rsidRDefault="00184233">
          <w:pPr>
            <w:pStyle w:val="549B8246FA174B07B4FD967AF20D2815"/>
          </w:pPr>
          <w:r w:rsidRPr="003C7981">
            <w:t xml:space="preserve">Note: </w:t>
          </w:r>
        </w:p>
      </w:docPartBody>
    </w:docPart>
    <w:docPart>
      <w:docPartPr>
        <w:name w:val="11CDBEFFE06E4802B31B209255C8D797"/>
        <w:category>
          <w:name w:val="General"/>
          <w:gallery w:val="placeholder"/>
        </w:category>
        <w:types>
          <w:type w:val="bbPlcHdr"/>
        </w:types>
        <w:behaviors>
          <w:behavior w:val="content"/>
        </w:behaviors>
        <w:guid w:val="{7ED9CC69-8515-4BDB-A813-438812DF2E60}"/>
      </w:docPartPr>
      <w:docPartBody>
        <w:p w:rsidR="00184233" w:rsidRPr="003C7981" w:rsidRDefault="00184233" w:rsidP="00184233">
          <w:pPr>
            <w:pStyle w:val="TipTextBullet"/>
          </w:pPr>
          <w:r w:rsidRPr="003C7981">
            <w:t>If your products and/or services are more important than your location, move this topic before location and hours of business.</w:t>
          </w:r>
        </w:p>
        <w:p w:rsidR="00184233" w:rsidRDefault="00184233">
          <w:pPr>
            <w:pStyle w:val="11CDBEFFE06E4802B31B209255C8D797"/>
          </w:pPr>
          <w:r w:rsidRPr="003C7981">
            <w:t>If you are providing only products or only services, delete the part of this heading that is inappropriate.</w:t>
          </w:r>
        </w:p>
      </w:docPartBody>
    </w:docPart>
    <w:docPart>
      <w:docPartPr>
        <w:name w:val="0DF21AB904D3410881746002A810EE23"/>
        <w:category>
          <w:name w:val="General"/>
          <w:gallery w:val="placeholder"/>
        </w:category>
        <w:types>
          <w:type w:val="bbPlcHdr"/>
        </w:types>
        <w:behaviors>
          <w:behavior w:val="content"/>
        </w:behaviors>
        <w:guid w:val="{0597D2CF-94DD-4288-BEC5-D882526ADECD}"/>
      </w:docPartPr>
      <w:docPartBody>
        <w:p w:rsidR="00184233" w:rsidRDefault="00184233">
          <w:pPr>
            <w:pStyle w:val="0DF21AB904D3410881746002A810EE23"/>
          </w:pPr>
          <w:r w:rsidRPr="003C7981">
            <w:t>If information about your suppliers—including your financial arrangements with them—plays an important part of your business, include the relevant information in this section.</w:t>
          </w:r>
        </w:p>
      </w:docPartBody>
    </w:docPart>
    <w:docPart>
      <w:docPartPr>
        <w:name w:val="C7DB0A6200F34545A6B679F5731A0D54"/>
        <w:category>
          <w:name w:val="General"/>
          <w:gallery w:val="placeholder"/>
        </w:category>
        <w:types>
          <w:type w:val="bbPlcHdr"/>
        </w:types>
        <w:behaviors>
          <w:behavior w:val="content"/>
        </w:behaviors>
        <w:guid w:val="{0D1F3E5D-D215-4D6E-A7A8-8CD964AF3F3A}"/>
      </w:docPartPr>
      <w:docPartBody>
        <w:p w:rsidR="00184233" w:rsidRPr="005533A4" w:rsidRDefault="00184233" w:rsidP="00184233">
          <w:pPr>
            <w:pStyle w:val="TipText"/>
          </w:pPr>
          <w:r w:rsidRPr="005533A4">
            <w:t xml:space="preserve">Whether your business products or services, use this section to address the level and means of service that you provide to customers, before, during, and after the sale. </w:t>
          </w:r>
        </w:p>
        <w:p w:rsidR="00184233" w:rsidRDefault="00184233">
          <w:pPr>
            <w:pStyle w:val="C7DB0A6200F34545A6B679F5731A0D54"/>
          </w:pPr>
          <w:r w:rsidRPr="005533A4">
            <w:t>How do you make your service(s) stand out against the competition?</w:t>
          </w:r>
        </w:p>
      </w:docPartBody>
    </w:docPart>
    <w:docPart>
      <w:docPartPr>
        <w:name w:val="1F9D9706A10A42AFAC39E31B8A13D9BC"/>
        <w:category>
          <w:name w:val="General"/>
          <w:gallery w:val="placeholder"/>
        </w:category>
        <w:types>
          <w:type w:val="bbPlcHdr"/>
        </w:types>
        <w:behaviors>
          <w:behavior w:val="content"/>
        </w:behaviors>
        <w:guid w:val="{0B27DE63-95D9-439A-BE42-347735CD33A0}"/>
      </w:docPartPr>
      <w:docPartBody>
        <w:p w:rsidR="00184233" w:rsidRPr="005533A4" w:rsidRDefault="00184233" w:rsidP="00184233">
          <w:pPr>
            <w:pStyle w:val="TipText"/>
          </w:pPr>
          <w:r w:rsidRPr="005533A4">
            <w:t>Does your business manufacture any products? If so, describe your facilities and any special machinery or equipment.</w:t>
          </w:r>
        </w:p>
        <w:p w:rsidR="00184233" w:rsidRPr="005533A4" w:rsidRDefault="00184233" w:rsidP="00184233">
          <w:pPr>
            <w:pStyle w:val="TipText"/>
          </w:pPr>
          <w:r w:rsidRPr="005533A4">
            <w:t>Without revealing any proprietary information, describe the manufacturing procedure.</w:t>
          </w:r>
        </w:p>
        <w:p w:rsidR="00184233" w:rsidRPr="005533A4" w:rsidRDefault="00184233" w:rsidP="00184233">
          <w:pPr>
            <w:pStyle w:val="TipText"/>
          </w:pPr>
          <w:r w:rsidRPr="005533A4">
            <w:t xml:space="preserve">If not already covered in the Products and Services section, describe how will you sell the products you manufacture—Directly to the public? Through a wholesaler or distributor? Other? </w:t>
          </w:r>
        </w:p>
        <w:p w:rsidR="00184233" w:rsidRDefault="00184233">
          <w:pPr>
            <w:pStyle w:val="1F9D9706A10A42AFAC39E31B8A13D9BC"/>
          </w:pPr>
          <w:r w:rsidRPr="005533A4">
            <w:t>How will you transport your products to market?</w:t>
          </w:r>
        </w:p>
      </w:docPartBody>
    </w:docPart>
    <w:docPart>
      <w:docPartPr>
        <w:name w:val="F693254EB29B412A96527731D76574AF"/>
        <w:category>
          <w:name w:val="General"/>
          <w:gallery w:val="placeholder"/>
        </w:category>
        <w:types>
          <w:type w:val="bbPlcHdr"/>
        </w:types>
        <w:behaviors>
          <w:behavior w:val="content"/>
        </w:behaviors>
        <w:guid w:val="{0A67DD49-06EE-4974-8D14-958F86AE5D1A}"/>
      </w:docPartPr>
      <w:docPartBody>
        <w:p w:rsidR="00184233" w:rsidRPr="009A22E6" w:rsidRDefault="00184233" w:rsidP="00184233">
          <w:pPr>
            <w:pStyle w:val="TipText"/>
          </w:pPr>
          <w:r w:rsidRPr="009A22E6">
            <w:t xml:space="preserve">How will your background or experience help you to make this business a success? How active will you be and what areas of management will you delegate to others? </w:t>
          </w:r>
        </w:p>
        <w:p w:rsidR="00184233" w:rsidRDefault="00184233">
          <w:pPr>
            <w:pStyle w:val="F693254EB29B412A96527731D76574AF"/>
          </w:pPr>
          <w:r w:rsidRPr="009A22E6">
            <w:t xml:space="preserve">Describe any other people who will be/are managing your business, including the following: </w:t>
          </w:r>
        </w:p>
      </w:docPartBody>
    </w:docPart>
    <w:docPart>
      <w:docPartPr>
        <w:name w:val="509250A67EAE438EA32BD238906D5BE6"/>
        <w:category>
          <w:name w:val="General"/>
          <w:gallery w:val="placeholder"/>
        </w:category>
        <w:types>
          <w:type w:val="bbPlcHdr"/>
        </w:types>
        <w:behaviors>
          <w:behavior w:val="content"/>
        </w:behaviors>
        <w:guid w:val="{2AF559A2-4521-45CC-BB7F-5B525E965D1B}"/>
      </w:docPartPr>
      <w:docPartBody>
        <w:p w:rsidR="00184233" w:rsidRPr="005533A4" w:rsidRDefault="00184233" w:rsidP="00184233">
          <w:pPr>
            <w:pStyle w:val="TipTextBullet"/>
          </w:pPr>
          <w:r w:rsidRPr="005533A4">
            <w:t xml:space="preserve">What are their qualifications and background? (Resumes can be included in an Appendix.) </w:t>
          </w:r>
        </w:p>
        <w:p w:rsidR="00184233" w:rsidRPr="005533A4" w:rsidRDefault="00184233" w:rsidP="00184233">
          <w:pPr>
            <w:pStyle w:val="TipTextBullet"/>
          </w:pPr>
          <w:r w:rsidRPr="005533A4">
            <w:t xml:space="preserve">What are their strengths or areas of expertise that support the success of your business? </w:t>
          </w:r>
        </w:p>
        <w:p w:rsidR="00184233" w:rsidRPr="005533A4" w:rsidRDefault="00184233" w:rsidP="00184233">
          <w:pPr>
            <w:pStyle w:val="TipTextBullet"/>
          </w:pPr>
          <w:r w:rsidRPr="005533A4">
            <w:t xml:space="preserve">What are their responsibilities and are those clearly defined (particularly important in partnership agreements)? </w:t>
          </w:r>
        </w:p>
        <w:p w:rsidR="00184233" w:rsidRDefault="00184233">
          <w:pPr>
            <w:pStyle w:val="509250A67EAE438EA32BD238906D5BE6"/>
          </w:pPr>
          <w:r w:rsidRPr="005533A4">
            <w:t>What skills does your management team lack that must be supplied by outside sources or by additional hiring?</w:t>
          </w:r>
        </w:p>
      </w:docPartBody>
    </w:docPart>
    <w:docPart>
      <w:docPartPr>
        <w:name w:val="293DE582B87C4D3FB28D145DBD75601B"/>
        <w:category>
          <w:name w:val="General"/>
          <w:gallery w:val="placeholder"/>
        </w:category>
        <w:types>
          <w:type w:val="bbPlcHdr"/>
        </w:types>
        <w:behaviors>
          <w:behavior w:val="content"/>
        </w:behaviors>
        <w:guid w:val="{08CFAA7C-8CC7-4F1A-B4EF-B1310E999F9A}"/>
      </w:docPartPr>
      <w:docPartBody>
        <w:p w:rsidR="00184233" w:rsidRPr="005533A4" w:rsidRDefault="00184233" w:rsidP="00184233">
          <w:pPr>
            <w:pStyle w:val="TipText"/>
          </w:pPr>
          <w:r w:rsidRPr="005533A4">
            <w:t>If your business has employees, describe the chain of command. What training and support (such as a handbook of company policies) will you provide to employees? Will you provide any incentives to employees that will enhance the growth of your company?</w:t>
          </w:r>
        </w:p>
        <w:p w:rsidR="00184233" w:rsidRDefault="00184233">
          <w:pPr>
            <w:pStyle w:val="293DE582B87C4D3FB28D145DBD75601B"/>
          </w:pPr>
          <w:r w:rsidRPr="005533A4">
            <w:t>If your business is a franchise, what type of assistance can you expect, and for how long? Include information about operating procedures and related guidance that has been provided to you by the franchiser.</w:t>
          </w:r>
        </w:p>
      </w:docPartBody>
    </w:docPart>
    <w:docPart>
      <w:docPartPr>
        <w:name w:val="EB53E6A9FF854EE88B6091307D537583"/>
        <w:category>
          <w:name w:val="General"/>
          <w:gallery w:val="placeholder"/>
        </w:category>
        <w:types>
          <w:type w:val="bbPlcHdr"/>
        </w:types>
        <w:behaviors>
          <w:behavior w:val="content"/>
        </w:behaviors>
        <w:guid w:val="{FCB2DA48-D570-4CDD-893C-83409C979C3C}"/>
      </w:docPartPr>
      <w:docPartBody>
        <w:p w:rsidR="00184233" w:rsidRPr="009A22E6" w:rsidRDefault="00184233" w:rsidP="00184233">
          <w:pPr>
            <w:pStyle w:val="TipText"/>
          </w:pPr>
          <w:r w:rsidRPr="009A22E6">
            <w:t xml:space="preserve">As you write this section, consider that the way company finances are managed can be the difference between success and failure. </w:t>
          </w:r>
        </w:p>
        <w:p w:rsidR="00184233" w:rsidRPr="009A22E6" w:rsidRDefault="00184233" w:rsidP="00184233">
          <w:pPr>
            <w:pStyle w:val="TipText"/>
          </w:pPr>
          <w:r w:rsidRPr="009A22E6">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184233" w:rsidRDefault="00184233">
          <w:pPr>
            <w:pStyle w:val="EB53E6A9FF854EE88B6091307D537583"/>
          </w:pPr>
          <w:r w:rsidRPr="009A22E6">
            <w:t xml:space="preserve">The full details of your start-up and operating costs should be included in the Appendix. However, you can reference appropriate tables, charts, or page numbers as you give a brief, summary accounting of your start-up needs and operating budget. </w:t>
          </w:r>
        </w:p>
      </w:docPartBody>
    </w:docPart>
    <w:docPart>
      <w:docPartPr>
        <w:name w:val="8586B851B47D4D7AB4080956833DDE43"/>
        <w:category>
          <w:name w:val="General"/>
          <w:gallery w:val="placeholder"/>
        </w:category>
        <w:types>
          <w:type w:val="bbPlcHdr"/>
        </w:types>
        <w:behaviors>
          <w:behavior w:val="content"/>
        </w:behaviors>
        <w:guid w:val="{1DFBBE57-FCA5-4094-9BC3-385871A992C7}"/>
      </w:docPartPr>
      <w:docPartBody>
        <w:p w:rsidR="00184233" w:rsidRPr="005533A4" w:rsidRDefault="00184233" w:rsidP="00184233">
          <w:pPr>
            <w:pStyle w:val="TipTextBullet"/>
          </w:pPr>
          <w:r w:rsidRPr="005533A4">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184233" w:rsidRDefault="00184233">
          <w:pPr>
            <w:pStyle w:val="8586B851B47D4D7AB4080956833DDE43"/>
          </w:pPr>
          <w:r w:rsidRPr="005533A4">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docPartBody>
    </w:docPart>
    <w:docPart>
      <w:docPartPr>
        <w:name w:val="C30141D020D4428EBD0F0CE90019859C"/>
        <w:category>
          <w:name w:val="General"/>
          <w:gallery w:val="placeholder"/>
        </w:category>
        <w:types>
          <w:type w:val="bbPlcHdr"/>
        </w:types>
        <w:behaviors>
          <w:behavior w:val="content"/>
        </w:behaviors>
        <w:guid w:val="{5A0712CB-9DB2-4094-99C3-2A2E81F3D9BF}"/>
      </w:docPartPr>
      <w:docPartBody>
        <w:p w:rsidR="00184233" w:rsidRDefault="00184233">
          <w:pPr>
            <w:pStyle w:val="C30141D020D4428EBD0F0CE90019859C"/>
          </w:pPr>
          <w:r w:rsidRPr="005533A4">
            <w:t>You can also include information (or cross-reference other sections of this business plan if covered elsewhere) about the type of accounting and inventory control system you are using, intend to use, or, where applicable, what the franchiser expects you to use.</w:t>
          </w:r>
        </w:p>
      </w:docPartBody>
    </w:docPart>
    <w:docPart>
      <w:docPartPr>
        <w:name w:val="12E01C0E661B44CC8ED81DAEE4193F5D"/>
        <w:category>
          <w:name w:val="General"/>
          <w:gallery w:val="placeholder"/>
        </w:category>
        <w:types>
          <w:type w:val="bbPlcHdr"/>
        </w:types>
        <w:behaviors>
          <w:behavior w:val="content"/>
        </w:behaviors>
        <w:guid w:val="{01FEDC82-8116-44B0-99CA-71FF99DF19AF}"/>
      </w:docPartPr>
      <w:docPartBody>
        <w:p w:rsidR="00184233" w:rsidRPr="005533A4" w:rsidRDefault="00184233" w:rsidP="00184233">
          <w:pPr>
            <w:pStyle w:val="TipText"/>
          </w:pPr>
          <w:r w:rsidRPr="005533A4">
            <w:t xml:space="preserve">Summarize key details concerning the starting or acquisition of your business. (If this is not applicable to your business, delete. </w:t>
          </w:r>
        </w:p>
        <w:p w:rsidR="00184233" w:rsidRDefault="00184233">
          <w:pPr>
            <w:pStyle w:val="12E01C0E661B44CC8ED81DAEE4193F5D"/>
          </w:pPr>
          <w:r w:rsidRPr="005533A4">
            <w:t>As noted in the preceding section, include your table of start-up or acquisition costs in the Appendix.</w:t>
          </w:r>
        </w:p>
      </w:docPartBody>
    </w:docPart>
    <w:docPart>
      <w:docPartPr>
        <w:name w:val="F358D9ED6737472EAE424C4E7A6D222E"/>
        <w:category>
          <w:name w:val="General"/>
          <w:gallery w:val="placeholder"/>
        </w:category>
        <w:types>
          <w:type w:val="bbPlcHdr"/>
        </w:types>
        <w:behaviors>
          <w:behavior w:val="content"/>
        </w:behaviors>
        <w:guid w:val="{E2D8DFC1-3033-4ED0-BD97-A43E5DBF940C}"/>
      </w:docPartPr>
      <w:docPartBody>
        <w:p w:rsidR="00184233" w:rsidRDefault="00184233">
          <w:pPr>
            <w:pStyle w:val="F358D9ED6737472EAE424C4E7A6D222E"/>
          </w:pPr>
          <w:r w:rsidRPr="005533A4">
            <w:t>How well you market your business can play an important role in its success or failure. It is vital to know as much about your potential customers as possible—who they are, what they want (and don’t want), and expectations they may have.</w:t>
          </w:r>
        </w:p>
      </w:docPartBody>
    </w:docPart>
    <w:docPart>
      <w:docPartPr>
        <w:name w:val="0B3DA2963F224263B8052E78C8018D9A"/>
        <w:category>
          <w:name w:val="General"/>
          <w:gallery w:val="placeholder"/>
        </w:category>
        <w:types>
          <w:type w:val="bbPlcHdr"/>
        </w:types>
        <w:behaviors>
          <w:behavior w:val="content"/>
        </w:behaviors>
        <w:guid w:val="{04EE31D9-D4CB-4401-9F89-70D764B8359B}"/>
      </w:docPartPr>
      <w:docPartBody>
        <w:p w:rsidR="00184233" w:rsidRPr="005533A4" w:rsidRDefault="00184233" w:rsidP="00184233">
          <w:pPr>
            <w:pStyle w:val="TipText"/>
          </w:pPr>
          <w:r w:rsidRPr="005533A4">
            <w:t>What is your target market? (Who is most likely to buy your products or use your services?) What are the demographics? What is the size of your potential customer base?</w:t>
          </w:r>
        </w:p>
        <w:p w:rsidR="00184233" w:rsidRPr="005533A4" w:rsidRDefault="00184233" w:rsidP="00184233">
          <w:pPr>
            <w:pStyle w:val="TipText"/>
          </w:pPr>
          <w:r w:rsidRPr="005533A4">
            <w:t>Where are they? How are you going to let them know who and where you are and what you have to offer?</w:t>
          </w:r>
        </w:p>
        <w:p w:rsidR="00184233" w:rsidRPr="005533A4" w:rsidRDefault="00184233" w:rsidP="00184233">
          <w:pPr>
            <w:pStyle w:val="TipText"/>
          </w:pPr>
          <w:r w:rsidRPr="005533A4">
            <w:t>If you believe that you have something new, innovative or that isn’t generally available: How do you know that there is a market for it—that people are willing to pay for what you have to offer?</w:t>
          </w:r>
        </w:p>
        <w:p w:rsidR="00184233" w:rsidRPr="005533A4" w:rsidRDefault="00184233" w:rsidP="00184233">
          <w:pPr>
            <w:pStyle w:val="TipText"/>
          </w:pPr>
          <w:r w:rsidRPr="005533A4">
            <w:t>Consider the market you are trying to reach: Is it growing, shrinking or static?</w:t>
          </w:r>
        </w:p>
        <w:p w:rsidR="00184233" w:rsidRPr="005533A4" w:rsidRDefault="00184233" w:rsidP="00184233">
          <w:pPr>
            <w:pStyle w:val="TipText"/>
          </w:pPr>
          <w:r w:rsidRPr="005533A4">
            <w:t>What percentage of the market do you think you will be able to reach? How will you be able to grow your market share?</w:t>
          </w:r>
        </w:p>
        <w:p w:rsidR="00184233" w:rsidRDefault="00184233">
          <w:pPr>
            <w:pStyle w:val="0B3DA2963F224263B8052E78C8018D9A"/>
          </w:pPr>
          <w:r w:rsidRPr="005533A4">
            <w:t>Note: You might include a chart, such as the one that follows, to demonstrate key points about your market potential at-a-glance.</w:t>
          </w:r>
        </w:p>
      </w:docPartBody>
    </w:docPart>
    <w:docPart>
      <w:docPartPr>
        <w:name w:val="157E82A68A624D4A84896EC73AF610BB"/>
        <w:category>
          <w:name w:val="General"/>
          <w:gallery w:val="placeholder"/>
        </w:category>
        <w:types>
          <w:type w:val="bbPlcHdr"/>
        </w:types>
        <w:behaviors>
          <w:behavior w:val="content"/>
        </w:behaviors>
        <w:guid w:val="{2DA19FAF-D0BB-4436-B125-7BA588C9800B}"/>
      </w:docPartPr>
      <w:docPartBody>
        <w:p w:rsidR="00184233" w:rsidRPr="005533A4" w:rsidRDefault="00184233" w:rsidP="00184233">
          <w:pPr>
            <w:pStyle w:val="TipText"/>
          </w:pPr>
          <w:r w:rsidRPr="005533A4">
            <w:t>Is your target market segmented? Are there different levels within the same type of business, each offering a difference in quality, price, or range of products?</w:t>
          </w:r>
        </w:p>
        <w:p w:rsidR="00184233" w:rsidRPr="005533A4" w:rsidRDefault="00184233" w:rsidP="00184233">
          <w:pPr>
            <w:pStyle w:val="TipText"/>
          </w:pPr>
          <w:r w:rsidRPr="005533A4">
            <w:t>Is this market segmentation governed by geographic area, product lines, pricing, or other criteria?</w:t>
          </w:r>
        </w:p>
        <w:p w:rsidR="00184233" w:rsidRPr="005533A4" w:rsidRDefault="00184233" w:rsidP="00184233">
          <w:pPr>
            <w:pStyle w:val="TipText"/>
          </w:pPr>
          <w:r w:rsidRPr="005533A4">
            <w:t>Into which market segment will your primary business fall? What percentage of the total market is this segment? What percentage of this segment will your business reach?</w:t>
          </w:r>
        </w:p>
        <w:p w:rsidR="00184233" w:rsidRDefault="00184233">
          <w:pPr>
            <w:pStyle w:val="157E82A68A624D4A84896EC73AF610BB"/>
          </w:pPr>
          <w:r w:rsidRPr="005533A4">
            <w:t>Note: A pie chart is a good way to demonstrate part-to-whole relationships, such as the percentage of the target market that falls into each major segment. To change the shape of the data labels, right-click a label and then click Change Data Label Shapes.</w:t>
          </w:r>
        </w:p>
      </w:docPartBody>
    </w:docPart>
    <w:docPart>
      <w:docPartPr>
        <w:name w:val="8FA31AE702E744AD8872B1BC712D5B5D"/>
        <w:category>
          <w:name w:val="General"/>
          <w:gallery w:val="placeholder"/>
        </w:category>
        <w:types>
          <w:type w:val="bbPlcHdr"/>
        </w:types>
        <w:behaviors>
          <w:behavior w:val="content"/>
        </w:behaviors>
        <w:guid w:val="{E6B5CE8D-F0B5-48D4-BFDC-1FC0F1ECA963}"/>
      </w:docPartPr>
      <w:docPartBody>
        <w:p w:rsidR="00184233" w:rsidRPr="005533A4" w:rsidRDefault="00184233" w:rsidP="00184233">
          <w:pPr>
            <w:pStyle w:val="TipText"/>
          </w:pPr>
          <w:r w:rsidRPr="005533A4">
            <w:t xml:space="preserve">Who else is doing what you are trying to do? </w:t>
          </w:r>
        </w:p>
        <w:p w:rsidR="00184233" w:rsidRPr="005533A4" w:rsidRDefault="00184233" w:rsidP="00184233">
          <w:pPr>
            <w:pStyle w:val="TipText"/>
          </w:pPr>
          <w:r w:rsidRPr="005533A4">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184233" w:rsidRPr="005533A4" w:rsidRDefault="00184233" w:rsidP="00184233">
          <w:pPr>
            <w:pStyle w:val="TipText"/>
          </w:pPr>
          <w:r w:rsidRPr="005533A4">
            <w:t>What indirect competition will you face, such as from internet sales, department stores, or international imports?</w:t>
          </w:r>
        </w:p>
        <w:p w:rsidR="00184233" w:rsidRDefault="00184233">
          <w:pPr>
            <w:pStyle w:val="8FA31AE702E744AD8872B1BC712D5B5D"/>
          </w:pPr>
          <w:r w:rsidRPr="005533A4">
            <w:t>How will you keep abreast of technology and changing trends that may impact your business in the future?</w:t>
          </w:r>
        </w:p>
      </w:docPartBody>
    </w:docPart>
    <w:docPart>
      <w:docPartPr>
        <w:name w:val="35885C3A62024BBABC1D9D221CB8C24F"/>
        <w:category>
          <w:name w:val="General"/>
          <w:gallery w:val="placeholder"/>
        </w:category>
        <w:types>
          <w:type w:val="bbPlcHdr"/>
        </w:types>
        <w:behaviors>
          <w:behavior w:val="content"/>
        </w:behaviors>
        <w:guid w:val="{FBEF4174-6A2A-4B46-A1A6-27D604B93E43}"/>
      </w:docPartPr>
      <w:docPartBody>
        <w:p w:rsidR="00184233" w:rsidRPr="005533A4" w:rsidRDefault="00184233" w:rsidP="00184233">
          <w:pPr>
            <w:pStyle w:val="TipText"/>
          </w:pPr>
          <w:r w:rsidRPr="005533A4">
            <w:t xml:space="preserve">How have you developed your pricing policy? </w:t>
          </w:r>
        </w:p>
        <w:p w:rsidR="00184233" w:rsidRPr="005533A4" w:rsidRDefault="00184233" w:rsidP="00184233">
          <w:pPr>
            <w:pStyle w:val="TipText"/>
          </w:pPr>
          <w:r w:rsidRPr="005533A4">
            <w:t>Which of the following pricing strategies might best suit your business? Retail cost and pricing, competitive position, pricing below competition, pricing above competition, multiple pricing, price lining, pricing based on cost-plus-markup, or other?</w:t>
          </w:r>
        </w:p>
        <w:p w:rsidR="00184233" w:rsidRPr="005533A4" w:rsidRDefault="00184233" w:rsidP="00184233">
          <w:pPr>
            <w:pStyle w:val="TipText"/>
          </w:pPr>
          <w:r w:rsidRPr="005533A4">
            <w:t xml:space="preserve">What are your competitors’ pricing policies and how does yours compare? Are your prices in line with industry averages? </w:t>
          </w:r>
        </w:p>
        <w:p w:rsidR="00184233" w:rsidRPr="005533A4" w:rsidRDefault="00184233" w:rsidP="00184233">
          <w:pPr>
            <w:pStyle w:val="TipText"/>
          </w:pPr>
          <w:r w:rsidRPr="005533A4">
            <w:t>How will you monitor prices and overhead to ensure that your business will operate at a profit?</w:t>
          </w:r>
        </w:p>
        <w:p w:rsidR="00184233" w:rsidRDefault="00184233">
          <w:pPr>
            <w:pStyle w:val="35885C3A62024BBABC1D9D221CB8C24F"/>
          </w:pPr>
          <w:r w:rsidRPr="005533A4">
            <w:t>How do you plan to stay abreast of changes in the marketplace, to ensure that your profit margins are not adversely affected by new innovations or competition?</w:t>
          </w:r>
        </w:p>
      </w:docPartBody>
    </w:docPart>
    <w:docPart>
      <w:docPartPr>
        <w:name w:val="47C1F91E5A5049FB82AD414F66039C4A"/>
        <w:category>
          <w:name w:val="General"/>
          <w:gallery w:val="placeholder"/>
        </w:category>
        <w:types>
          <w:type w:val="bbPlcHdr"/>
        </w:types>
        <w:behaviors>
          <w:behavior w:val="content"/>
        </w:behaviors>
        <w:guid w:val="{F1BF368A-DE15-488B-A93B-B1106CEF0E97}"/>
      </w:docPartPr>
      <w:docPartBody>
        <w:p w:rsidR="00184233" w:rsidRPr="005533A4" w:rsidRDefault="00184233" w:rsidP="00184233">
          <w:pPr>
            <w:pStyle w:val="TipText"/>
          </w:pPr>
          <w:r w:rsidRPr="005533A4">
            <w:t>How do you intend to advertise your business?</w:t>
          </w:r>
        </w:p>
        <w:p w:rsidR="00184233" w:rsidRPr="005533A4" w:rsidRDefault="00184233" w:rsidP="00184233">
          <w:pPr>
            <w:pStyle w:val="TipText"/>
          </w:pPr>
          <w:r w:rsidRPr="005533A4">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184233" w:rsidRPr="005533A4" w:rsidRDefault="00184233" w:rsidP="00184233">
          <w:pPr>
            <w:pStyle w:val="TipText"/>
          </w:pPr>
          <w:r w:rsidRPr="005533A4">
            <w:t>How will you determine your advertising budget?</w:t>
          </w:r>
        </w:p>
        <w:p w:rsidR="00184233" w:rsidRPr="005533A4" w:rsidRDefault="00184233" w:rsidP="00184233">
          <w:pPr>
            <w:pStyle w:val="TipText"/>
          </w:pPr>
          <w:r w:rsidRPr="005533A4">
            <w:t>How will you track the results of your advertising and promotion efforts?</w:t>
          </w:r>
        </w:p>
        <w:p w:rsidR="00184233" w:rsidRPr="005533A4" w:rsidRDefault="00184233" w:rsidP="00184233">
          <w:pPr>
            <w:pStyle w:val="TipText"/>
          </w:pPr>
          <w:r w:rsidRPr="005533A4">
            <w:t>Will you advertise on a regular basis or will you be conducting seasonal campaigns?</w:t>
          </w:r>
        </w:p>
        <w:p w:rsidR="00184233" w:rsidRDefault="00184233">
          <w:pPr>
            <w:pStyle w:val="47C1F91E5A5049FB82AD414F66039C4A"/>
          </w:pPr>
          <w:r w:rsidRPr="005533A4">
            <w:t>How will your products be packaged? Have you done research to see what type of packaging will best appeal to your customers? Have you done a cost analysis of different forms of packaging?</w:t>
          </w:r>
        </w:p>
      </w:docPartBody>
    </w:docPart>
    <w:docPart>
      <w:docPartPr>
        <w:name w:val="038C7C0A3E824CF795C055CA48FED4F0"/>
        <w:category>
          <w:name w:val="General"/>
          <w:gallery w:val="placeholder"/>
        </w:category>
        <w:types>
          <w:type w:val="bbPlcHdr"/>
        </w:types>
        <w:behaviors>
          <w:behavior w:val="content"/>
        </w:behaviors>
        <w:guid w:val="{67B6ACFE-7E28-4F7E-A2CB-F4BCE3EFBA36}"/>
      </w:docPartPr>
      <w:docPartBody>
        <w:p w:rsidR="00184233" w:rsidRPr="005533A4" w:rsidRDefault="00184233" w:rsidP="00184233">
          <w:pPr>
            <w:pStyle w:val="TipText"/>
          </w:pPr>
          <w:r w:rsidRPr="005533A4">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184233" w:rsidRDefault="00184233">
          <w:pPr>
            <w:pStyle w:val="038C7C0A3E824CF795C055CA48FED4F0"/>
          </w:pPr>
          <w:r w:rsidRPr="005533A4">
            <w:t>Planning is one of the most overlooked but most vital parts of your business plan to ensure that you are in control (as much as possible) of events and the direction in which your business moves. What planning methods will you utilize?</w:t>
          </w:r>
        </w:p>
      </w:docPartBody>
    </w:docPart>
    <w:docPart>
      <w:docPartPr>
        <w:name w:val="A429D3662C11401BB60B3B19247FD030"/>
        <w:category>
          <w:name w:val="General"/>
          <w:gallery w:val="placeholder"/>
        </w:category>
        <w:types>
          <w:type w:val="bbPlcHdr"/>
        </w:types>
        <w:behaviors>
          <w:behavior w:val="content"/>
        </w:behaviors>
        <w:guid w:val="{10198997-6E9D-45F1-B1A8-509E4A039C78}"/>
      </w:docPartPr>
      <w:docPartBody>
        <w:p w:rsidR="00184233" w:rsidRPr="00C6277F" w:rsidRDefault="00184233" w:rsidP="00184233">
          <w:pPr>
            <w:pStyle w:val="TipTextBullet"/>
          </w:pPr>
          <w:r w:rsidRPr="00C6277F">
            <w:t>Begin by filling in the figures for the various types of expenses in the cash flow table on the following page.</w:t>
          </w:r>
        </w:p>
        <w:p w:rsidR="00184233" w:rsidRPr="00C6277F" w:rsidRDefault="00184233" w:rsidP="00184233">
          <w:pPr>
            <w:pStyle w:val="TipTextBullet"/>
          </w:pPr>
          <w:r w:rsidRPr="00C6277F">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184233" w:rsidRPr="00C6277F" w:rsidRDefault="00184233" w:rsidP="00184233">
          <w:pPr>
            <w:pStyle w:val="TipTextBullet"/>
          </w:pPr>
          <w:r w:rsidRPr="00C6277F">
            <w:t>Continue the monthly projections in the table that follows until the ending balances are consistently positive.</w:t>
          </w:r>
        </w:p>
        <w:p w:rsidR="00184233" w:rsidRPr="00C6277F" w:rsidRDefault="00184233" w:rsidP="00184233">
          <w:pPr>
            <w:pStyle w:val="TipTextBullet"/>
          </w:pPr>
          <w:r w:rsidRPr="00C6277F">
            <w:t>Find the largest negative balance—this is the amount needed for start-up capital in order for the business to survive until the break-even point when all expenses will be covered by income.</w:t>
          </w:r>
        </w:p>
        <w:p w:rsidR="00184233" w:rsidRDefault="00184233">
          <w:pPr>
            <w:pStyle w:val="A429D3662C11401BB60B3B19247FD030"/>
          </w:pPr>
          <w:r w:rsidRPr="00C6277F">
            <w:t>Continue by inserting the amount of needed start-up capital into the cash flow table as the starting cash for Month 1.</w:t>
          </w:r>
        </w:p>
      </w:docPartBody>
    </w:docPart>
    <w:docPart>
      <w:docPartPr>
        <w:name w:val="238BAD3FD13848D9A2B5D731E76A7D99"/>
        <w:category>
          <w:name w:val="General"/>
          <w:gallery w:val="placeholder"/>
        </w:category>
        <w:types>
          <w:type w:val="bbPlcHdr"/>
        </w:types>
        <w:behaviors>
          <w:behavior w:val="content"/>
        </w:behaviors>
        <w:guid w:val="{3D76677D-C22C-4E5B-A162-9A90DBB527B9}"/>
      </w:docPartPr>
      <w:docPartBody>
        <w:p w:rsidR="00184233" w:rsidRPr="00C6277F" w:rsidRDefault="00184233" w:rsidP="00184233">
          <w:pPr>
            <w:pStyle w:val="TipText"/>
          </w:pPr>
          <w:r w:rsidRPr="00C6277F">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184233" w:rsidRPr="00C6277F" w:rsidRDefault="00184233" w:rsidP="00184233">
          <w:pPr>
            <w:pStyle w:val="TipText"/>
          </w:pPr>
          <w:r w:rsidRPr="00C6277F">
            <w:t>The Industrial Percentage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184233" w:rsidRDefault="00184233">
          <w:pPr>
            <w:pStyle w:val="238BAD3FD13848D9A2B5D731E76A7D99"/>
          </w:pPr>
          <w:r w:rsidRPr="00C6277F">
            <w:t>The following is an explanation for some of the terms used in the table that follows:</w:t>
          </w:r>
        </w:p>
      </w:docPartBody>
    </w:docPart>
    <w:docPart>
      <w:docPartPr>
        <w:name w:val="64DFFECA99014BEE8F75C765BBFDFBDE"/>
        <w:category>
          <w:name w:val="General"/>
          <w:gallery w:val="placeholder"/>
        </w:category>
        <w:types>
          <w:type w:val="bbPlcHdr"/>
        </w:types>
        <w:behaviors>
          <w:behavior w:val="content"/>
        </w:behaviors>
        <w:guid w:val="{10FA5BB8-AEB7-4A13-BE46-839E9A456834}"/>
      </w:docPartPr>
      <w:docPartBody>
        <w:p w:rsidR="00184233" w:rsidRPr="00C6277F" w:rsidRDefault="00184233" w:rsidP="00184233">
          <w:pPr>
            <w:pStyle w:val="TipTextBullet"/>
          </w:pPr>
          <w:r w:rsidRPr="00C6277F">
            <w:t xml:space="preserve">Total Net Sales (Revenue): This figure is your total estimated sales per month. Be as realistic as possible, taking into consideration seasonal trends, returns, allowances, and markdowns. </w:t>
          </w:r>
        </w:p>
        <w:p w:rsidR="00184233" w:rsidRPr="00C6277F" w:rsidRDefault="00184233" w:rsidP="00184233">
          <w:pPr>
            <w:pStyle w:val="TipTextBullet"/>
          </w:pPr>
          <w:r w:rsidRPr="00C6277F">
            <w:t>Cost of Sales: To be realistic, this figure must include all the costs involved in making a sale. For example, where inventory is concerned, include the cost of transportation and shipping. Any direct labor cost should also be included.</w:t>
          </w:r>
        </w:p>
        <w:p w:rsidR="00184233" w:rsidRPr="00C6277F" w:rsidRDefault="00184233" w:rsidP="00184233">
          <w:pPr>
            <w:pStyle w:val="TipTextBullet"/>
          </w:pPr>
          <w:r w:rsidRPr="00C6277F">
            <w:t>Gross Profit: Subtract the cost of sales from the total net sales.</w:t>
          </w:r>
        </w:p>
        <w:p w:rsidR="00184233" w:rsidRPr="00C6277F" w:rsidRDefault="00184233" w:rsidP="00184233">
          <w:pPr>
            <w:pStyle w:val="TipTextBullet"/>
          </w:pPr>
          <w:r w:rsidRPr="00C6277F">
            <w:t>Gross Profit Margin: This is calculated by dividing gross profits by total net sales.</w:t>
          </w:r>
        </w:p>
        <w:p w:rsidR="00184233" w:rsidRPr="00C6277F" w:rsidRDefault="00184233" w:rsidP="00184233">
          <w:pPr>
            <w:pStyle w:val="TipTextBullet"/>
          </w:pPr>
          <w:r w:rsidRPr="00C6277F">
            <w:t>Controllable Expenses: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184233" w:rsidRPr="00C6277F" w:rsidRDefault="00184233" w:rsidP="00184233">
          <w:pPr>
            <w:pStyle w:val="TipTextBullet"/>
          </w:pPr>
          <w:r w:rsidRPr="00C6277F">
            <w:t>Fixed Expenses: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184233" w:rsidRPr="00C6277F" w:rsidRDefault="00184233" w:rsidP="00184233">
          <w:pPr>
            <w:pStyle w:val="TipTextBullet"/>
          </w:pPr>
          <w:r w:rsidRPr="00C6277F">
            <w:t>Net Profit/Loss (Before Taxes): Subtract total expenses from gross profit.</w:t>
          </w:r>
        </w:p>
        <w:p w:rsidR="00184233" w:rsidRPr="00C6277F" w:rsidRDefault="00184233" w:rsidP="00184233">
          <w:pPr>
            <w:pStyle w:val="TipTextBullet"/>
          </w:pPr>
          <w:r w:rsidRPr="00C6277F">
            <w:t>Taxes: Inventory, sales, excise, real estate, federal, state, etc.</w:t>
          </w:r>
        </w:p>
        <w:p w:rsidR="00184233" w:rsidRPr="00C6277F" w:rsidRDefault="00184233" w:rsidP="00184233">
          <w:pPr>
            <w:pStyle w:val="TipTextBullet"/>
          </w:pPr>
          <w:r w:rsidRPr="00C6277F">
            <w:t>Net Profit/Loss (After Taxes): Subtract taxes from net profit before taxes.</w:t>
          </w:r>
        </w:p>
        <w:p w:rsidR="00184233" w:rsidRPr="00C6277F" w:rsidRDefault="00184233" w:rsidP="00184233">
          <w:pPr>
            <w:pStyle w:val="TipTextBullet"/>
          </w:pPr>
          <w:r w:rsidRPr="00C6277F">
            <w:t>Annual Total: Add all monthly figures across the table for each sales and expense item.</w:t>
          </w:r>
        </w:p>
        <w:p w:rsidR="00184233" w:rsidRDefault="00184233">
          <w:pPr>
            <w:pStyle w:val="64DFFECA99014BEE8F75C765BBFDFBDE"/>
          </w:pPr>
          <w:r w:rsidRPr="00C6277F">
            <w:t>Annual Percentage: Multiply the annual total by 100% and divide the result by the total net sales figure. Compare to industry percentage in first column.</w:t>
          </w:r>
        </w:p>
      </w:docPartBody>
    </w:docPart>
    <w:docPart>
      <w:docPartPr>
        <w:name w:val="E2A4664E0AED4E8E8977AB5214CDB7AB"/>
        <w:category>
          <w:name w:val="General"/>
          <w:gallery w:val="placeholder"/>
        </w:category>
        <w:types>
          <w:type w:val="bbPlcHdr"/>
        </w:types>
        <w:behaviors>
          <w:behavior w:val="content"/>
        </w:behaviors>
        <w:guid w:val="{8F807412-722C-4E81-A8DE-E97E9254C17F}"/>
      </w:docPartPr>
      <w:docPartBody>
        <w:p w:rsidR="00184233" w:rsidRPr="00C6277F" w:rsidRDefault="00184233" w:rsidP="00184233">
          <w:pPr>
            <w:pStyle w:val="TipText"/>
          </w:pPr>
          <w:r w:rsidRPr="00C6277F">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184233" w:rsidRDefault="00184233">
          <w:pPr>
            <w:pStyle w:val="E2A4664E0AED4E8E8977AB5214CDB7AB"/>
          </w:pPr>
          <w:r w:rsidRPr="00C6277F">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docPartBody>
    </w:docPart>
    <w:docPart>
      <w:docPartPr>
        <w:name w:val="557A0EFF4F534D81BAE3D46B5B3E6C37"/>
        <w:category>
          <w:name w:val="General"/>
          <w:gallery w:val="placeholder"/>
        </w:category>
        <w:types>
          <w:type w:val="bbPlcHdr"/>
        </w:types>
        <w:behaviors>
          <w:behavior w:val="content"/>
        </w:behaviors>
        <w:guid w:val="{51DD1D80-F840-4BDD-9CAF-52C03DF49EFF}"/>
      </w:docPartPr>
      <w:docPartBody>
        <w:p w:rsidR="00184233" w:rsidRDefault="00184233">
          <w:pPr>
            <w:pStyle w:val="557A0EFF4F534D81BAE3D46B5B3E6C37"/>
          </w:pPr>
          <w:r>
            <w:t>[Starting Month, Year]</w:t>
          </w:r>
        </w:p>
      </w:docPartBody>
    </w:docPart>
    <w:docPart>
      <w:docPartPr>
        <w:name w:val="DD95A8DBBB554FBDA5AA3C00411E2663"/>
        <w:category>
          <w:name w:val="General"/>
          <w:gallery w:val="placeholder"/>
        </w:category>
        <w:types>
          <w:type w:val="bbPlcHdr"/>
        </w:types>
        <w:behaviors>
          <w:behavior w:val="content"/>
        </w:behaviors>
        <w:guid w:val="{7DFE7E30-516C-4358-BF60-BDFD4DAC98CC}"/>
      </w:docPartPr>
      <w:docPartBody>
        <w:p w:rsidR="00184233" w:rsidRDefault="00184233">
          <w:pPr>
            <w:pStyle w:val="DD95A8DBBB554FBDA5AA3C00411E2663"/>
          </w:pPr>
          <w:r>
            <w:t>[Ending Month, Year]</w:t>
          </w:r>
        </w:p>
      </w:docPartBody>
    </w:docPart>
    <w:docPart>
      <w:docPartPr>
        <w:name w:val="45104AB8FA0B489C8706E73986E95D47"/>
        <w:category>
          <w:name w:val="General"/>
          <w:gallery w:val="placeholder"/>
        </w:category>
        <w:types>
          <w:type w:val="bbPlcHdr"/>
        </w:types>
        <w:behaviors>
          <w:behavior w:val="content"/>
        </w:behaviors>
        <w:guid w:val="{416C832E-3713-4E00-97CE-88A79C4EFAD3}"/>
      </w:docPartPr>
      <w:docPartBody>
        <w:p w:rsidR="00184233" w:rsidRDefault="00184233">
          <w:pPr>
            <w:pStyle w:val="45104AB8FA0B489C8706E73986E95D47"/>
          </w:pPr>
          <w:r w:rsidRPr="00C6277F">
            <w:t>Following are guidelines for what to include in the balance sheet: (For use in established businesses)</w:t>
          </w:r>
        </w:p>
      </w:docPartBody>
    </w:docPart>
    <w:docPart>
      <w:docPartPr>
        <w:name w:val="8D19225B7FFF4C0494C24A12D6C57881"/>
        <w:category>
          <w:name w:val="General"/>
          <w:gallery w:val="placeholder"/>
        </w:category>
        <w:types>
          <w:type w:val="bbPlcHdr"/>
        </w:types>
        <w:behaviors>
          <w:behavior w:val="content"/>
        </w:behaviors>
        <w:guid w:val="{80AF00BF-773F-4A00-A922-4003BAAD0353}"/>
      </w:docPartPr>
      <w:docPartBody>
        <w:p w:rsidR="00184233" w:rsidRDefault="00184233">
          <w:pPr>
            <w:pStyle w:val="8D19225B7FFF4C0494C24A12D6C57881"/>
          </w:pPr>
          <w:r w:rsidRPr="00C6277F">
            <w:t>Assets: Anything of value that is owned or is legally due to a business. Total assets include all net values; the amounts that result from subtracting depreciation and amortization from the original cost when the asset was first acquired.</w:t>
          </w:r>
        </w:p>
      </w:docPartBody>
    </w:docPart>
    <w:docPart>
      <w:docPartPr>
        <w:name w:val="5D3EEECD27C44C759F7C12319324B91E"/>
        <w:category>
          <w:name w:val="General"/>
          <w:gallery w:val="placeholder"/>
        </w:category>
        <w:types>
          <w:type w:val="bbPlcHdr"/>
        </w:types>
        <w:behaviors>
          <w:behavior w:val="content"/>
        </w:behaviors>
        <w:guid w:val="{98718922-CC6A-4BF1-9851-B9C9AEE1C72E}"/>
      </w:docPartPr>
      <w:docPartBody>
        <w:p w:rsidR="00184233" w:rsidRDefault="00184233">
          <w:pPr>
            <w:pStyle w:val="5D3EEECD27C44C759F7C12319324B91E"/>
          </w:pPr>
          <w:r w:rsidRPr="00C6277F">
            <w:rPr>
              <w:rStyle w:val="Strong"/>
            </w:rPr>
            <w:t>Current Assets:</w:t>
          </w:r>
        </w:p>
      </w:docPartBody>
    </w:docPart>
    <w:docPart>
      <w:docPartPr>
        <w:name w:val="5C263C47C75C4A7EBF6C89C9CFFE662E"/>
        <w:category>
          <w:name w:val="General"/>
          <w:gallery w:val="placeholder"/>
        </w:category>
        <w:types>
          <w:type w:val="bbPlcHdr"/>
        </w:types>
        <w:behaviors>
          <w:behavior w:val="content"/>
        </w:behaviors>
        <w:guid w:val="{C2117B54-FE1E-4581-BD27-C536D44A354D}"/>
      </w:docPartPr>
      <w:docPartBody>
        <w:p w:rsidR="00184233" w:rsidRPr="00C6277F" w:rsidRDefault="00184233" w:rsidP="00184233">
          <w:pPr>
            <w:pStyle w:val="TipTextBullet"/>
          </w:pPr>
          <w:r w:rsidRPr="00C6277F">
            <w:t>Cash—Money in the bank or resources that can be converted into cash within 12 months of the date of the balance sheet.</w:t>
          </w:r>
        </w:p>
        <w:p w:rsidR="00184233" w:rsidRPr="00C6277F" w:rsidRDefault="00184233" w:rsidP="00184233">
          <w:pPr>
            <w:pStyle w:val="TipTextBullet"/>
          </w:pPr>
          <w:r w:rsidRPr="00C6277F">
            <w:t>Petty Cash—A fund of cash for small, miscellaneous expenditures.</w:t>
          </w:r>
        </w:p>
        <w:p w:rsidR="00184233" w:rsidRPr="00C6277F" w:rsidRDefault="00184233" w:rsidP="00184233">
          <w:pPr>
            <w:pStyle w:val="TipTextBullet"/>
          </w:pPr>
          <w:r w:rsidRPr="00C6277F">
            <w:t>Accounts Receivable—Amounts due from clients for merchandise or services.</w:t>
          </w:r>
        </w:p>
        <w:p w:rsidR="00184233" w:rsidRPr="00C6277F" w:rsidRDefault="00184233" w:rsidP="00184233">
          <w:pPr>
            <w:pStyle w:val="TipTextBullet"/>
          </w:pPr>
          <w:r w:rsidRPr="00C6277F">
            <w:t>Inventory—Raw materials on hand, work-in-progress, and all finished goods (either manufactured or purchased for resale).</w:t>
          </w:r>
        </w:p>
        <w:p w:rsidR="00184233" w:rsidRPr="00C6277F" w:rsidRDefault="00184233" w:rsidP="00184233">
          <w:pPr>
            <w:pStyle w:val="TipTextBullet"/>
          </w:pPr>
          <w:r w:rsidRPr="00C6277F">
            <w:t>Short-term Investments—Interest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184233" w:rsidRPr="00C6277F" w:rsidRDefault="00184233" w:rsidP="00184233">
          <w:pPr>
            <w:pStyle w:val="TipTextBullet"/>
          </w:pPr>
          <w:r w:rsidRPr="00C6277F">
            <w:t>Prepaid Expense—Goods, benefits or services that a business pays or rents in advance, such as office supplies, insurance or workspace.</w:t>
          </w:r>
        </w:p>
        <w:p w:rsidR="00184233" w:rsidRPr="00C6277F" w:rsidRDefault="00184233" w:rsidP="00184233">
          <w:pPr>
            <w:pStyle w:val="TipTextBullet"/>
          </w:pPr>
          <w:r w:rsidRPr="00C6277F">
            <w:t>Long-term Investments—Holdings that a business intends to retain for at least a year. Also known as long-term assets, these are usually interest or dividend paying stocks, bonds or savings accounts.</w:t>
          </w:r>
        </w:p>
        <w:p w:rsidR="00184233" w:rsidRDefault="00184233">
          <w:pPr>
            <w:pStyle w:val="5C263C47C75C4A7EBF6C89C9CFFE662E"/>
          </w:pPr>
          <w:r w:rsidRPr="00C6277F">
            <w:t>Fixed Assets—This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docPartBody>
    </w:docPart>
    <w:docPart>
      <w:docPartPr>
        <w:name w:val="E2582E59FBB144BE9A9798C633351F05"/>
        <w:category>
          <w:name w:val="General"/>
          <w:gallery w:val="placeholder"/>
        </w:category>
        <w:types>
          <w:type w:val="bbPlcHdr"/>
        </w:types>
        <w:behaviors>
          <w:behavior w:val="content"/>
        </w:behaviors>
        <w:guid w:val="{408D4CF7-63E7-4E7D-A5CD-CC0D1A1D0B36}"/>
      </w:docPartPr>
      <w:docPartBody>
        <w:p w:rsidR="00184233" w:rsidRDefault="00184233">
          <w:pPr>
            <w:pStyle w:val="E2582E59FBB144BE9A9798C633351F05"/>
          </w:pPr>
          <w:r w:rsidRPr="00C6277F">
            <w:rPr>
              <w:rStyle w:val="Strong"/>
            </w:rPr>
            <w:t>Liabilities:</w:t>
          </w:r>
        </w:p>
      </w:docPartBody>
    </w:docPart>
    <w:docPart>
      <w:docPartPr>
        <w:name w:val="BFD6E062993C487E84844010308B9FD6"/>
        <w:category>
          <w:name w:val="General"/>
          <w:gallery w:val="placeholder"/>
        </w:category>
        <w:types>
          <w:type w:val="bbPlcHdr"/>
        </w:types>
        <w:behaviors>
          <w:behavior w:val="content"/>
        </w:behaviors>
        <w:guid w:val="{6B908E48-F665-499B-9E78-99D5B85110C7}"/>
      </w:docPartPr>
      <w:docPartBody>
        <w:p w:rsidR="00184233" w:rsidRPr="00C6277F" w:rsidRDefault="00184233" w:rsidP="00184233">
          <w:pPr>
            <w:pStyle w:val="TipTextBullet"/>
          </w:pPr>
          <w:r w:rsidRPr="00C6277F">
            <w:t>Current Liabilities: Include all debts, monetary obligations, and claims payable within 12 months.</w:t>
          </w:r>
        </w:p>
        <w:p w:rsidR="00184233" w:rsidRPr="00C6277F" w:rsidRDefault="00184233" w:rsidP="00184233">
          <w:pPr>
            <w:pStyle w:val="TipTextBullet"/>
          </w:pPr>
          <w:r w:rsidRPr="00C6277F">
            <w:t>Accounts Payable—Amounts due to suppliers for goods and services purchased for the business.</w:t>
          </w:r>
        </w:p>
        <w:p w:rsidR="00184233" w:rsidRPr="00C6277F" w:rsidRDefault="00184233" w:rsidP="00184233">
          <w:pPr>
            <w:pStyle w:val="TipTextBullet"/>
          </w:pPr>
          <w:r w:rsidRPr="00C6277F">
            <w:t>Notes Payable—The balance of the principal due on short-term debt, funds borrowed for the business. Also includes the current amount due on notes whose terms exceed 12 months.</w:t>
          </w:r>
        </w:p>
        <w:p w:rsidR="00184233" w:rsidRPr="00C6277F" w:rsidRDefault="00184233" w:rsidP="00184233">
          <w:pPr>
            <w:pStyle w:val="TipTextBullet"/>
          </w:pPr>
          <w:r w:rsidRPr="00C6277F">
            <w:t>Interest Payable—Accrued amounts due on both short and long-term borrowed capital and credit extended to the business.</w:t>
          </w:r>
        </w:p>
        <w:p w:rsidR="00184233" w:rsidRPr="00C6277F" w:rsidRDefault="00184233" w:rsidP="00184233">
          <w:pPr>
            <w:pStyle w:val="TipTextBullet"/>
          </w:pPr>
          <w:r w:rsidRPr="00C6277F">
            <w:t>Taxes Payable—Amounts incurred during the accounting period covered by the balance sheet.</w:t>
          </w:r>
        </w:p>
        <w:p w:rsidR="00184233" w:rsidRPr="00C6277F" w:rsidRDefault="00184233" w:rsidP="00184233">
          <w:pPr>
            <w:pStyle w:val="TipTextBullet"/>
          </w:pPr>
          <w:r w:rsidRPr="00C6277F">
            <w:t>Payroll Accrual—Salaries and wages owed during the period covered by the balance sheet.</w:t>
          </w:r>
        </w:p>
        <w:p w:rsidR="00184233" w:rsidRPr="00C6277F" w:rsidRDefault="00184233" w:rsidP="00184233">
          <w:pPr>
            <w:pStyle w:val="TipTextBullet"/>
          </w:pPr>
          <w:r w:rsidRPr="00C6277F">
            <w:t>Long-term Liabilities—Notes, contract payments, or mortgage payments due over a period exceeding 12 months. These should be listed by outstanding balance less the current position due.</w:t>
          </w:r>
        </w:p>
        <w:p w:rsidR="00184233" w:rsidRDefault="00184233">
          <w:pPr>
            <w:pStyle w:val="BFD6E062993C487E84844010308B9FD6"/>
          </w:pPr>
          <w:r w:rsidRPr="00C6277F">
            <w:t>Net Worth—Also called owner’s equity. This is the amount of the claim of the owner(s) on the assets of the business. In a proprietorship or partnership, this equity is each owner’s original investment plus any earnings after withdrawals.</w:t>
          </w:r>
        </w:p>
      </w:docPartBody>
    </w:docPart>
    <w:docPart>
      <w:docPartPr>
        <w:name w:val="7306004644314EAE9E01008E3905B096"/>
        <w:category>
          <w:name w:val="General"/>
          <w:gallery w:val="placeholder"/>
        </w:category>
        <w:types>
          <w:type w:val="bbPlcHdr"/>
        </w:types>
        <w:behaviors>
          <w:behavior w:val="content"/>
        </w:behaviors>
        <w:guid w:val="{F06E1CBC-6B5E-473E-A2D4-72B2BF006916}"/>
      </w:docPartPr>
      <w:docPartBody>
        <w:p w:rsidR="00184233" w:rsidRPr="00C6277F" w:rsidRDefault="00184233" w:rsidP="00184233">
          <w:pPr>
            <w:pStyle w:val="TipText"/>
          </w:pPr>
          <w:r w:rsidRPr="00C6277F">
            <w:t>Most computerized bookkeeping systems can generate a balance sheet for the period(s) required.</w:t>
          </w:r>
        </w:p>
        <w:p w:rsidR="00184233" w:rsidRDefault="00184233">
          <w:pPr>
            <w:pStyle w:val="7306004644314EAE9E01008E3905B096"/>
          </w:pPr>
          <w:r w:rsidRPr="00C6277F">
            <w:t>Note: Total assets will always equal total liabilities plus total net worth. That is, the bottom-line figures for total assets and total liabilities will always be the same.</w:t>
          </w:r>
        </w:p>
      </w:docPartBody>
    </w:docPart>
    <w:docPart>
      <w:docPartPr>
        <w:name w:val="B2D1742055ED4BEEA588A012527CC2DE"/>
        <w:category>
          <w:name w:val="General"/>
          <w:gallery w:val="placeholder"/>
        </w:category>
        <w:types>
          <w:type w:val="bbPlcHdr"/>
        </w:types>
        <w:behaviors>
          <w:behavior w:val="content"/>
        </w:behaviors>
        <w:guid w:val="{9EDA5981-D454-4840-B832-BBB3E79F9E97}"/>
      </w:docPartPr>
      <w:docPartBody>
        <w:p w:rsidR="00184233" w:rsidRDefault="00184233">
          <w:pPr>
            <w:pStyle w:val="B2D1742055ED4BEEA588A012527CC2DE"/>
          </w:pPr>
          <w:r w:rsidRPr="00C6277F">
            <w:t>This information can be shown in chart or table form, either by months, quarters or years, to illustrate the anticipated growth of sales and the accompanying cost of sales.</w:t>
          </w:r>
        </w:p>
      </w:docPartBody>
    </w:docPart>
    <w:docPart>
      <w:docPartPr>
        <w:name w:val="C84F3CDA7E874085B3F79E1B1C58D726"/>
        <w:category>
          <w:name w:val="General"/>
          <w:gallery w:val="placeholder"/>
        </w:category>
        <w:types>
          <w:type w:val="bbPlcHdr"/>
        </w:types>
        <w:behaviors>
          <w:behavior w:val="content"/>
        </w:behaviors>
        <w:guid w:val="{BBA87ABB-D9E1-494F-BF8D-8CC1E151746A}"/>
      </w:docPartPr>
      <w:docPartBody>
        <w:p w:rsidR="00184233" w:rsidRDefault="00184233">
          <w:pPr>
            <w:pStyle w:val="C84F3CDA7E874085B3F79E1B1C58D726"/>
          </w:pPr>
          <w:r w:rsidRPr="00C6277F">
            <w:t>This is a list of objectives that your business may be striving to reach, by start and completion dates, and by budget. It can also be presented in a table or chart.</w:t>
          </w:r>
        </w:p>
      </w:docPartBody>
    </w:docPart>
    <w:docPart>
      <w:docPartPr>
        <w:name w:val="863DD7460C4B42159F28D0CE24A4C7B2"/>
        <w:category>
          <w:name w:val="General"/>
          <w:gallery w:val="placeholder"/>
        </w:category>
        <w:types>
          <w:type w:val="bbPlcHdr"/>
        </w:types>
        <w:behaviors>
          <w:behavior w:val="content"/>
        </w:behaviors>
        <w:guid w:val="{AA689F79-2FF7-4FBF-9E4E-2B6C24466ECA}"/>
      </w:docPartPr>
      <w:docPartBody>
        <w:p w:rsidR="00184233" w:rsidRPr="007319C3" w:rsidRDefault="00184233" w:rsidP="00184233">
          <w:pPr>
            <w:pStyle w:val="TipText"/>
          </w:pPr>
          <w:r w:rsidRPr="007319C3">
            <w:t>Use this section to evaluate your business profitability. You can measure how close you are to achieving that break-even point when your expenses are covered by the amount of your sales and are on the brink of profitability.</w:t>
          </w:r>
        </w:p>
        <w:p w:rsidR="00184233" w:rsidRPr="007319C3" w:rsidRDefault="00184233" w:rsidP="00184233">
          <w:pPr>
            <w:pStyle w:val="TipText"/>
          </w:pPr>
          <w:r w:rsidRPr="007319C3">
            <w:t>A break-even analysis can tell you what sales volume you are going to need in order to generate a profit. It can also be used as a guide in setting prices.</w:t>
          </w:r>
        </w:p>
        <w:p w:rsidR="00184233" w:rsidRDefault="00184233">
          <w:pPr>
            <w:pStyle w:val="863DD7460C4B42159F28D0CE24A4C7B2"/>
          </w:pPr>
          <w:r w:rsidRPr="007319C3">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docPartBody>
    </w:docPart>
    <w:docPart>
      <w:docPartPr>
        <w:name w:val="CBD887DA1B254340940E3E9C175A0C2E"/>
        <w:category>
          <w:name w:val="General"/>
          <w:gallery w:val="placeholder"/>
        </w:category>
        <w:types>
          <w:type w:val="bbPlcHdr"/>
        </w:types>
        <w:behaviors>
          <w:behavior w:val="content"/>
        </w:behaviors>
        <w:guid w:val="{B3209C44-C3E9-4DBC-BB32-C03823C85788}"/>
      </w:docPartPr>
      <w:docPartBody>
        <w:p w:rsidR="00184233" w:rsidRPr="007319C3" w:rsidRDefault="00184233" w:rsidP="00184233">
          <w:pPr>
            <w:pStyle w:val="TipTextBullet"/>
          </w:pPr>
          <w:r w:rsidRPr="007319C3">
            <w:t>Fixed costs: Rent, insurance, salaries, etc.</w:t>
          </w:r>
        </w:p>
        <w:p w:rsidR="00184233" w:rsidRPr="007319C3" w:rsidRDefault="00184233" w:rsidP="00184233">
          <w:pPr>
            <w:pStyle w:val="TipTextBullet"/>
          </w:pPr>
          <w:r w:rsidRPr="007319C3">
            <w:t>Variable costs: The cost at which you buy products, supplies, etc.</w:t>
          </w:r>
        </w:p>
        <w:p w:rsidR="00184233" w:rsidRPr="007319C3" w:rsidRDefault="00184233" w:rsidP="00184233">
          <w:pPr>
            <w:pStyle w:val="TipTextBullet"/>
          </w:pPr>
          <w:r w:rsidRPr="007319C3">
            <w:t>Contribution Margin: This is the selling price minus the variable costs. It measures the dollars available to pay the fixed costs and make a profit.</w:t>
          </w:r>
        </w:p>
        <w:p w:rsidR="00184233" w:rsidRPr="007319C3" w:rsidRDefault="00184233" w:rsidP="00184233">
          <w:pPr>
            <w:pStyle w:val="TipTextBullet"/>
          </w:pPr>
          <w:r w:rsidRPr="007319C3">
            <w:t>Contribution Margin Ratio: This is the amount of total sales minus the variable costs, divided by the total sales. It measures the percentage of each sales dollar to pay fixed costs and make a profit.</w:t>
          </w:r>
        </w:p>
        <w:p w:rsidR="00184233" w:rsidRPr="007319C3" w:rsidRDefault="00184233" w:rsidP="00184233">
          <w:pPr>
            <w:pStyle w:val="TipTextBullet"/>
          </w:pPr>
          <w:r w:rsidRPr="007319C3">
            <w:t>Break-even Point: This is the amount when the total sales equals the total expenses. It represents the minimum sales dollar you need to reach before you make a profit.</w:t>
          </w:r>
        </w:p>
        <w:p w:rsidR="00184233" w:rsidRPr="007319C3" w:rsidRDefault="00184233" w:rsidP="00184233">
          <w:pPr>
            <w:pStyle w:val="TipTextBullet"/>
          </w:pPr>
          <w:r w:rsidRPr="007319C3">
            <w:t>Break-even Point in Units: For applicable businesses, this is the total of fixes costs divided by the unit selling price minus the variable costs per unit. It tells you how many units you need to sell before you make a profit.</w:t>
          </w:r>
        </w:p>
        <w:p w:rsidR="00184233" w:rsidRPr="007319C3" w:rsidRDefault="00184233" w:rsidP="00184233">
          <w:pPr>
            <w:pStyle w:val="TipTextBullet"/>
          </w:pPr>
          <w:r w:rsidRPr="007319C3">
            <w:t>Break-even Point in Dollars: This is the total amount of fixed costs divided by the contribution margin ratio. It is a method of calculating the minimum sales dollar to reach before you make a profit.</w:t>
          </w:r>
        </w:p>
        <w:p w:rsidR="00184233" w:rsidRDefault="00184233">
          <w:pPr>
            <w:pStyle w:val="CBD887DA1B254340940E3E9C175A0C2E"/>
          </w:pPr>
          <w:r w:rsidRPr="007319C3">
            <w:t>Note: If the sales dollars are below the break-even point, your business is losing money.</w:t>
          </w:r>
        </w:p>
      </w:docPartBody>
    </w:docPart>
    <w:docPart>
      <w:docPartPr>
        <w:name w:val="94C1AB968F1747C79458B0189A3FD8A9"/>
        <w:category>
          <w:name w:val="General"/>
          <w:gallery w:val="placeholder"/>
        </w:category>
        <w:types>
          <w:type w:val="bbPlcHdr"/>
        </w:types>
        <w:behaviors>
          <w:behavior w:val="content"/>
        </w:behaviors>
        <w:guid w:val="{4097FD53-971C-45B3-86F0-30AF67427838}"/>
      </w:docPartPr>
      <w:docPartBody>
        <w:p w:rsidR="00184233" w:rsidRDefault="00184233">
          <w:pPr>
            <w:pStyle w:val="94C1AB968F1747C79458B0189A3FD8A9"/>
          </w:pPr>
          <w:r w:rsidRPr="007319C3">
            <w:t>In order to back up the statements you may have made in your business plan, you may need to include any or all of the following documents in your appendix:</w:t>
          </w:r>
        </w:p>
      </w:docPartBody>
    </w:docPart>
    <w:docPart>
      <w:docPartPr>
        <w:name w:val="957E0DB09BB04AEC8C49F7251A1704C5"/>
        <w:category>
          <w:name w:val="General"/>
          <w:gallery w:val="placeholder"/>
        </w:category>
        <w:types>
          <w:type w:val="bbPlcHdr"/>
        </w:types>
        <w:behaviors>
          <w:behavior w:val="content"/>
        </w:behaviors>
        <w:guid w:val="{AA6B75A6-2440-402E-ACC0-510E52994E9C}"/>
      </w:docPartPr>
      <w:docPartBody>
        <w:p w:rsidR="00184233" w:rsidRPr="007319C3" w:rsidRDefault="00184233" w:rsidP="00184233">
          <w:pPr>
            <w:pStyle w:val="TipTextBullet"/>
          </w:pPr>
          <w:r w:rsidRPr="007319C3">
            <w:t>Personal resumes</w:t>
          </w:r>
        </w:p>
        <w:p w:rsidR="00184233" w:rsidRPr="007319C3" w:rsidRDefault="00184233" w:rsidP="00184233">
          <w:pPr>
            <w:pStyle w:val="TipTextBullet"/>
          </w:pPr>
          <w:r w:rsidRPr="007319C3">
            <w:t>Personal financial statements</w:t>
          </w:r>
        </w:p>
        <w:p w:rsidR="00184233" w:rsidRPr="007319C3" w:rsidRDefault="00184233" w:rsidP="00184233">
          <w:pPr>
            <w:pStyle w:val="TipTextBullet"/>
          </w:pPr>
          <w:r w:rsidRPr="007319C3">
            <w:t>Credit reports, business and personal</w:t>
          </w:r>
        </w:p>
        <w:p w:rsidR="00184233" w:rsidRPr="007319C3" w:rsidRDefault="00184233" w:rsidP="00184233">
          <w:pPr>
            <w:pStyle w:val="TipTextBullet"/>
          </w:pPr>
          <w:r w:rsidRPr="007319C3">
            <w:t>Copies of leases</w:t>
          </w:r>
        </w:p>
        <w:p w:rsidR="00184233" w:rsidRPr="007319C3" w:rsidRDefault="00184233" w:rsidP="00184233">
          <w:pPr>
            <w:pStyle w:val="TipTextBullet"/>
          </w:pPr>
          <w:r w:rsidRPr="007319C3">
            <w:t>Letter of reference</w:t>
          </w:r>
        </w:p>
        <w:p w:rsidR="00184233" w:rsidRPr="007319C3" w:rsidRDefault="00184233" w:rsidP="00184233">
          <w:pPr>
            <w:pStyle w:val="TipTextBullet"/>
          </w:pPr>
          <w:r w:rsidRPr="007319C3">
            <w:t>Contracts</w:t>
          </w:r>
        </w:p>
        <w:p w:rsidR="00184233" w:rsidRPr="007319C3" w:rsidRDefault="00184233" w:rsidP="00184233">
          <w:pPr>
            <w:pStyle w:val="TipTextBullet"/>
          </w:pPr>
          <w:r w:rsidRPr="007319C3">
            <w:t>Legal documents</w:t>
          </w:r>
        </w:p>
        <w:p w:rsidR="00184233" w:rsidRPr="007319C3" w:rsidRDefault="00184233" w:rsidP="00184233">
          <w:pPr>
            <w:pStyle w:val="TipTextBullet"/>
          </w:pPr>
          <w:r w:rsidRPr="007319C3">
            <w:t>Personal and business tax returns</w:t>
          </w:r>
        </w:p>
        <w:p w:rsidR="00184233" w:rsidRPr="007319C3" w:rsidRDefault="00184233" w:rsidP="00184233">
          <w:pPr>
            <w:pStyle w:val="TipTextBullet"/>
          </w:pPr>
          <w:r w:rsidRPr="007319C3">
            <w:t>Miscellaneous relevant documents.</w:t>
          </w:r>
        </w:p>
        <w:p w:rsidR="00184233" w:rsidRDefault="00184233">
          <w:pPr>
            <w:pStyle w:val="957E0DB09BB04AEC8C49F7251A1704C5"/>
          </w:pPr>
          <w:r w:rsidRPr="007319C3">
            <w:t>Photographs</w:t>
          </w:r>
        </w:p>
      </w:docPartBody>
    </w:docPart>
    <w:docPart>
      <w:docPartPr>
        <w:name w:val="F7D8CF7D3EDA463C81BAEFC74BAA18D7"/>
        <w:category>
          <w:name w:val="General"/>
          <w:gallery w:val="placeholder"/>
        </w:category>
        <w:types>
          <w:type w:val="bbPlcHdr"/>
        </w:types>
        <w:behaviors>
          <w:behavior w:val="content"/>
        </w:behaviors>
        <w:guid w:val="{87707021-8D92-42BF-AF88-9B486DD82986}"/>
      </w:docPartPr>
      <w:docPartBody>
        <w:p w:rsidR="00184233" w:rsidRDefault="00184233">
          <w:pPr>
            <w:pStyle w:val="F7D8CF7D3EDA463C81BAEFC74BAA18D7"/>
          </w:pPr>
          <w:r>
            <w:t>[Business Plan Title]</w:t>
          </w:r>
        </w:p>
      </w:docPartBody>
    </w:docPart>
    <w:docPart>
      <w:docPartPr>
        <w:name w:val="67A90506656B4550A7028F39DC1C5B22"/>
        <w:category>
          <w:name w:val="General"/>
          <w:gallery w:val="placeholder"/>
        </w:category>
        <w:types>
          <w:type w:val="bbPlcHdr"/>
        </w:types>
        <w:behaviors>
          <w:behavior w:val="content"/>
        </w:behaviors>
        <w:guid w:val="{ADE610BD-14DD-44D5-8B54-F0C4A97FF3C1}"/>
      </w:docPartPr>
      <w:docPartBody>
        <w:p w:rsidR="00184233" w:rsidRDefault="00184233">
          <w:pPr>
            <w:pStyle w:val="67A90506656B4550A7028F39DC1C5B22"/>
          </w:pPr>
          <w:r>
            <w:t>[Business Plan Subtitle]</w:t>
          </w:r>
        </w:p>
      </w:docPartBody>
    </w:docPart>
    <w:docPart>
      <w:docPartPr>
        <w:name w:val="1480D13D2A7C46018959C0F1C6436789"/>
        <w:category>
          <w:name w:val="General"/>
          <w:gallery w:val="placeholder"/>
        </w:category>
        <w:types>
          <w:type w:val="bbPlcHdr"/>
        </w:types>
        <w:behaviors>
          <w:behavior w:val="content"/>
        </w:behaviors>
        <w:guid w:val="{D10FD54C-2D93-4285-B034-AE3DE54BF80D}"/>
      </w:docPartPr>
      <w:docPartBody>
        <w:p w:rsidR="00184233" w:rsidRDefault="00184233">
          <w:pPr>
            <w:pStyle w:val="1480D13D2A7C46018959C0F1C6436789"/>
          </w:pPr>
          <w:r>
            <w:t>[Business Plan Title]</w:t>
          </w:r>
        </w:p>
      </w:docPartBody>
    </w:docPart>
    <w:docPart>
      <w:docPartPr>
        <w:name w:val="2850B3E42C8C47E4B97877A9F67CF019"/>
        <w:category>
          <w:name w:val="General"/>
          <w:gallery w:val="placeholder"/>
        </w:category>
        <w:types>
          <w:type w:val="bbPlcHdr"/>
        </w:types>
        <w:behaviors>
          <w:behavior w:val="content"/>
        </w:behaviors>
        <w:guid w:val="{A6EF3D71-3AAF-4CEA-87DC-1F29D5600EB3}"/>
      </w:docPartPr>
      <w:docPartBody>
        <w:p w:rsidR="00184233" w:rsidRDefault="00184233">
          <w:pPr>
            <w:pStyle w:val="2850B3E42C8C47E4B97877A9F67CF01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33"/>
    <w:rsid w:val="00184233"/>
    <w:rsid w:val="009D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9D63B6"/>
    <w:pPr>
      <w:spacing w:before="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1396CDD8F2E84BEEA988F609B6A8E574">
    <w:name w:val="1396CDD8F2E84BEEA988F609B6A8E574"/>
  </w:style>
  <w:style w:type="paragraph" w:customStyle="1" w:styleId="7739FECA4AC3403FADA674BF9ED26EAF">
    <w:name w:val="7739FECA4AC3403FADA674BF9ED26EAF"/>
  </w:style>
  <w:style w:type="paragraph" w:customStyle="1" w:styleId="41161195DA9044B78DFFF22E4B520F2E">
    <w:name w:val="41161195DA9044B78DFFF22E4B520F2E"/>
  </w:style>
  <w:style w:type="paragraph" w:customStyle="1" w:styleId="D7D22766B09A4157969444B65D653692">
    <w:name w:val="D7D22766B09A4157969444B65D653692"/>
  </w:style>
  <w:style w:type="paragraph" w:customStyle="1" w:styleId="4836099F28D5433E85F8CD5A68211322">
    <w:name w:val="4836099F28D5433E85F8CD5A68211322"/>
  </w:style>
  <w:style w:type="paragraph" w:customStyle="1" w:styleId="64983882F7F4476BA68E9BA180D34160">
    <w:name w:val="64983882F7F4476BA68E9BA180D34160"/>
  </w:style>
  <w:style w:type="paragraph" w:customStyle="1" w:styleId="89A96A3186C84298B151CE8D0A811479">
    <w:name w:val="89A96A3186C84298B151CE8D0A811479"/>
  </w:style>
  <w:style w:type="paragraph" w:customStyle="1" w:styleId="4B66A15D4F27430C8ADE0C57A049B4AB">
    <w:name w:val="4B66A15D4F27430C8ADE0C57A049B4AB"/>
  </w:style>
  <w:style w:type="paragraph" w:customStyle="1" w:styleId="TipTextBullet">
    <w:name w:val="Tip Text Bullet"/>
    <w:basedOn w:val="Normal"/>
    <w:qFormat/>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eastAsia="ja-JP"/>
    </w:rPr>
  </w:style>
  <w:style w:type="paragraph" w:customStyle="1" w:styleId="BF3DE48241204F28A6AD327584212ABA">
    <w:name w:val="BF3DE48241204F28A6AD327584212ABA"/>
  </w:style>
  <w:style w:type="paragraph" w:customStyle="1" w:styleId="FA11EDC6DABA4923A9850AFD44D1D6CD">
    <w:name w:val="FA11EDC6DABA4923A9850AFD44D1D6CD"/>
  </w:style>
  <w:style w:type="paragraph" w:customStyle="1" w:styleId="CA06AED3EC9C4C3DBCBA7D7782014EDA">
    <w:name w:val="CA06AED3EC9C4C3DBCBA7D7782014EDA"/>
  </w:style>
  <w:style w:type="paragraph" w:customStyle="1" w:styleId="75920DCA3D5345BFBB90B8EE157089E9">
    <w:name w:val="75920DCA3D5345BFBB90B8EE157089E9"/>
  </w:style>
  <w:style w:type="paragraph" w:customStyle="1" w:styleId="549B8246FA174B07B4FD967AF20D2815">
    <w:name w:val="549B8246FA174B07B4FD967AF20D2815"/>
  </w:style>
  <w:style w:type="paragraph" w:customStyle="1" w:styleId="11CDBEFFE06E4802B31B209255C8D797">
    <w:name w:val="11CDBEFFE06E4802B31B209255C8D797"/>
  </w:style>
  <w:style w:type="paragraph" w:customStyle="1" w:styleId="0DF21AB904D3410881746002A810EE23">
    <w:name w:val="0DF21AB904D3410881746002A810EE23"/>
  </w:style>
  <w:style w:type="paragraph" w:customStyle="1" w:styleId="C7DB0A6200F34545A6B679F5731A0D54">
    <w:name w:val="C7DB0A6200F34545A6B679F5731A0D54"/>
  </w:style>
  <w:style w:type="paragraph" w:customStyle="1" w:styleId="1F9D9706A10A42AFAC39E31B8A13D9BC">
    <w:name w:val="1F9D9706A10A42AFAC39E31B8A13D9BC"/>
  </w:style>
  <w:style w:type="paragraph" w:customStyle="1" w:styleId="F693254EB29B412A96527731D76574AF">
    <w:name w:val="F693254EB29B412A96527731D76574AF"/>
  </w:style>
  <w:style w:type="paragraph" w:customStyle="1" w:styleId="509250A67EAE438EA32BD238906D5BE6">
    <w:name w:val="509250A67EAE438EA32BD238906D5BE6"/>
  </w:style>
  <w:style w:type="paragraph" w:customStyle="1" w:styleId="293DE582B87C4D3FB28D145DBD75601B">
    <w:name w:val="293DE582B87C4D3FB28D145DBD75601B"/>
  </w:style>
  <w:style w:type="paragraph" w:customStyle="1" w:styleId="EB53E6A9FF854EE88B6091307D537583">
    <w:name w:val="EB53E6A9FF854EE88B6091307D537583"/>
  </w:style>
  <w:style w:type="paragraph" w:customStyle="1" w:styleId="8586B851B47D4D7AB4080956833DDE43">
    <w:name w:val="8586B851B47D4D7AB4080956833DDE43"/>
  </w:style>
  <w:style w:type="paragraph" w:customStyle="1" w:styleId="C30141D020D4428EBD0F0CE90019859C">
    <w:name w:val="C30141D020D4428EBD0F0CE90019859C"/>
  </w:style>
  <w:style w:type="paragraph" w:customStyle="1" w:styleId="12E01C0E661B44CC8ED81DAEE4193F5D">
    <w:name w:val="12E01C0E661B44CC8ED81DAEE4193F5D"/>
  </w:style>
  <w:style w:type="paragraph" w:customStyle="1" w:styleId="F358D9ED6737472EAE424C4E7A6D222E">
    <w:name w:val="F358D9ED6737472EAE424C4E7A6D222E"/>
  </w:style>
  <w:style w:type="paragraph" w:customStyle="1" w:styleId="0B3DA2963F224263B8052E78C8018D9A">
    <w:name w:val="0B3DA2963F224263B8052E78C8018D9A"/>
  </w:style>
  <w:style w:type="paragraph" w:customStyle="1" w:styleId="157E82A68A624D4A84896EC73AF610BB">
    <w:name w:val="157E82A68A624D4A84896EC73AF610BB"/>
  </w:style>
  <w:style w:type="paragraph" w:customStyle="1" w:styleId="8FA31AE702E744AD8872B1BC712D5B5D">
    <w:name w:val="8FA31AE702E744AD8872B1BC712D5B5D"/>
  </w:style>
  <w:style w:type="paragraph" w:customStyle="1" w:styleId="35885C3A62024BBABC1D9D221CB8C24F">
    <w:name w:val="35885C3A62024BBABC1D9D221CB8C24F"/>
  </w:style>
  <w:style w:type="paragraph" w:customStyle="1" w:styleId="47C1F91E5A5049FB82AD414F66039C4A">
    <w:name w:val="47C1F91E5A5049FB82AD414F66039C4A"/>
  </w:style>
  <w:style w:type="paragraph" w:customStyle="1" w:styleId="038C7C0A3E824CF795C055CA48FED4F0">
    <w:name w:val="038C7C0A3E824CF795C055CA48FED4F0"/>
  </w:style>
  <w:style w:type="paragraph" w:customStyle="1" w:styleId="A429D3662C11401BB60B3B19247FD030">
    <w:name w:val="A429D3662C11401BB60B3B19247FD030"/>
  </w:style>
  <w:style w:type="paragraph" w:customStyle="1" w:styleId="238BAD3FD13848D9A2B5D731E76A7D99">
    <w:name w:val="238BAD3FD13848D9A2B5D731E76A7D99"/>
  </w:style>
  <w:style w:type="paragraph" w:customStyle="1" w:styleId="64DFFECA99014BEE8F75C765BBFDFBDE">
    <w:name w:val="64DFFECA99014BEE8F75C765BBFDFBDE"/>
  </w:style>
  <w:style w:type="paragraph" w:customStyle="1" w:styleId="E2A4664E0AED4E8E8977AB5214CDB7AB">
    <w:name w:val="E2A4664E0AED4E8E8977AB5214CDB7AB"/>
  </w:style>
  <w:style w:type="paragraph" w:customStyle="1" w:styleId="557A0EFF4F534D81BAE3D46B5B3E6C37">
    <w:name w:val="557A0EFF4F534D81BAE3D46B5B3E6C37"/>
  </w:style>
  <w:style w:type="paragraph" w:customStyle="1" w:styleId="DD95A8DBBB554FBDA5AA3C00411E2663">
    <w:name w:val="DD95A8DBBB554FBDA5AA3C00411E2663"/>
  </w:style>
  <w:style w:type="paragraph" w:customStyle="1" w:styleId="45104AB8FA0B489C8706E73986E95D47">
    <w:name w:val="45104AB8FA0B489C8706E73986E95D47"/>
  </w:style>
  <w:style w:type="paragraph" w:customStyle="1" w:styleId="8D19225B7FFF4C0494C24A12D6C57881">
    <w:name w:val="8D19225B7FFF4C0494C24A12D6C57881"/>
  </w:style>
  <w:style w:type="character" w:styleId="Strong">
    <w:name w:val="Strong"/>
    <w:basedOn w:val="DefaultParagraphFont"/>
    <w:uiPriority w:val="22"/>
    <w:qFormat/>
    <w:rPr>
      <w:b/>
      <w:bCs/>
    </w:rPr>
  </w:style>
  <w:style w:type="paragraph" w:customStyle="1" w:styleId="5D3EEECD27C44C759F7C12319324B91E">
    <w:name w:val="5D3EEECD27C44C759F7C12319324B91E"/>
  </w:style>
  <w:style w:type="paragraph" w:customStyle="1" w:styleId="5C263C47C75C4A7EBF6C89C9CFFE662E">
    <w:name w:val="5C263C47C75C4A7EBF6C89C9CFFE662E"/>
  </w:style>
  <w:style w:type="paragraph" w:customStyle="1" w:styleId="E2582E59FBB144BE9A9798C633351F05">
    <w:name w:val="E2582E59FBB144BE9A9798C633351F05"/>
  </w:style>
  <w:style w:type="paragraph" w:customStyle="1" w:styleId="BFD6E062993C487E84844010308B9FD6">
    <w:name w:val="BFD6E062993C487E84844010308B9FD6"/>
  </w:style>
  <w:style w:type="paragraph" w:customStyle="1" w:styleId="7306004644314EAE9E01008E3905B096">
    <w:name w:val="7306004644314EAE9E01008E3905B096"/>
  </w:style>
  <w:style w:type="paragraph" w:customStyle="1" w:styleId="B2D1742055ED4BEEA588A012527CC2DE">
    <w:name w:val="B2D1742055ED4BEEA588A012527CC2DE"/>
  </w:style>
  <w:style w:type="paragraph" w:customStyle="1" w:styleId="C84F3CDA7E874085B3F79E1B1C58D726">
    <w:name w:val="C84F3CDA7E874085B3F79E1B1C58D726"/>
  </w:style>
  <w:style w:type="paragraph" w:customStyle="1" w:styleId="863DD7460C4B42159F28D0CE24A4C7B2">
    <w:name w:val="863DD7460C4B42159F28D0CE24A4C7B2"/>
  </w:style>
  <w:style w:type="paragraph" w:customStyle="1" w:styleId="CBD887DA1B254340940E3E9C175A0C2E">
    <w:name w:val="CBD887DA1B254340940E3E9C175A0C2E"/>
  </w:style>
  <w:style w:type="paragraph" w:customStyle="1" w:styleId="94C1AB968F1747C79458B0189A3FD8A9">
    <w:name w:val="94C1AB968F1747C79458B0189A3FD8A9"/>
  </w:style>
  <w:style w:type="paragraph" w:customStyle="1" w:styleId="957E0DB09BB04AEC8C49F7251A1704C5">
    <w:name w:val="957E0DB09BB04AEC8C49F7251A1704C5"/>
  </w:style>
  <w:style w:type="paragraph" w:customStyle="1" w:styleId="0770FB5557EE41558788448C1EDEECB6">
    <w:name w:val="0770FB5557EE41558788448C1EDEECB6"/>
  </w:style>
  <w:style w:type="paragraph" w:customStyle="1" w:styleId="52204E7995A64C30855A9BBDEC1B1CD1">
    <w:name w:val="52204E7995A64C30855A9BBDEC1B1CD1"/>
  </w:style>
  <w:style w:type="paragraph" w:customStyle="1" w:styleId="0345F6AA4208471B8C4E5FC8D56F0F83">
    <w:name w:val="0345F6AA4208471B8C4E5FC8D56F0F83"/>
  </w:style>
  <w:style w:type="paragraph" w:customStyle="1" w:styleId="CE7A17C1660D499B9954BB64C08CD2BB">
    <w:name w:val="CE7A17C1660D499B9954BB64C08CD2BB"/>
  </w:style>
  <w:style w:type="paragraph" w:customStyle="1" w:styleId="4DFC6E08723C432286AAB189B0AE4F1D">
    <w:name w:val="4DFC6E08723C432286AAB189B0AE4F1D"/>
  </w:style>
  <w:style w:type="paragraph" w:customStyle="1" w:styleId="F7D8CF7D3EDA463C81BAEFC74BAA18D7">
    <w:name w:val="F7D8CF7D3EDA463C81BAEFC74BAA18D7"/>
  </w:style>
  <w:style w:type="paragraph" w:customStyle="1" w:styleId="67A90506656B4550A7028F39DC1C5B22">
    <w:name w:val="67A90506656B4550A7028F39DC1C5B22"/>
  </w:style>
  <w:style w:type="paragraph" w:customStyle="1" w:styleId="1480D13D2A7C46018959C0F1C6436789">
    <w:name w:val="1480D13D2A7C46018959C0F1C6436789"/>
  </w:style>
  <w:style w:type="paragraph" w:customStyle="1" w:styleId="2850B3E42C8C47E4B97877A9F67CF019">
    <w:name w:val="2850B3E42C8C47E4B97877A9F67CF019"/>
  </w:style>
  <w:style w:type="paragraph" w:customStyle="1" w:styleId="119E3E356DA1458B83CC61D18C27FB91">
    <w:name w:val="119E3E356DA1458B83CC61D18C27FB91"/>
    <w:rsid w:val="009D63B6"/>
  </w:style>
  <w:style w:type="paragraph" w:customStyle="1" w:styleId="BB220E0EFC194B14845A18FA304B3109">
    <w:name w:val="BB220E0EFC194B14845A18FA304B3109"/>
    <w:rsid w:val="009D6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2019-07-02T00:00:00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3.xml><?xml version="1.0" encoding="utf-8"?>
<ds:datastoreItem xmlns:ds="http://schemas.openxmlformats.org/officeDocument/2006/customXml" ds:itemID="{6FD489FF-FFE7-44BE-B462-7E727C8F9EFE}">
  <ds:schemaRefs>
    <ds:schemaRef ds:uri="http://schemas.microsoft.com/office/2006/documentManagement/types"/>
    <ds:schemaRef ds:uri="16c05727-aa75-4e4a-9b5f-8a80a1165891"/>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71af3243-3dd4-4a8d-8c0d-dd76da1f02a5"/>
    <ds:schemaRef ds:uri="http://www.w3.org/XML/1998/namespace"/>
    <ds:schemaRef ds:uri="http://purl.org/dc/dcmitype/"/>
  </ds:schemaRefs>
</ds:datastoreItem>
</file>

<file path=customXml/itemProps4.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BBCD6E-3987-45ED-B834-5C4485D2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Template>
  <TotalTime>0</TotalTime>
  <Pages>17</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ADMINISTRATOR</dc:subject>
  <dc:creator/>
  <cp:keywords/>
  <dc:description/>
  <cp:lastModifiedBy/>
  <cp:revision>1</cp:revision>
  <dcterms:created xsi:type="dcterms:W3CDTF">2019-07-10T14:54:00Z</dcterms:created>
  <dcterms:modified xsi:type="dcterms:W3CDTF">2019-07-10T15:44:00Z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